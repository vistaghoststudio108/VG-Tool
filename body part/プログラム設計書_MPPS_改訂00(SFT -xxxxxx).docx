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1C05B" w14:textId="68E7FA5F" w:rsidR="00F60973" w:rsidRPr="006F235D" w:rsidRDefault="00F60973" w:rsidP="00F60973">
      <w:pPr>
        <w:ind w:left="5106" w:firstLine="851"/>
        <w:jc w:val="right"/>
        <w:rPr>
          <w:lang w:val="vi-VN"/>
        </w:rPr>
      </w:pPr>
      <w:r w:rsidRPr="006F235D">
        <w:rPr>
          <w:lang w:val="vi-VN"/>
        </w:rPr>
        <w:t>技術資料番号：</w:t>
      </w:r>
      <w:r w:rsidR="009F3C6D" w:rsidRPr="006F235D">
        <w:rPr>
          <w:lang w:val="vi-VN"/>
        </w:rPr>
        <w:t>SFT</w:t>
      </w:r>
      <w:r w:rsidRPr="006F235D">
        <w:rPr>
          <w:lang w:val="vi-VN"/>
        </w:rPr>
        <w:t>-</w:t>
      </w:r>
      <w:r w:rsidR="009F3C6D" w:rsidRPr="006F235D">
        <w:rPr>
          <w:lang w:val="vi-VN"/>
        </w:rPr>
        <w:t>X</w:t>
      </w:r>
      <w:r w:rsidRPr="006F235D">
        <w:rPr>
          <w:lang w:val="vi-VN"/>
        </w:rPr>
        <w:t>XXXXX</w:t>
      </w:r>
    </w:p>
    <w:p w14:paraId="3A1D3CE6" w14:textId="77777777" w:rsidR="00F60973" w:rsidRPr="006F235D" w:rsidRDefault="00F60973" w:rsidP="00F60973">
      <w:pPr>
        <w:rPr>
          <w:lang w:val="vi-VN"/>
        </w:rPr>
      </w:pPr>
    </w:p>
    <w:p w14:paraId="0EB6153B" w14:textId="77777777" w:rsidR="00F60973" w:rsidRPr="006F235D" w:rsidRDefault="00F60973" w:rsidP="00F60973">
      <w:pPr>
        <w:rPr>
          <w:lang w:val="vi-VN"/>
        </w:rPr>
      </w:pPr>
    </w:p>
    <w:p w14:paraId="7A592B75" w14:textId="77777777" w:rsidR="00F60973" w:rsidRPr="006F235D" w:rsidRDefault="00F60973" w:rsidP="00F60973">
      <w:pPr>
        <w:rPr>
          <w:lang w:val="vi-VN"/>
        </w:rPr>
      </w:pPr>
    </w:p>
    <w:p w14:paraId="49E51C18" w14:textId="77777777" w:rsidR="00F60973" w:rsidRPr="006F235D" w:rsidRDefault="00F60973" w:rsidP="00F60973">
      <w:pPr>
        <w:rPr>
          <w:lang w:val="vi-VN"/>
        </w:rPr>
      </w:pPr>
    </w:p>
    <w:p w14:paraId="75739078" w14:textId="77777777" w:rsidR="00F60973" w:rsidRPr="006F235D" w:rsidRDefault="00F60973" w:rsidP="00F60973">
      <w:pPr>
        <w:rPr>
          <w:lang w:val="vi-VN"/>
        </w:rPr>
      </w:pPr>
    </w:p>
    <w:p w14:paraId="6D7A3DEF" w14:textId="77777777" w:rsidR="00F60973" w:rsidRPr="006F235D" w:rsidRDefault="00F60973" w:rsidP="00F60973">
      <w:pPr>
        <w:rPr>
          <w:lang w:val="vi-VN"/>
        </w:rPr>
      </w:pPr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454"/>
        <w:gridCol w:w="6804"/>
      </w:tblGrid>
      <w:tr w:rsidR="00F60973" w:rsidRPr="006F235D" w14:paraId="5FCEAB6D" w14:textId="77777777" w:rsidTr="008032B1">
        <w:trPr>
          <w:jc w:val="center"/>
        </w:trPr>
        <w:tc>
          <w:tcPr>
            <w:tcW w:w="1418" w:type="dxa"/>
          </w:tcPr>
          <w:p w14:paraId="05A6DADC" w14:textId="77777777" w:rsidR="00F60973" w:rsidRPr="006F235D" w:rsidRDefault="00F60973" w:rsidP="008032B1">
            <w:pPr>
              <w:spacing w:before="360"/>
              <w:jc w:val="distribute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t>文書名</w:t>
            </w:r>
          </w:p>
        </w:tc>
        <w:tc>
          <w:tcPr>
            <w:tcW w:w="454" w:type="dxa"/>
          </w:tcPr>
          <w:p w14:paraId="6D26E616" w14:textId="77777777" w:rsidR="00F60973" w:rsidRPr="006F235D" w:rsidRDefault="00F60973" w:rsidP="008032B1">
            <w:pPr>
              <w:spacing w:before="360"/>
              <w:jc w:val="center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t>：</w:t>
            </w:r>
          </w:p>
        </w:tc>
        <w:tc>
          <w:tcPr>
            <w:tcW w:w="6804" w:type="dxa"/>
          </w:tcPr>
          <w:p w14:paraId="0855D4BA" w14:textId="77777777" w:rsidR="00F60973" w:rsidRPr="006F235D" w:rsidRDefault="00F60973" w:rsidP="008032B1">
            <w:pPr>
              <w:spacing w:before="360"/>
              <w:jc w:val="left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fldChar w:fldCharType="begin"/>
            </w:r>
            <w:r w:rsidRPr="006F235D">
              <w:rPr>
                <w:sz w:val="32"/>
                <w:lang w:val="vi-VN"/>
              </w:rPr>
              <w:instrText xml:space="preserve"> TITLE  \* MERGEFORMAT </w:instrText>
            </w:r>
            <w:r w:rsidRPr="006F235D">
              <w:rPr>
                <w:sz w:val="32"/>
                <w:lang w:val="vi-VN"/>
              </w:rPr>
              <w:fldChar w:fldCharType="separate"/>
            </w:r>
            <w:r w:rsidR="00652184" w:rsidRPr="006F235D">
              <w:rPr>
                <w:sz w:val="32"/>
                <w:lang w:val="vi-VN"/>
              </w:rPr>
              <w:t>プログラム設計書</w:t>
            </w:r>
            <w:r w:rsidRPr="006F235D">
              <w:rPr>
                <w:sz w:val="32"/>
                <w:lang w:val="vi-VN"/>
              </w:rPr>
              <w:fldChar w:fldCharType="end"/>
            </w:r>
          </w:p>
        </w:tc>
      </w:tr>
      <w:tr w:rsidR="00F60973" w:rsidRPr="006F235D" w14:paraId="092847DD" w14:textId="77777777" w:rsidTr="008032B1">
        <w:trPr>
          <w:jc w:val="center"/>
        </w:trPr>
        <w:tc>
          <w:tcPr>
            <w:tcW w:w="1418" w:type="dxa"/>
            <w:tcBorders>
              <w:top w:val="single" w:sz="4" w:space="0" w:color="auto"/>
            </w:tcBorders>
          </w:tcPr>
          <w:p w14:paraId="169355DC" w14:textId="77777777" w:rsidR="00F60973" w:rsidRPr="006F235D" w:rsidRDefault="00F60973" w:rsidP="008032B1">
            <w:pPr>
              <w:spacing w:before="360"/>
              <w:jc w:val="distribute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t>名称</w:t>
            </w:r>
          </w:p>
        </w:tc>
        <w:tc>
          <w:tcPr>
            <w:tcW w:w="454" w:type="dxa"/>
            <w:tcBorders>
              <w:top w:val="single" w:sz="4" w:space="0" w:color="auto"/>
            </w:tcBorders>
          </w:tcPr>
          <w:p w14:paraId="2D51838F" w14:textId="77777777" w:rsidR="00F60973" w:rsidRPr="006F235D" w:rsidRDefault="00F60973" w:rsidP="008032B1">
            <w:pPr>
              <w:spacing w:before="360"/>
              <w:jc w:val="center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B30C5FD" w14:textId="25283475" w:rsidR="00F60973" w:rsidRPr="006F235D" w:rsidRDefault="004035E6" w:rsidP="008032B1">
            <w:pPr>
              <w:spacing w:before="360"/>
              <w:jc w:val="left"/>
              <w:rPr>
                <w:sz w:val="32"/>
              </w:rPr>
            </w:pPr>
            <w:r w:rsidRPr="006F235D">
              <w:rPr>
                <w:sz w:val="32"/>
              </w:rPr>
              <w:t>MPPS</w:t>
            </w:r>
          </w:p>
        </w:tc>
      </w:tr>
      <w:tr w:rsidR="00F60973" w:rsidRPr="006F235D" w14:paraId="584A0BFB" w14:textId="77777777" w:rsidTr="008032B1">
        <w:trPr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14:paraId="6959B1AA" w14:textId="77777777" w:rsidR="00F60973" w:rsidRPr="006F235D" w:rsidRDefault="00F60973" w:rsidP="008032B1">
            <w:pPr>
              <w:spacing w:before="360"/>
              <w:jc w:val="distribute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t>形名</w:t>
            </w:r>
          </w:p>
        </w:tc>
        <w:tc>
          <w:tcPr>
            <w:tcW w:w="454" w:type="dxa"/>
            <w:tcBorders>
              <w:top w:val="single" w:sz="4" w:space="0" w:color="auto"/>
              <w:bottom w:val="single" w:sz="4" w:space="0" w:color="auto"/>
            </w:tcBorders>
          </w:tcPr>
          <w:p w14:paraId="3101B26E" w14:textId="77777777" w:rsidR="00F60973" w:rsidRPr="006F235D" w:rsidRDefault="00F60973" w:rsidP="008032B1">
            <w:pPr>
              <w:spacing w:before="360"/>
              <w:jc w:val="center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t>：</w:t>
            </w: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927007A" w14:textId="77777777" w:rsidR="00F60973" w:rsidRPr="006F235D" w:rsidRDefault="00F60973" w:rsidP="008032B1">
            <w:pPr>
              <w:spacing w:before="360"/>
              <w:jc w:val="left"/>
              <w:rPr>
                <w:sz w:val="32"/>
                <w:lang w:val="vi-VN"/>
              </w:rPr>
            </w:pPr>
            <w:r w:rsidRPr="006F235D">
              <w:rPr>
                <w:sz w:val="32"/>
                <w:lang w:val="vi-VN"/>
              </w:rPr>
              <w:t>XA-161</w:t>
            </w:r>
          </w:p>
        </w:tc>
      </w:tr>
    </w:tbl>
    <w:p w14:paraId="2BBA76D9" w14:textId="77777777" w:rsidR="00F60973" w:rsidRPr="006F235D" w:rsidRDefault="00F60973" w:rsidP="00F60973">
      <w:pPr>
        <w:rPr>
          <w:lang w:val="vi-VN"/>
        </w:rPr>
      </w:pPr>
    </w:p>
    <w:p w14:paraId="2B6E346E" w14:textId="77777777" w:rsidR="00F60973" w:rsidRPr="006F235D" w:rsidRDefault="00F60973" w:rsidP="00F60973">
      <w:pPr>
        <w:rPr>
          <w:lang w:val="vi-VN"/>
        </w:rPr>
      </w:pPr>
    </w:p>
    <w:p w14:paraId="3DDE3262" w14:textId="77777777" w:rsidR="00F60973" w:rsidRPr="006F235D" w:rsidRDefault="00F60973" w:rsidP="00F60973">
      <w:pPr>
        <w:rPr>
          <w:lang w:val="vi-VN"/>
        </w:rPr>
      </w:pPr>
    </w:p>
    <w:p w14:paraId="103FABF3" w14:textId="77777777" w:rsidR="00F60973" w:rsidRPr="006F235D" w:rsidRDefault="00F60973" w:rsidP="00F60973">
      <w:pPr>
        <w:rPr>
          <w:lang w:val="vi-VN"/>
        </w:rPr>
      </w:pPr>
    </w:p>
    <w:tbl>
      <w:tblPr>
        <w:tblW w:w="0" w:type="auto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701"/>
        <w:gridCol w:w="1701"/>
        <w:gridCol w:w="1701"/>
      </w:tblGrid>
      <w:tr w:rsidR="00F60973" w:rsidRPr="006F235D" w14:paraId="38BD9F0A" w14:textId="77777777" w:rsidTr="008032B1">
        <w:tc>
          <w:tcPr>
            <w:tcW w:w="1134" w:type="dxa"/>
          </w:tcPr>
          <w:p w14:paraId="75B454A7" w14:textId="77777777" w:rsidR="00F60973" w:rsidRPr="006F235D" w:rsidRDefault="00F60973" w:rsidP="008032B1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u w:val="single"/>
                <w:lang w:val="vi-VN"/>
              </w:rPr>
            </w:pPr>
            <w:r w:rsidRPr="006F235D">
              <w:rPr>
                <w:u w:val="single"/>
                <w:lang w:val="vi-VN"/>
              </w:rPr>
              <w:t>改訂番号</w:t>
            </w:r>
          </w:p>
        </w:tc>
        <w:tc>
          <w:tcPr>
            <w:tcW w:w="2835" w:type="dxa"/>
          </w:tcPr>
          <w:p w14:paraId="22208088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  <w:r w:rsidRPr="006F235D">
              <w:rPr>
                <w:u w:val="single"/>
                <w:lang w:val="vi-VN"/>
              </w:rPr>
              <w:t>年　　月　　日</w:t>
            </w:r>
          </w:p>
        </w:tc>
        <w:tc>
          <w:tcPr>
            <w:tcW w:w="1701" w:type="dxa"/>
          </w:tcPr>
          <w:p w14:paraId="53EFB09B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u w:val="single"/>
                <w:lang w:val="vi-VN"/>
              </w:rPr>
            </w:pPr>
            <w:r w:rsidRPr="006F235D">
              <w:rPr>
                <w:u w:val="single"/>
                <w:lang w:val="vi-VN"/>
              </w:rPr>
              <w:t>承　　認</w:t>
            </w:r>
          </w:p>
        </w:tc>
        <w:tc>
          <w:tcPr>
            <w:tcW w:w="1701" w:type="dxa"/>
          </w:tcPr>
          <w:p w14:paraId="2D5703E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u w:val="single"/>
                <w:lang w:val="vi-VN"/>
              </w:rPr>
            </w:pPr>
            <w:r w:rsidRPr="006F235D">
              <w:rPr>
                <w:u w:val="single"/>
                <w:lang w:val="vi-VN"/>
              </w:rPr>
              <w:t>検　　印</w:t>
            </w:r>
          </w:p>
        </w:tc>
        <w:tc>
          <w:tcPr>
            <w:tcW w:w="1701" w:type="dxa"/>
          </w:tcPr>
          <w:p w14:paraId="7E3E57DC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u w:val="single"/>
                <w:lang w:val="vi-VN"/>
              </w:rPr>
            </w:pPr>
            <w:r w:rsidRPr="006F235D">
              <w:rPr>
                <w:u w:val="single"/>
                <w:lang w:val="vi-VN"/>
              </w:rPr>
              <w:t>担　　当</w:t>
            </w:r>
          </w:p>
        </w:tc>
      </w:tr>
      <w:tr w:rsidR="00F60973" w:rsidRPr="006F235D" w14:paraId="303044BE" w14:textId="77777777" w:rsidTr="008032B1">
        <w:tc>
          <w:tcPr>
            <w:tcW w:w="1134" w:type="dxa"/>
          </w:tcPr>
          <w:p w14:paraId="5D8B0FE2" w14:textId="77777777" w:rsidR="00F60973" w:rsidRPr="006F235D" w:rsidRDefault="00F60973" w:rsidP="008032B1">
            <w:pPr>
              <w:pStyle w:val="Footer"/>
              <w:tabs>
                <w:tab w:val="clear" w:pos="4820"/>
                <w:tab w:val="clear" w:pos="9639"/>
              </w:tabs>
              <w:snapToGrid/>
              <w:spacing w:before="120" w:line="240" w:lineRule="exact"/>
              <w:rPr>
                <w:lang w:val="vi-VN"/>
              </w:rPr>
            </w:pPr>
            <w:r w:rsidRPr="006F235D">
              <w:rPr>
                <w:lang w:val="vi-VN"/>
              </w:rPr>
              <w:t>０</w:t>
            </w:r>
          </w:p>
        </w:tc>
        <w:tc>
          <w:tcPr>
            <w:tcW w:w="2835" w:type="dxa"/>
          </w:tcPr>
          <w:p w14:paraId="3AED355B" w14:textId="362B9BD8" w:rsidR="00F60973" w:rsidRPr="006F235D" w:rsidRDefault="00F60973" w:rsidP="008E0133">
            <w:pPr>
              <w:spacing w:before="120"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2015年0</w:t>
            </w:r>
            <w:r w:rsidR="008E0133" w:rsidRPr="006F235D">
              <w:rPr>
                <w:lang w:val="vi-VN"/>
              </w:rPr>
              <w:t>4</w:t>
            </w:r>
            <w:r w:rsidRPr="006F235D">
              <w:rPr>
                <w:lang w:val="vi-VN"/>
              </w:rPr>
              <w:t>月</w:t>
            </w:r>
            <w:r w:rsidR="008E0133" w:rsidRPr="006F235D">
              <w:rPr>
                <w:lang w:val="vi-VN"/>
              </w:rPr>
              <w:t>20</w:t>
            </w:r>
            <w:r w:rsidRPr="006F235D">
              <w:rPr>
                <w:lang w:val="vi-VN"/>
              </w:rPr>
              <w:t>日</w:t>
            </w:r>
          </w:p>
        </w:tc>
        <w:tc>
          <w:tcPr>
            <w:tcW w:w="1701" w:type="dxa"/>
          </w:tcPr>
          <w:p w14:paraId="3924BF3F" w14:textId="7F7D35D9" w:rsidR="00F60973" w:rsidRPr="006F235D" w:rsidRDefault="005E273D" w:rsidP="008032B1">
            <w:pPr>
              <w:spacing w:before="120"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FPT-</w:t>
            </w:r>
            <w:r w:rsidR="00F60973" w:rsidRPr="006F235D">
              <w:rPr>
                <w:lang w:val="vi-VN"/>
              </w:rPr>
              <w:t>PhuocMT</w:t>
            </w:r>
          </w:p>
        </w:tc>
        <w:tc>
          <w:tcPr>
            <w:tcW w:w="1701" w:type="dxa"/>
          </w:tcPr>
          <w:p w14:paraId="51C9AFE6" w14:textId="17BFCCB1" w:rsidR="00F60973" w:rsidRPr="006F235D" w:rsidRDefault="005E273D" w:rsidP="005E273D">
            <w:pPr>
              <w:spacing w:before="120"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FPT-ToanDN3</w:t>
            </w:r>
          </w:p>
        </w:tc>
        <w:tc>
          <w:tcPr>
            <w:tcW w:w="1701" w:type="dxa"/>
          </w:tcPr>
          <w:p w14:paraId="416DE67E" w14:textId="0771764A" w:rsidR="00F60973" w:rsidRPr="006F235D" w:rsidRDefault="005E273D" w:rsidP="008032B1">
            <w:pPr>
              <w:spacing w:before="120"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FPT-</w:t>
            </w:r>
            <w:r w:rsidR="00F60973" w:rsidRPr="006F235D">
              <w:rPr>
                <w:lang w:val="vi-VN"/>
              </w:rPr>
              <w:t>HuyTN</w:t>
            </w:r>
          </w:p>
        </w:tc>
      </w:tr>
      <w:tr w:rsidR="00F60973" w:rsidRPr="006F235D" w14:paraId="36A5FE9D" w14:textId="77777777" w:rsidTr="008032B1">
        <w:tc>
          <w:tcPr>
            <w:tcW w:w="1134" w:type="dxa"/>
          </w:tcPr>
          <w:p w14:paraId="46CA061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4F595F40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2A7F67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0A7E3E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3DE6A6E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0F3FBE42" w14:textId="77777777" w:rsidTr="008032B1">
        <w:tc>
          <w:tcPr>
            <w:tcW w:w="1134" w:type="dxa"/>
          </w:tcPr>
          <w:p w14:paraId="1925A23B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53CD7910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CAA4D88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C6D116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F4182B1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2072631E" w14:textId="77777777" w:rsidTr="008032B1">
        <w:tc>
          <w:tcPr>
            <w:tcW w:w="1134" w:type="dxa"/>
          </w:tcPr>
          <w:p w14:paraId="1B72AA7E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19036650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278C9EE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EE77225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012E89B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2024B653" w14:textId="77777777" w:rsidTr="008032B1">
        <w:tc>
          <w:tcPr>
            <w:tcW w:w="1134" w:type="dxa"/>
          </w:tcPr>
          <w:p w14:paraId="5F51437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4B956C8B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E71DB3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0F3110A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7E17A7B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0C6FFE74" w14:textId="77777777" w:rsidTr="008032B1">
        <w:tc>
          <w:tcPr>
            <w:tcW w:w="1134" w:type="dxa"/>
          </w:tcPr>
          <w:p w14:paraId="3B73488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50B2034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833FF39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DD31E6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7421017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187A6BE3" w14:textId="77777777" w:rsidTr="008032B1">
        <w:tc>
          <w:tcPr>
            <w:tcW w:w="1134" w:type="dxa"/>
          </w:tcPr>
          <w:p w14:paraId="3F814F2E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5EC76389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22427815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B05740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B410570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1C8470AD" w14:textId="77777777" w:rsidTr="008032B1">
        <w:tc>
          <w:tcPr>
            <w:tcW w:w="1134" w:type="dxa"/>
          </w:tcPr>
          <w:p w14:paraId="2B89A0E8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59EEBC05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6B0008E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9122147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7936487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1FD0F662" w14:textId="77777777" w:rsidTr="008032B1">
        <w:tc>
          <w:tcPr>
            <w:tcW w:w="1134" w:type="dxa"/>
          </w:tcPr>
          <w:p w14:paraId="1FE36A5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7272C4F2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7FA6D1A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D385B95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61E3481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11506171" w14:textId="77777777" w:rsidTr="008032B1">
        <w:tc>
          <w:tcPr>
            <w:tcW w:w="1134" w:type="dxa"/>
          </w:tcPr>
          <w:p w14:paraId="2E88C5F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501EC588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78CCC78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F8CFE2B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EFFAB02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1FABDCDE" w14:textId="77777777" w:rsidTr="008032B1">
        <w:tc>
          <w:tcPr>
            <w:tcW w:w="1134" w:type="dxa"/>
          </w:tcPr>
          <w:p w14:paraId="53B6ED3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2BB8180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07F6ADC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3336658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25EA1171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55C897EC" w14:textId="77777777" w:rsidTr="008032B1">
        <w:tc>
          <w:tcPr>
            <w:tcW w:w="1134" w:type="dxa"/>
          </w:tcPr>
          <w:p w14:paraId="1F44E8B2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319FC969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9FE8554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144DCC99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7AEBE5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5227CC7A" w14:textId="77777777" w:rsidTr="008032B1">
        <w:tc>
          <w:tcPr>
            <w:tcW w:w="1134" w:type="dxa"/>
          </w:tcPr>
          <w:p w14:paraId="0B7918CC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3FB8F857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61BFE38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AF4714C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EAB715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216AB91D" w14:textId="77777777" w:rsidTr="008032B1">
        <w:tc>
          <w:tcPr>
            <w:tcW w:w="1134" w:type="dxa"/>
          </w:tcPr>
          <w:p w14:paraId="5BDC5529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2EBBF4D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7BAD9C7F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E59A8A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0A7D387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12513B9B" w14:textId="77777777" w:rsidTr="008032B1">
        <w:tc>
          <w:tcPr>
            <w:tcW w:w="1134" w:type="dxa"/>
          </w:tcPr>
          <w:p w14:paraId="164C4390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06C89D5E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5949DF8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2107F8F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DFA31B1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2B68CADA" w14:textId="77777777" w:rsidTr="008032B1">
        <w:tc>
          <w:tcPr>
            <w:tcW w:w="1134" w:type="dxa"/>
          </w:tcPr>
          <w:p w14:paraId="51686DCB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2E48DF5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3CACB0DF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80A318E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A1BE68F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722CC29F" w14:textId="77777777" w:rsidTr="008032B1">
        <w:tc>
          <w:tcPr>
            <w:tcW w:w="1134" w:type="dxa"/>
          </w:tcPr>
          <w:p w14:paraId="6E3ACAEF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60882670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2377B04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05772A9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7AA7A90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  <w:tr w:rsidR="00F60973" w:rsidRPr="006F235D" w14:paraId="7AE21884" w14:textId="77777777" w:rsidTr="008032B1">
        <w:tc>
          <w:tcPr>
            <w:tcW w:w="1134" w:type="dxa"/>
          </w:tcPr>
          <w:p w14:paraId="3A334593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2835" w:type="dxa"/>
          </w:tcPr>
          <w:p w14:paraId="5C00DCF6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2829AAED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618F0C9A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  <w:tc>
          <w:tcPr>
            <w:tcW w:w="1701" w:type="dxa"/>
          </w:tcPr>
          <w:p w14:paraId="47E36D3A" w14:textId="77777777" w:rsidR="00F60973" w:rsidRPr="006F235D" w:rsidRDefault="00F60973" w:rsidP="008032B1">
            <w:pPr>
              <w:spacing w:before="120" w:line="240" w:lineRule="exact"/>
              <w:jc w:val="center"/>
              <w:rPr>
                <w:lang w:val="vi-VN"/>
              </w:rPr>
            </w:pPr>
          </w:p>
        </w:tc>
      </w:tr>
    </w:tbl>
    <w:p w14:paraId="4ED386F9" w14:textId="77777777" w:rsidR="00F60973" w:rsidRPr="006F235D" w:rsidRDefault="00F60973" w:rsidP="00F60973">
      <w:pPr>
        <w:rPr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4"/>
        <w:gridCol w:w="1304"/>
        <w:gridCol w:w="1304"/>
      </w:tblGrid>
      <w:tr w:rsidR="00F60973" w:rsidRPr="006F235D" w14:paraId="4E55366A" w14:textId="77777777" w:rsidTr="008032B1">
        <w:trPr>
          <w:jc w:val="center"/>
        </w:trPr>
        <w:tc>
          <w:tcPr>
            <w:tcW w:w="1304" w:type="dxa"/>
            <w:vAlign w:val="center"/>
          </w:tcPr>
          <w:p w14:paraId="23EDE496" w14:textId="77777777" w:rsidR="00F60973" w:rsidRPr="006F235D" w:rsidRDefault="00F60973" w:rsidP="008032B1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承    認</w:t>
            </w:r>
          </w:p>
        </w:tc>
        <w:tc>
          <w:tcPr>
            <w:tcW w:w="1304" w:type="dxa"/>
            <w:vAlign w:val="center"/>
          </w:tcPr>
          <w:p w14:paraId="78671812" w14:textId="77777777" w:rsidR="00F60973" w:rsidRPr="006F235D" w:rsidRDefault="00F60973" w:rsidP="008032B1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検    印</w:t>
            </w:r>
          </w:p>
        </w:tc>
        <w:tc>
          <w:tcPr>
            <w:tcW w:w="1304" w:type="dxa"/>
            <w:tcBorders>
              <w:right w:val="single" w:sz="4" w:space="0" w:color="auto"/>
            </w:tcBorders>
            <w:vAlign w:val="center"/>
          </w:tcPr>
          <w:p w14:paraId="2613529E" w14:textId="77777777" w:rsidR="00F60973" w:rsidRPr="006F235D" w:rsidRDefault="00F60973" w:rsidP="008032B1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担    当</w:t>
            </w:r>
          </w:p>
        </w:tc>
      </w:tr>
      <w:tr w:rsidR="00F60973" w:rsidRPr="006F235D" w14:paraId="20DDFE8D" w14:textId="77777777" w:rsidTr="008032B1">
        <w:trPr>
          <w:trHeight w:hRule="exact" w:val="1200"/>
          <w:jc w:val="center"/>
        </w:trPr>
        <w:tc>
          <w:tcPr>
            <w:tcW w:w="1304" w:type="dxa"/>
          </w:tcPr>
          <w:p w14:paraId="297ECD41" w14:textId="77777777" w:rsidR="00F60973" w:rsidRPr="006F235D" w:rsidRDefault="005E273D" w:rsidP="008032B1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15.03.16</w:t>
            </w:r>
          </w:p>
          <w:p w14:paraId="36155122" w14:textId="0094F0E9" w:rsidR="005E273D" w:rsidRPr="006F235D" w:rsidRDefault="005E273D" w:rsidP="008032B1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PhuocMT</w:t>
            </w:r>
          </w:p>
        </w:tc>
        <w:tc>
          <w:tcPr>
            <w:tcW w:w="1304" w:type="dxa"/>
          </w:tcPr>
          <w:p w14:paraId="575DE723" w14:textId="77777777" w:rsidR="005E273D" w:rsidRPr="006F235D" w:rsidRDefault="005E273D" w:rsidP="005E273D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15.03.16</w:t>
            </w:r>
          </w:p>
          <w:p w14:paraId="6AD649E9" w14:textId="6AAC90F4" w:rsidR="00F60973" w:rsidRPr="006F235D" w:rsidRDefault="005E273D" w:rsidP="008032B1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ToanDN3</w:t>
            </w:r>
          </w:p>
        </w:tc>
        <w:tc>
          <w:tcPr>
            <w:tcW w:w="1304" w:type="dxa"/>
            <w:tcBorders>
              <w:right w:val="single" w:sz="4" w:space="0" w:color="auto"/>
            </w:tcBorders>
          </w:tcPr>
          <w:p w14:paraId="48790BF2" w14:textId="77777777" w:rsidR="005E273D" w:rsidRPr="006F235D" w:rsidRDefault="005E273D" w:rsidP="005E273D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15.03.16</w:t>
            </w:r>
          </w:p>
          <w:p w14:paraId="39DE5134" w14:textId="4038811F" w:rsidR="00F60973" w:rsidRPr="006F235D" w:rsidRDefault="005E273D" w:rsidP="008032B1">
            <w:pPr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HuyTN</w:t>
            </w:r>
          </w:p>
        </w:tc>
      </w:tr>
    </w:tbl>
    <w:p w14:paraId="0D2E786C" w14:textId="77777777" w:rsidR="00F60973" w:rsidRPr="006F235D" w:rsidRDefault="00F60973" w:rsidP="00F60973">
      <w:pPr>
        <w:jc w:val="center"/>
        <w:rPr>
          <w:sz w:val="32"/>
          <w:lang w:val="vi-VN"/>
        </w:rPr>
      </w:pPr>
      <w:r w:rsidRPr="006F235D">
        <w:rPr>
          <w:sz w:val="32"/>
          <w:lang w:val="vi-VN"/>
        </w:rPr>
        <w:lastRenderedPageBreak/>
        <w:t>履      歴</w:t>
      </w:r>
    </w:p>
    <w:p w14:paraId="4ACE86C6" w14:textId="77777777" w:rsidR="00F60973" w:rsidRPr="006F235D" w:rsidRDefault="00F60973" w:rsidP="00F60973">
      <w:pPr>
        <w:rPr>
          <w:lang w:val="vi-VN"/>
        </w:rPr>
      </w:pPr>
    </w:p>
    <w:p w14:paraId="701534F7" w14:textId="77777777" w:rsidR="00F60973" w:rsidRPr="006F235D" w:rsidRDefault="00F60973" w:rsidP="00F60973">
      <w:pPr>
        <w:rPr>
          <w:lang w:val="vi-VN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34"/>
        <w:gridCol w:w="5670"/>
        <w:gridCol w:w="2835"/>
      </w:tblGrid>
      <w:tr w:rsidR="00F60973" w:rsidRPr="006F235D" w14:paraId="4334FF16" w14:textId="77777777" w:rsidTr="008032B1">
        <w:trPr>
          <w:jc w:val="center"/>
        </w:trPr>
        <w:tc>
          <w:tcPr>
            <w:tcW w:w="1134" w:type="dxa"/>
          </w:tcPr>
          <w:p w14:paraId="789DDC2A" w14:textId="77777777" w:rsidR="00F60973" w:rsidRPr="006F235D" w:rsidRDefault="00F60973" w:rsidP="008032B1">
            <w:pPr>
              <w:spacing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改訂番号</w:t>
            </w:r>
          </w:p>
        </w:tc>
        <w:tc>
          <w:tcPr>
            <w:tcW w:w="5670" w:type="dxa"/>
          </w:tcPr>
          <w:p w14:paraId="5B1441F3" w14:textId="77777777" w:rsidR="00F60973" w:rsidRPr="006F235D" w:rsidRDefault="00F60973" w:rsidP="008032B1">
            <w:pPr>
              <w:spacing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内        容</w:t>
            </w:r>
          </w:p>
        </w:tc>
        <w:tc>
          <w:tcPr>
            <w:tcW w:w="2835" w:type="dxa"/>
          </w:tcPr>
          <w:p w14:paraId="3332E982" w14:textId="77777777" w:rsidR="00F60973" w:rsidRPr="006F235D" w:rsidRDefault="00F60973" w:rsidP="008032B1">
            <w:pPr>
              <w:spacing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作成日、担当</w:t>
            </w:r>
          </w:p>
        </w:tc>
      </w:tr>
      <w:tr w:rsidR="00F60973" w:rsidRPr="006F235D" w14:paraId="62B6F84B" w14:textId="77777777" w:rsidTr="008032B1">
        <w:trPr>
          <w:jc w:val="center"/>
        </w:trPr>
        <w:tc>
          <w:tcPr>
            <w:tcW w:w="1134" w:type="dxa"/>
          </w:tcPr>
          <w:p w14:paraId="632AC72E" w14:textId="77777777" w:rsidR="00F60973" w:rsidRPr="006F235D" w:rsidRDefault="00F60973" w:rsidP="008032B1">
            <w:pPr>
              <w:spacing w:line="240" w:lineRule="exact"/>
              <w:jc w:val="center"/>
              <w:rPr>
                <w:lang w:val="vi-VN"/>
              </w:rPr>
            </w:pPr>
            <w:r w:rsidRPr="006F235D">
              <w:rPr>
                <w:lang w:val="vi-VN"/>
              </w:rPr>
              <w:t>0</w:t>
            </w:r>
          </w:p>
        </w:tc>
        <w:tc>
          <w:tcPr>
            <w:tcW w:w="5670" w:type="dxa"/>
          </w:tcPr>
          <w:p w14:paraId="7B2827E5" w14:textId="77777777" w:rsidR="00F60973" w:rsidRPr="006F235D" w:rsidRDefault="00F60973" w:rsidP="008032B1">
            <w:pPr>
              <w:spacing w:line="240" w:lineRule="exact"/>
              <w:rPr>
                <w:lang w:val="vi-VN"/>
              </w:rPr>
            </w:pPr>
            <w:r w:rsidRPr="006F235D">
              <w:rPr>
                <w:lang w:val="vi-VN"/>
              </w:rPr>
              <w:t>初版。</w:t>
            </w:r>
          </w:p>
          <w:p w14:paraId="4E8F6384" w14:textId="77777777" w:rsidR="00F60973" w:rsidRPr="006F235D" w:rsidRDefault="00F60973" w:rsidP="008032B1">
            <w:pPr>
              <w:spacing w:line="240" w:lineRule="exact"/>
              <w:rPr>
                <w:lang w:val="vi-VN"/>
              </w:rPr>
            </w:pPr>
          </w:p>
        </w:tc>
        <w:tc>
          <w:tcPr>
            <w:tcW w:w="2835" w:type="dxa"/>
          </w:tcPr>
          <w:p w14:paraId="6DE9AB5F" w14:textId="074BC5A3" w:rsidR="00F60973" w:rsidRPr="006F235D" w:rsidRDefault="00F60973" w:rsidP="008032B1">
            <w:pPr>
              <w:spacing w:line="240" w:lineRule="exact"/>
              <w:rPr>
                <w:lang w:val="vi-VN"/>
              </w:rPr>
            </w:pPr>
            <w:r w:rsidRPr="006F235D">
              <w:rPr>
                <w:lang w:val="vi-VN"/>
              </w:rPr>
              <w:t>2015年0</w:t>
            </w:r>
            <w:r w:rsidR="00AF637A" w:rsidRPr="006F235D">
              <w:rPr>
                <w:lang w:val="vi-VN"/>
              </w:rPr>
              <w:t>4</w:t>
            </w:r>
            <w:r w:rsidRPr="006F235D">
              <w:rPr>
                <w:lang w:val="vi-VN"/>
              </w:rPr>
              <w:t>月</w:t>
            </w:r>
            <w:r w:rsidR="00AF637A" w:rsidRPr="006F235D">
              <w:rPr>
                <w:lang w:val="vi-VN"/>
              </w:rPr>
              <w:t>20</w:t>
            </w:r>
            <w:r w:rsidRPr="006F235D">
              <w:rPr>
                <w:lang w:val="vi-VN"/>
              </w:rPr>
              <w:t>日</w:t>
            </w:r>
          </w:p>
          <w:p w14:paraId="38605559" w14:textId="4FD8CFCE" w:rsidR="00F60973" w:rsidRPr="006F235D" w:rsidRDefault="00F60973" w:rsidP="00353FFC">
            <w:pPr>
              <w:spacing w:line="240" w:lineRule="exact"/>
              <w:rPr>
                <w:lang w:val="vi-VN"/>
              </w:rPr>
            </w:pPr>
            <w:r w:rsidRPr="006F235D">
              <w:rPr>
                <w:lang w:val="vi-VN"/>
              </w:rPr>
              <w:t xml:space="preserve">FPT </w:t>
            </w:r>
            <w:r w:rsidR="00353FFC" w:rsidRPr="006F235D">
              <w:rPr>
                <w:lang w:val="vi-VN"/>
              </w:rPr>
              <w:t>Truong Ngoc Huy</w:t>
            </w:r>
          </w:p>
        </w:tc>
      </w:tr>
      <w:tr w:rsidR="00F60973" w:rsidRPr="006F235D" w14:paraId="24BC65CD" w14:textId="77777777" w:rsidTr="008032B1">
        <w:trPr>
          <w:jc w:val="center"/>
        </w:trPr>
        <w:tc>
          <w:tcPr>
            <w:tcW w:w="1134" w:type="dxa"/>
          </w:tcPr>
          <w:p w14:paraId="20604198" w14:textId="77777777" w:rsidR="00F60973" w:rsidRPr="006F235D" w:rsidRDefault="00F60973" w:rsidP="008032B1">
            <w:pPr>
              <w:spacing w:line="240" w:lineRule="exact"/>
              <w:jc w:val="center"/>
              <w:rPr>
                <w:lang w:val="vi-VN"/>
              </w:rPr>
            </w:pPr>
          </w:p>
          <w:p w14:paraId="27C130B9" w14:textId="77777777" w:rsidR="00F60973" w:rsidRPr="006F235D" w:rsidRDefault="00F60973" w:rsidP="008032B1">
            <w:pPr>
              <w:spacing w:line="240" w:lineRule="exact"/>
              <w:jc w:val="center"/>
              <w:rPr>
                <w:lang w:val="vi-VN"/>
              </w:rPr>
            </w:pPr>
          </w:p>
        </w:tc>
        <w:tc>
          <w:tcPr>
            <w:tcW w:w="5670" w:type="dxa"/>
          </w:tcPr>
          <w:p w14:paraId="3976EE24" w14:textId="77777777" w:rsidR="00F60973" w:rsidRPr="006F235D" w:rsidRDefault="00F60973" w:rsidP="008032B1">
            <w:pPr>
              <w:spacing w:line="240" w:lineRule="exact"/>
              <w:rPr>
                <w:lang w:val="vi-VN"/>
              </w:rPr>
            </w:pPr>
          </w:p>
        </w:tc>
        <w:tc>
          <w:tcPr>
            <w:tcW w:w="2835" w:type="dxa"/>
          </w:tcPr>
          <w:p w14:paraId="229AB91E" w14:textId="77777777" w:rsidR="00F60973" w:rsidRPr="006F235D" w:rsidRDefault="00F60973" w:rsidP="008032B1">
            <w:pPr>
              <w:spacing w:line="240" w:lineRule="exact"/>
              <w:rPr>
                <w:lang w:val="vi-VN"/>
              </w:rPr>
            </w:pPr>
          </w:p>
        </w:tc>
      </w:tr>
    </w:tbl>
    <w:p w14:paraId="6A9A4243" w14:textId="77777777" w:rsidR="00F60973" w:rsidRPr="006F235D" w:rsidRDefault="00F60973" w:rsidP="00F60973">
      <w:pPr>
        <w:rPr>
          <w:lang w:val="vi-VN"/>
        </w:rPr>
      </w:pPr>
    </w:p>
    <w:p w14:paraId="3AECE78C" w14:textId="77777777" w:rsidR="00F60973" w:rsidRPr="006F235D" w:rsidRDefault="00F60973" w:rsidP="00F60973">
      <w:pPr>
        <w:rPr>
          <w:lang w:val="vi-VN"/>
        </w:rPr>
      </w:pPr>
    </w:p>
    <w:p w14:paraId="2D7BAC38" w14:textId="77777777" w:rsidR="00F60973" w:rsidRPr="006F235D" w:rsidRDefault="00F60973" w:rsidP="00F60973">
      <w:pPr>
        <w:rPr>
          <w:lang w:val="vi-VN"/>
        </w:rPr>
      </w:pPr>
    </w:p>
    <w:p w14:paraId="7C8AA952" w14:textId="77777777" w:rsidR="00F60973" w:rsidRPr="006F235D" w:rsidRDefault="00F60973" w:rsidP="00F60973">
      <w:pPr>
        <w:rPr>
          <w:lang w:val="vi-VN"/>
        </w:rPr>
      </w:pPr>
    </w:p>
    <w:p w14:paraId="6E8EABD8" w14:textId="77777777" w:rsidR="00F60973" w:rsidRPr="006F235D" w:rsidRDefault="00F60973" w:rsidP="00F60973">
      <w:pPr>
        <w:rPr>
          <w:lang w:val="vi-VN"/>
        </w:rPr>
      </w:pPr>
    </w:p>
    <w:p w14:paraId="72635D73" w14:textId="77777777" w:rsidR="00F60973" w:rsidRPr="006F235D" w:rsidRDefault="00F60973" w:rsidP="00F60973">
      <w:pPr>
        <w:rPr>
          <w:lang w:val="vi-VN"/>
        </w:rPr>
      </w:pPr>
    </w:p>
    <w:p w14:paraId="6904F8D7" w14:textId="77777777" w:rsidR="00F60973" w:rsidRPr="006F235D" w:rsidRDefault="00F60973" w:rsidP="00F60973">
      <w:pPr>
        <w:rPr>
          <w:lang w:val="vi-VN"/>
        </w:rPr>
      </w:pPr>
    </w:p>
    <w:p w14:paraId="7ECB37E1" w14:textId="77777777" w:rsidR="00F60973" w:rsidRPr="006F235D" w:rsidRDefault="00F60973" w:rsidP="00F60973">
      <w:pPr>
        <w:rPr>
          <w:lang w:val="vi-VN"/>
        </w:rPr>
      </w:pPr>
    </w:p>
    <w:p w14:paraId="552BA288" w14:textId="77777777" w:rsidR="00F60973" w:rsidRPr="006F235D" w:rsidRDefault="00F60973" w:rsidP="00F60973">
      <w:pPr>
        <w:rPr>
          <w:lang w:val="vi-VN"/>
        </w:rPr>
      </w:pPr>
    </w:p>
    <w:p w14:paraId="0607158D" w14:textId="77777777" w:rsidR="00F60973" w:rsidRPr="006F235D" w:rsidRDefault="00F60973" w:rsidP="00F60973">
      <w:pPr>
        <w:rPr>
          <w:lang w:val="vi-VN"/>
        </w:rPr>
      </w:pPr>
    </w:p>
    <w:p w14:paraId="58D2630A" w14:textId="77777777" w:rsidR="00F60973" w:rsidRPr="006F235D" w:rsidRDefault="00F60973" w:rsidP="00F60973">
      <w:pPr>
        <w:rPr>
          <w:lang w:val="vi-VN"/>
        </w:rPr>
      </w:pPr>
    </w:p>
    <w:p w14:paraId="1A2E65E7" w14:textId="77777777" w:rsidR="00F60973" w:rsidRPr="006F235D" w:rsidRDefault="00F60973" w:rsidP="00F60973">
      <w:pPr>
        <w:rPr>
          <w:lang w:val="vi-VN"/>
        </w:rPr>
      </w:pPr>
    </w:p>
    <w:p w14:paraId="01081EA5" w14:textId="77777777" w:rsidR="00F60973" w:rsidRPr="006F235D" w:rsidRDefault="00F60973" w:rsidP="00F60973">
      <w:pPr>
        <w:rPr>
          <w:lang w:val="vi-VN"/>
        </w:rPr>
      </w:pPr>
    </w:p>
    <w:p w14:paraId="2F8C5D9C" w14:textId="77777777" w:rsidR="00F60973" w:rsidRPr="006F235D" w:rsidRDefault="00F60973" w:rsidP="00F60973">
      <w:pPr>
        <w:rPr>
          <w:lang w:val="vi-VN"/>
        </w:rPr>
      </w:pPr>
    </w:p>
    <w:p w14:paraId="36EFEFF5" w14:textId="77777777" w:rsidR="00F60973" w:rsidRPr="006F235D" w:rsidRDefault="00F60973" w:rsidP="00F60973">
      <w:pPr>
        <w:rPr>
          <w:lang w:val="vi-VN"/>
        </w:rPr>
      </w:pPr>
    </w:p>
    <w:p w14:paraId="2DD55785" w14:textId="77777777" w:rsidR="00F60973" w:rsidRPr="006F235D" w:rsidRDefault="00F60973" w:rsidP="00F60973">
      <w:pPr>
        <w:rPr>
          <w:lang w:val="vi-VN"/>
        </w:rPr>
      </w:pPr>
    </w:p>
    <w:p w14:paraId="6C8B4C73" w14:textId="77777777" w:rsidR="00F60973" w:rsidRPr="006F235D" w:rsidRDefault="00F60973" w:rsidP="00F60973">
      <w:pPr>
        <w:rPr>
          <w:lang w:val="vi-VN"/>
        </w:rPr>
      </w:pPr>
    </w:p>
    <w:p w14:paraId="3700CE64" w14:textId="77777777" w:rsidR="00F60973" w:rsidRPr="006F235D" w:rsidRDefault="00F60973" w:rsidP="00F60973">
      <w:pPr>
        <w:jc w:val="center"/>
        <w:rPr>
          <w:sz w:val="32"/>
          <w:lang w:val="vi-VN"/>
        </w:rPr>
      </w:pPr>
      <w:r w:rsidRPr="006F235D">
        <w:rPr>
          <w:sz w:val="24"/>
          <w:lang w:val="vi-VN"/>
        </w:rPr>
        <w:br w:type="page"/>
      </w:r>
      <w:r w:rsidRPr="006F235D">
        <w:rPr>
          <w:sz w:val="32"/>
          <w:lang w:val="vi-VN"/>
        </w:rPr>
        <w:lastRenderedPageBreak/>
        <w:t>目      次</w:t>
      </w:r>
    </w:p>
    <w:p w14:paraId="0D055DD1" w14:textId="77777777" w:rsidR="00F60973" w:rsidRPr="006F235D" w:rsidRDefault="00F60973" w:rsidP="00F60973">
      <w:pPr>
        <w:rPr>
          <w:lang w:val="vi-VN"/>
        </w:rPr>
      </w:pPr>
    </w:p>
    <w:p w14:paraId="0067E4AD" w14:textId="77777777" w:rsidR="00F50940" w:rsidRPr="006F235D" w:rsidRDefault="00F50940" w:rsidP="00F60973">
      <w:pPr>
        <w:rPr>
          <w:lang w:val="vi-VN"/>
        </w:rPr>
      </w:pPr>
    </w:p>
    <w:p w14:paraId="075F1908" w14:textId="77777777" w:rsidR="00F73913" w:rsidRPr="006F235D" w:rsidRDefault="00F60973">
      <w:pPr>
        <w:pStyle w:val="TOC1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lang w:val="vi-VN"/>
        </w:rPr>
        <w:fldChar w:fldCharType="begin"/>
      </w:r>
      <w:r w:rsidRPr="006F235D">
        <w:rPr>
          <w:lang w:val="vi-VN"/>
        </w:rPr>
        <w:instrText xml:space="preserve"> TOC \o "1-3" </w:instrText>
      </w:r>
      <w:r w:rsidRPr="006F235D">
        <w:rPr>
          <w:lang w:val="vi-VN"/>
        </w:rPr>
        <w:fldChar w:fldCharType="separate"/>
      </w:r>
      <w:r w:rsidR="00F73913" w:rsidRPr="006F235D">
        <w:rPr>
          <w:noProof/>
          <w:lang w:val="vi-VN"/>
        </w:rPr>
        <w:t>1</w:t>
      </w:r>
      <w:r w:rsidR="00F73913" w:rsidRPr="006F235D">
        <w:rPr>
          <w:rFonts w:hint="eastAsia"/>
          <w:noProof/>
          <w:lang w:val="vi-VN"/>
        </w:rPr>
        <w:t xml:space="preserve"> 概要</w:t>
      </w:r>
      <w:r w:rsidR="00F73913" w:rsidRPr="006F235D">
        <w:rPr>
          <w:noProof/>
          <w:lang w:val="vi-VN"/>
        </w:rPr>
        <w:tab/>
      </w:r>
      <w:r w:rsidR="00F73913" w:rsidRPr="006F235D">
        <w:rPr>
          <w:noProof/>
        </w:rPr>
        <w:fldChar w:fldCharType="begin"/>
      </w:r>
      <w:r w:rsidR="00F73913" w:rsidRPr="006F235D">
        <w:rPr>
          <w:noProof/>
          <w:lang w:val="vi-VN"/>
        </w:rPr>
        <w:instrText xml:space="preserve"> PAGEREF _Toc418517184 \h </w:instrText>
      </w:r>
      <w:r w:rsidR="00F73913" w:rsidRPr="006F235D">
        <w:rPr>
          <w:noProof/>
        </w:rPr>
      </w:r>
      <w:r w:rsidR="00F73913" w:rsidRPr="006F235D">
        <w:rPr>
          <w:noProof/>
        </w:rPr>
        <w:fldChar w:fldCharType="separate"/>
      </w:r>
      <w:r w:rsidR="00F73913" w:rsidRPr="006F235D">
        <w:rPr>
          <w:noProof/>
          <w:lang w:val="vi-VN"/>
        </w:rPr>
        <w:t>4</w:t>
      </w:r>
      <w:r w:rsidR="00F73913" w:rsidRPr="006F235D">
        <w:rPr>
          <w:noProof/>
        </w:rPr>
        <w:fldChar w:fldCharType="end"/>
      </w:r>
    </w:p>
    <w:p w14:paraId="664FF9A8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1-1</w:t>
      </w:r>
      <w:r w:rsidRPr="006F235D">
        <w:rPr>
          <w:rFonts w:hint="eastAsia"/>
          <w:noProof/>
          <w:lang w:val="vi-VN"/>
        </w:rPr>
        <w:t xml:space="preserve"> 目的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_Toc418517185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4</w:t>
      </w:r>
      <w:r w:rsidRPr="006F235D">
        <w:rPr>
          <w:noProof/>
        </w:rPr>
        <w:fldChar w:fldCharType="end"/>
      </w:r>
    </w:p>
    <w:p w14:paraId="25299340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1-2</w:t>
      </w:r>
      <w:r w:rsidRPr="006F235D">
        <w:rPr>
          <w:rFonts w:hint="eastAsia"/>
          <w:noProof/>
          <w:lang w:val="vi-VN"/>
        </w:rPr>
        <w:t xml:space="preserve"> 機能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_Toc418517186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4</w:t>
      </w:r>
      <w:r w:rsidRPr="006F235D">
        <w:rPr>
          <w:noProof/>
        </w:rPr>
        <w:fldChar w:fldCharType="end"/>
      </w:r>
    </w:p>
    <w:p w14:paraId="4702C355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1-3</w:t>
      </w:r>
      <w:r w:rsidRPr="006F235D">
        <w:rPr>
          <w:rFonts w:hint="eastAsia"/>
          <w:noProof/>
          <w:lang w:val="vi-VN"/>
        </w:rPr>
        <w:t xml:space="preserve"> 特記事項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_Toc418517187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4</w:t>
      </w:r>
      <w:r w:rsidRPr="006F235D">
        <w:rPr>
          <w:noProof/>
        </w:rPr>
        <w:fldChar w:fldCharType="end"/>
      </w:r>
    </w:p>
    <w:p w14:paraId="500C7FDA" w14:textId="77777777" w:rsidR="00F73913" w:rsidRPr="006F235D" w:rsidRDefault="00F73913">
      <w:pPr>
        <w:pStyle w:val="TOC1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2</w:t>
      </w:r>
      <w:r w:rsidRPr="006F235D">
        <w:rPr>
          <w:rFonts w:hint="eastAsia"/>
          <w:noProof/>
          <w:lang w:val="vi-VN"/>
        </w:rPr>
        <w:t xml:space="preserve"> 機能と実現方法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_Toc418517188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5</w:t>
      </w:r>
      <w:r w:rsidRPr="006F235D">
        <w:rPr>
          <w:noProof/>
        </w:rPr>
        <w:fldChar w:fldCharType="end"/>
      </w:r>
    </w:p>
    <w:p w14:paraId="0A919E39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2-1 Segment model in preset setting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_Toc418517189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5</w:t>
      </w:r>
      <w:r w:rsidRPr="006F235D">
        <w:rPr>
          <w:noProof/>
        </w:rPr>
        <w:fldChar w:fldCharType="end"/>
      </w:r>
    </w:p>
    <w:p w14:paraId="0F6FA3E3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2-1-1 Function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_Toc418517190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5</w:t>
      </w:r>
      <w:r w:rsidRPr="006F235D">
        <w:rPr>
          <w:noProof/>
        </w:rPr>
        <w:fldChar w:fldCharType="end"/>
      </w:r>
    </w:p>
    <w:p w14:paraId="48EEF143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2-1-2 Implement method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_Toc418517191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6</w:t>
      </w:r>
      <w:r w:rsidRPr="006F235D">
        <w:rPr>
          <w:noProof/>
        </w:rPr>
        <w:fldChar w:fldCharType="end"/>
      </w:r>
    </w:p>
    <w:p w14:paraId="11AA8137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2-2 Stress ASE 2015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_Toc418517192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7</w:t>
      </w:r>
      <w:r w:rsidRPr="006F235D">
        <w:rPr>
          <w:noProof/>
        </w:rPr>
        <w:fldChar w:fldCharType="end"/>
      </w:r>
    </w:p>
    <w:p w14:paraId="552BE7B5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2-2-1 Function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_Toc418517193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7</w:t>
      </w:r>
      <w:r w:rsidRPr="006F235D">
        <w:rPr>
          <w:noProof/>
        </w:rPr>
        <w:fldChar w:fldCharType="end"/>
      </w:r>
    </w:p>
    <w:p w14:paraId="1064E499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2-2-2 Implement method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_Toc418517194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10</w:t>
      </w:r>
      <w:r w:rsidRPr="006F235D">
        <w:rPr>
          <w:noProof/>
        </w:rPr>
        <w:fldChar w:fldCharType="end"/>
      </w:r>
    </w:p>
    <w:p w14:paraId="09A26CE5" w14:textId="77777777" w:rsidR="00F73913" w:rsidRPr="006F235D" w:rsidRDefault="00F73913">
      <w:pPr>
        <w:pStyle w:val="TOC1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3</w:t>
      </w:r>
      <w:r w:rsidRPr="006F235D">
        <w:rPr>
          <w:rFonts w:hint="eastAsia"/>
          <w:noProof/>
          <w:lang w:val="vi-VN"/>
        </w:rPr>
        <w:t xml:space="preserve"> 構成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_Toc418517195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20</w:t>
      </w:r>
      <w:r w:rsidRPr="006F235D">
        <w:rPr>
          <w:noProof/>
        </w:rPr>
        <w:fldChar w:fldCharType="end"/>
      </w:r>
    </w:p>
    <w:p w14:paraId="37384038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3-1</w:t>
      </w:r>
      <w:r w:rsidRPr="006F235D">
        <w:rPr>
          <w:rFonts w:hint="eastAsia"/>
          <w:noProof/>
          <w:lang w:val="vi-VN"/>
        </w:rPr>
        <w:t xml:space="preserve"> 基本構成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_Toc418517196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20</w:t>
      </w:r>
      <w:r w:rsidRPr="006F235D">
        <w:rPr>
          <w:noProof/>
        </w:rPr>
        <w:fldChar w:fldCharType="end"/>
      </w:r>
    </w:p>
    <w:p w14:paraId="04047293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3-2</w:t>
      </w:r>
      <w:r w:rsidRPr="006F235D">
        <w:rPr>
          <w:rFonts w:hint="eastAsia"/>
          <w:noProof/>
          <w:lang w:val="vi-VN"/>
        </w:rPr>
        <w:t xml:space="preserve"> 詳細構成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_Toc418517197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20</w:t>
      </w:r>
      <w:r w:rsidRPr="006F235D">
        <w:rPr>
          <w:noProof/>
        </w:rPr>
        <w:fldChar w:fldCharType="end"/>
      </w:r>
    </w:p>
    <w:p w14:paraId="39AC16CB" w14:textId="77777777" w:rsidR="00F73913" w:rsidRPr="006F235D" w:rsidRDefault="00F73913">
      <w:pPr>
        <w:pStyle w:val="TOC1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4</w:t>
      </w:r>
      <w:r w:rsidRPr="006F235D">
        <w:rPr>
          <w:rFonts w:hint="eastAsia"/>
          <w:noProof/>
          <w:lang w:val="vi-VN"/>
        </w:rPr>
        <w:t xml:space="preserve"> 機能概略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_Toc418517198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21</w:t>
      </w:r>
      <w:r w:rsidRPr="006F235D">
        <w:rPr>
          <w:noProof/>
        </w:rPr>
        <w:fldChar w:fldCharType="end"/>
      </w:r>
    </w:p>
    <w:p w14:paraId="19F335BA" w14:textId="77777777" w:rsidR="00F73913" w:rsidRPr="006F235D" w:rsidRDefault="00F73913">
      <w:pPr>
        <w:pStyle w:val="TOC1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5</w:t>
      </w:r>
      <w:r w:rsidRPr="006F235D">
        <w:rPr>
          <w:rFonts w:hint="eastAsia"/>
          <w:noProof/>
          <w:lang w:val="vi-VN"/>
        </w:rPr>
        <w:t xml:space="preserve"> データ定義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_Toc418517199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22</w:t>
      </w:r>
      <w:r w:rsidRPr="006F235D">
        <w:rPr>
          <w:noProof/>
        </w:rPr>
        <w:fldChar w:fldCharType="end"/>
      </w:r>
    </w:p>
    <w:p w14:paraId="2260DB17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5-1 Define position of segments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_Toc418517200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22</w:t>
      </w:r>
      <w:r w:rsidRPr="006F235D">
        <w:rPr>
          <w:noProof/>
        </w:rPr>
        <w:fldChar w:fldCharType="end"/>
      </w:r>
    </w:p>
    <w:p w14:paraId="78C1D5DF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5-1-1 Standard schematic (16 segment)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_Toc418517201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22</w:t>
      </w:r>
      <w:r w:rsidRPr="006F235D">
        <w:rPr>
          <w:noProof/>
        </w:rPr>
        <w:fldChar w:fldCharType="end"/>
      </w:r>
    </w:p>
    <w:p w14:paraId="3F36C805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5-1-2 Schematic diagram for 16 segment scoring (Horizontal schema dialog)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_Toc418517202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26</w:t>
      </w:r>
      <w:r w:rsidRPr="006F235D">
        <w:rPr>
          <w:noProof/>
        </w:rPr>
        <w:fldChar w:fldCharType="end"/>
      </w:r>
    </w:p>
    <w:p w14:paraId="33A432F8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  <w:lang w:val="vi-VN"/>
        </w:rPr>
      </w:pPr>
      <w:r w:rsidRPr="006F235D">
        <w:rPr>
          <w:noProof/>
          <w:lang w:val="vi-VN"/>
        </w:rPr>
        <w:t>5-1-3 Schematic diagram for 16 segment scoring (Vertical schema dialog)</w:t>
      </w:r>
      <w:r w:rsidRPr="006F235D">
        <w:rPr>
          <w:noProof/>
          <w:lang w:val="vi-VN"/>
        </w:rPr>
        <w:tab/>
      </w:r>
      <w:r w:rsidRPr="006F235D">
        <w:rPr>
          <w:noProof/>
        </w:rPr>
        <w:fldChar w:fldCharType="begin"/>
      </w:r>
      <w:r w:rsidRPr="006F235D">
        <w:rPr>
          <w:noProof/>
          <w:lang w:val="vi-VN"/>
        </w:rPr>
        <w:instrText xml:space="preserve"> PAGEREF _Toc418517203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  <w:lang w:val="vi-VN"/>
        </w:rPr>
        <w:t>30</w:t>
      </w:r>
      <w:r w:rsidRPr="006F235D">
        <w:rPr>
          <w:noProof/>
        </w:rPr>
        <w:fldChar w:fldCharType="end"/>
      </w:r>
    </w:p>
    <w:p w14:paraId="3D44350D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</w:rPr>
      </w:pPr>
      <w:r w:rsidRPr="006F235D">
        <w:rPr>
          <w:noProof/>
        </w:rPr>
        <w:t>5-1-4 Standard schematic (17 segment)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_Toc418517204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34</w:t>
      </w:r>
      <w:r w:rsidRPr="006F235D">
        <w:rPr>
          <w:noProof/>
        </w:rPr>
        <w:fldChar w:fldCharType="end"/>
      </w:r>
    </w:p>
    <w:p w14:paraId="7CB40F35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</w:rPr>
      </w:pPr>
      <w:r w:rsidRPr="006F235D">
        <w:rPr>
          <w:noProof/>
        </w:rPr>
        <w:t>5-1-5 Schematic diagram for 17 segment scoring (Horizontal schema dialog)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_Toc418517205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38</w:t>
      </w:r>
      <w:r w:rsidRPr="006F235D">
        <w:rPr>
          <w:noProof/>
        </w:rPr>
        <w:fldChar w:fldCharType="end"/>
      </w:r>
    </w:p>
    <w:p w14:paraId="22B85C24" w14:textId="77777777" w:rsidR="00F73913" w:rsidRPr="006F235D" w:rsidRDefault="00F73913">
      <w:pPr>
        <w:pStyle w:val="TOC3"/>
        <w:tabs>
          <w:tab w:val="right" w:leader="dot" w:pos="9628"/>
        </w:tabs>
        <w:rPr>
          <w:rFonts w:cstheme="minorBidi"/>
          <w:noProof/>
          <w:sz w:val="22"/>
          <w:szCs w:val="22"/>
        </w:rPr>
      </w:pPr>
      <w:r w:rsidRPr="006F235D">
        <w:rPr>
          <w:noProof/>
        </w:rPr>
        <w:t>5-1-6 Schematic diagram for 17 segment scoring (Vertical schema dialog)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_Toc418517206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42</w:t>
      </w:r>
      <w:r w:rsidRPr="006F235D">
        <w:rPr>
          <w:noProof/>
        </w:rPr>
        <w:fldChar w:fldCharType="end"/>
      </w:r>
    </w:p>
    <w:p w14:paraId="15B39C89" w14:textId="77777777" w:rsidR="00F73913" w:rsidRPr="006F235D" w:rsidRDefault="00F73913">
      <w:pPr>
        <w:pStyle w:val="TOC1"/>
        <w:tabs>
          <w:tab w:val="right" w:leader="dot" w:pos="9628"/>
        </w:tabs>
        <w:rPr>
          <w:rFonts w:cstheme="minorBidi"/>
          <w:noProof/>
          <w:sz w:val="22"/>
          <w:szCs w:val="22"/>
        </w:rPr>
      </w:pPr>
      <w:r w:rsidRPr="006F235D">
        <w:rPr>
          <w:noProof/>
          <w:lang w:val="vi-VN"/>
        </w:rPr>
        <w:t>6</w:t>
      </w:r>
      <w:r w:rsidRPr="006F235D">
        <w:rPr>
          <w:rFonts w:hint="eastAsia"/>
          <w:noProof/>
          <w:lang w:val="vi-VN"/>
        </w:rPr>
        <w:t xml:space="preserve"> 処理詳細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_Toc418517207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46</w:t>
      </w:r>
      <w:r w:rsidRPr="006F235D">
        <w:rPr>
          <w:noProof/>
        </w:rPr>
        <w:fldChar w:fldCharType="end"/>
      </w:r>
    </w:p>
    <w:p w14:paraId="2688E3E0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</w:rPr>
      </w:pPr>
      <w:r w:rsidRPr="006F235D">
        <w:rPr>
          <w:noProof/>
          <w:lang w:val="vi-VN"/>
        </w:rPr>
        <w:t>6-1</w:t>
      </w:r>
      <w:r w:rsidRPr="006F235D">
        <w:rPr>
          <w:rFonts w:cs="Consolas"/>
          <w:noProof/>
          <w:color w:val="000000"/>
        </w:rPr>
        <w:t xml:space="preserve"> cGetPresetStSegSys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_Toc418517208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46</w:t>
      </w:r>
      <w:r w:rsidRPr="006F235D">
        <w:rPr>
          <w:noProof/>
        </w:rPr>
        <w:fldChar w:fldCharType="end"/>
      </w:r>
    </w:p>
    <w:p w14:paraId="6C9AD360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</w:rPr>
      </w:pPr>
      <w:r w:rsidRPr="006F235D">
        <w:rPr>
          <w:noProof/>
          <w:lang w:val="vi-VN"/>
        </w:rPr>
        <w:t>6-2</w:t>
      </w:r>
      <w:r w:rsidRPr="006F235D">
        <w:rPr>
          <w:rFonts w:cs="Consolas"/>
          <w:noProof/>
        </w:rPr>
        <w:t xml:space="preserve"> CalcAScore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_Toc418517209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47</w:t>
      </w:r>
      <w:r w:rsidRPr="006F235D">
        <w:rPr>
          <w:noProof/>
        </w:rPr>
        <w:fldChar w:fldCharType="end"/>
      </w:r>
    </w:p>
    <w:p w14:paraId="0AAC0343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</w:rPr>
      </w:pPr>
      <w:r w:rsidRPr="006F235D">
        <w:rPr>
          <w:noProof/>
          <w:lang w:val="vi-VN"/>
        </w:rPr>
        <w:t>6-3</w:t>
      </w:r>
      <w:r w:rsidRPr="006F235D">
        <w:rPr>
          <w:rFonts w:cs="Consolas"/>
          <w:noProof/>
          <w:color w:val="000000"/>
        </w:rPr>
        <w:t xml:space="preserve"> CalcPIScore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_Toc418517210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48</w:t>
      </w:r>
      <w:r w:rsidRPr="006F235D">
        <w:rPr>
          <w:noProof/>
        </w:rPr>
        <w:fldChar w:fldCharType="end"/>
      </w:r>
    </w:p>
    <w:p w14:paraId="0405DEB6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</w:rPr>
      </w:pPr>
      <w:r w:rsidRPr="006F235D">
        <w:rPr>
          <w:noProof/>
          <w:lang w:val="vi-VN"/>
        </w:rPr>
        <w:t>6-4</w:t>
      </w:r>
      <w:r w:rsidRPr="006F235D">
        <w:rPr>
          <w:rFonts w:cs="Consolas"/>
          <w:noProof/>
          <w:color w:val="000000"/>
        </w:rPr>
        <w:t xml:space="preserve"> CalcPercentNM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_Toc418517211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49</w:t>
      </w:r>
      <w:r w:rsidRPr="006F235D">
        <w:rPr>
          <w:noProof/>
        </w:rPr>
        <w:fldChar w:fldCharType="end"/>
      </w:r>
    </w:p>
    <w:p w14:paraId="703D9686" w14:textId="77777777" w:rsidR="00F73913" w:rsidRPr="006F235D" w:rsidRDefault="00F73913">
      <w:pPr>
        <w:pStyle w:val="TOC2"/>
        <w:rPr>
          <w:rFonts w:cstheme="minorBidi"/>
          <w:noProof/>
          <w:sz w:val="22"/>
          <w:szCs w:val="22"/>
        </w:rPr>
      </w:pPr>
      <w:r w:rsidRPr="006F235D">
        <w:rPr>
          <w:noProof/>
          <w:lang w:val="vi-VN"/>
        </w:rPr>
        <w:t>6-5</w:t>
      </w:r>
      <w:r w:rsidRPr="006F235D">
        <w:rPr>
          <w:rFonts w:cs="Consolas"/>
          <w:noProof/>
          <w:color w:val="000000"/>
        </w:rPr>
        <w:t xml:space="preserve"> Set_Atrb_rfline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_Toc418517212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50</w:t>
      </w:r>
      <w:r w:rsidRPr="006F235D">
        <w:rPr>
          <w:noProof/>
        </w:rPr>
        <w:fldChar w:fldCharType="end"/>
      </w:r>
    </w:p>
    <w:p w14:paraId="05C48B8B" w14:textId="77777777" w:rsidR="00F73913" w:rsidRPr="006F235D" w:rsidRDefault="00F73913">
      <w:pPr>
        <w:pStyle w:val="TOC1"/>
        <w:tabs>
          <w:tab w:val="right" w:leader="dot" w:pos="9628"/>
        </w:tabs>
        <w:rPr>
          <w:rFonts w:cstheme="minorBidi"/>
          <w:noProof/>
          <w:sz w:val="22"/>
          <w:szCs w:val="22"/>
        </w:rPr>
      </w:pPr>
      <w:r w:rsidRPr="006F235D">
        <w:rPr>
          <w:noProof/>
          <w:lang w:val="vi-VN"/>
        </w:rPr>
        <w:t>7</w:t>
      </w:r>
      <w:r w:rsidRPr="006F235D">
        <w:rPr>
          <w:rFonts w:hint="eastAsia"/>
          <w:noProof/>
          <w:lang w:val="vi-VN"/>
        </w:rPr>
        <w:t xml:space="preserve"> 付録</w:t>
      </w:r>
      <w:r w:rsidRPr="006F235D">
        <w:rPr>
          <w:noProof/>
        </w:rPr>
        <w:tab/>
      </w:r>
      <w:r w:rsidRPr="006F235D">
        <w:rPr>
          <w:noProof/>
        </w:rPr>
        <w:fldChar w:fldCharType="begin"/>
      </w:r>
      <w:r w:rsidRPr="006F235D">
        <w:rPr>
          <w:noProof/>
        </w:rPr>
        <w:instrText xml:space="preserve"> PAGEREF _Toc418517213 \h </w:instrText>
      </w:r>
      <w:r w:rsidRPr="006F235D">
        <w:rPr>
          <w:noProof/>
        </w:rPr>
      </w:r>
      <w:r w:rsidRPr="006F235D">
        <w:rPr>
          <w:noProof/>
        </w:rPr>
        <w:fldChar w:fldCharType="separate"/>
      </w:r>
      <w:r w:rsidRPr="006F235D">
        <w:rPr>
          <w:noProof/>
        </w:rPr>
        <w:t>53</w:t>
      </w:r>
      <w:r w:rsidRPr="006F235D">
        <w:rPr>
          <w:noProof/>
        </w:rPr>
        <w:fldChar w:fldCharType="end"/>
      </w:r>
    </w:p>
    <w:p w14:paraId="075D8521" w14:textId="4D849A96" w:rsidR="00F60973" w:rsidRPr="006F235D" w:rsidRDefault="00F60973" w:rsidP="00F60973">
      <w:pPr>
        <w:rPr>
          <w:lang w:val="vi-VN"/>
        </w:rPr>
        <w:sectPr w:rsidR="00F60973" w:rsidRPr="006F235D">
          <w:footerReference w:type="even" r:id="rId8"/>
          <w:footerReference w:type="default" r:id="rId9"/>
          <w:pgSz w:w="11906" w:h="16838" w:code="9"/>
          <w:pgMar w:top="1418" w:right="1134" w:bottom="1418" w:left="1134" w:header="567" w:footer="567" w:gutter="0"/>
          <w:cols w:space="425"/>
          <w:docGrid w:linePitch="285"/>
        </w:sectPr>
      </w:pPr>
      <w:r w:rsidRPr="006F235D">
        <w:rPr>
          <w:sz w:val="24"/>
          <w:lang w:val="vi-VN"/>
        </w:rPr>
        <w:fldChar w:fldCharType="end"/>
      </w:r>
    </w:p>
    <w:p w14:paraId="29C8EA1A" w14:textId="77777777" w:rsidR="00F60973" w:rsidRPr="006F235D" w:rsidRDefault="00F60973" w:rsidP="00F60973">
      <w:pPr>
        <w:pStyle w:val="Heading1"/>
        <w:rPr>
          <w:rFonts w:ascii="ＭＳ 明朝" w:eastAsia="ＭＳ 明朝" w:hAnsi="ＭＳ 明朝"/>
          <w:lang w:val="vi-VN"/>
        </w:rPr>
      </w:pPr>
      <w:bookmarkStart w:id="0" w:name="_Toc418517184"/>
      <w:r w:rsidRPr="006F235D">
        <w:rPr>
          <w:rFonts w:ascii="ＭＳ 明朝" w:eastAsia="ＭＳ 明朝" w:hAnsi="ＭＳ 明朝"/>
          <w:lang w:val="vi-VN"/>
        </w:rPr>
        <w:lastRenderedPageBreak/>
        <w:t>概要</w:t>
      </w:r>
      <w:bookmarkEnd w:id="0"/>
    </w:p>
    <w:p w14:paraId="1BC9BA3E" w14:textId="77777777" w:rsidR="00F60973" w:rsidRPr="006F235D" w:rsidRDefault="00F60973" w:rsidP="00F60973">
      <w:pPr>
        <w:pStyle w:val="Heading2"/>
        <w:rPr>
          <w:rFonts w:ascii="ＭＳ 明朝" w:eastAsia="ＭＳ 明朝" w:hAnsi="ＭＳ 明朝"/>
          <w:lang w:val="vi-VN"/>
        </w:rPr>
      </w:pPr>
      <w:bookmarkStart w:id="1" w:name="_Toc418517185"/>
      <w:r w:rsidRPr="006F235D">
        <w:rPr>
          <w:rFonts w:ascii="ＭＳ 明朝" w:eastAsia="ＭＳ 明朝" w:hAnsi="ＭＳ 明朝"/>
          <w:lang w:val="vi-VN"/>
        </w:rPr>
        <w:t>目的</w:t>
      </w:r>
      <w:bookmarkEnd w:id="1"/>
    </w:p>
    <w:p w14:paraId="7496F694" w14:textId="45B2981E" w:rsidR="00B44295" w:rsidRPr="006F235D" w:rsidRDefault="00F8259A" w:rsidP="00B44295">
      <w:pPr>
        <w:pStyle w:val="NormalIndent"/>
        <w:rPr>
          <w:szCs w:val="21"/>
        </w:rPr>
      </w:pPr>
      <w:r w:rsidRPr="006F235D">
        <w:rPr>
          <w:szCs w:val="21"/>
        </w:rPr>
        <w:t>Implement Base Function (5) XA-161.</w:t>
      </w:r>
    </w:p>
    <w:p w14:paraId="6A9E51EF" w14:textId="77777777" w:rsidR="008C47A9" w:rsidRPr="006F235D" w:rsidRDefault="008C47A9" w:rsidP="00B44295">
      <w:pPr>
        <w:pStyle w:val="NormalIndent"/>
        <w:rPr>
          <w:szCs w:val="21"/>
        </w:rPr>
      </w:pPr>
    </w:p>
    <w:p w14:paraId="24FAAB5A" w14:textId="77777777" w:rsidR="00F60973" w:rsidRPr="006F235D" w:rsidRDefault="00F60973" w:rsidP="00F60973">
      <w:pPr>
        <w:pStyle w:val="Heading2"/>
        <w:rPr>
          <w:rFonts w:ascii="ＭＳ 明朝" w:eastAsia="ＭＳ 明朝" w:hAnsi="ＭＳ 明朝"/>
          <w:sz w:val="21"/>
          <w:szCs w:val="21"/>
          <w:lang w:val="vi-VN"/>
        </w:rPr>
      </w:pPr>
      <w:bookmarkStart w:id="2" w:name="_Toc418517186"/>
      <w:r w:rsidRPr="006F235D">
        <w:rPr>
          <w:rFonts w:ascii="ＭＳ 明朝" w:eastAsia="ＭＳ 明朝" w:hAnsi="ＭＳ 明朝"/>
          <w:sz w:val="21"/>
          <w:szCs w:val="21"/>
          <w:lang w:val="vi-VN"/>
        </w:rPr>
        <w:t>機能</w:t>
      </w:r>
      <w:bookmarkEnd w:id="2"/>
    </w:p>
    <w:p w14:paraId="6F2F6072" w14:textId="037095DE" w:rsidR="00460DE7" w:rsidRPr="006F235D" w:rsidRDefault="002778FE" w:rsidP="00460DE7">
      <w:pPr>
        <w:pStyle w:val="ListParagraph"/>
        <w:numPr>
          <w:ilvl w:val="0"/>
          <w:numId w:val="9"/>
        </w:numPr>
        <w:adjustRightInd/>
        <w:textAlignment w:val="auto"/>
        <w:rPr>
          <w:szCs w:val="21"/>
        </w:rPr>
      </w:pPr>
      <w:r w:rsidRPr="006F235D">
        <w:rPr>
          <w:szCs w:val="21"/>
        </w:rPr>
        <w:t>Implement</w:t>
      </w:r>
      <w:r w:rsidR="00460DE7" w:rsidRPr="006F235D">
        <w:rPr>
          <w:szCs w:val="21"/>
        </w:rPr>
        <w:t xml:space="preserve"> Segment Stress 17</w:t>
      </w:r>
      <w:r w:rsidR="00AF617F" w:rsidRPr="006F235D">
        <w:rPr>
          <w:szCs w:val="21"/>
        </w:rPr>
        <w:t>.</w:t>
      </w:r>
    </w:p>
    <w:p w14:paraId="0793E5CF" w14:textId="73216D6D" w:rsidR="00460DE7" w:rsidRPr="006F235D" w:rsidRDefault="0039407F" w:rsidP="00460DE7">
      <w:pPr>
        <w:pStyle w:val="ListParagraph"/>
        <w:numPr>
          <w:ilvl w:val="0"/>
          <w:numId w:val="9"/>
        </w:numPr>
        <w:adjustRightInd/>
        <w:contextualSpacing w:val="0"/>
        <w:textAlignment w:val="auto"/>
        <w:rPr>
          <w:szCs w:val="21"/>
        </w:rPr>
      </w:pPr>
      <w:r w:rsidRPr="006F235D">
        <w:rPr>
          <w:szCs w:val="21"/>
        </w:rPr>
        <w:t>Implement</w:t>
      </w:r>
      <w:r w:rsidR="00460DE7" w:rsidRPr="006F235D">
        <w:rPr>
          <w:szCs w:val="21"/>
        </w:rPr>
        <w:t xml:space="preserve"> Stress ASE 2015</w:t>
      </w:r>
      <w:r w:rsidR="00AF617F" w:rsidRPr="006F235D">
        <w:rPr>
          <w:szCs w:val="21"/>
        </w:rPr>
        <w:t>.</w:t>
      </w:r>
    </w:p>
    <w:p w14:paraId="35A1B3E0" w14:textId="77777777" w:rsidR="00B44295" w:rsidRPr="006F235D" w:rsidRDefault="00B44295" w:rsidP="00B44295">
      <w:pPr>
        <w:pStyle w:val="NormalIndent"/>
        <w:ind w:left="1211"/>
        <w:rPr>
          <w:lang w:val="vi-VN"/>
        </w:rPr>
      </w:pPr>
    </w:p>
    <w:p w14:paraId="054496F8" w14:textId="77777777" w:rsidR="00F60973" w:rsidRPr="006F235D" w:rsidRDefault="00F60973" w:rsidP="00F60973">
      <w:pPr>
        <w:pStyle w:val="Heading2"/>
        <w:rPr>
          <w:rFonts w:ascii="ＭＳ 明朝" w:eastAsia="ＭＳ 明朝" w:hAnsi="ＭＳ 明朝"/>
          <w:lang w:val="vi-VN"/>
        </w:rPr>
      </w:pPr>
      <w:bookmarkStart w:id="3" w:name="_Toc418517187"/>
      <w:r w:rsidRPr="006F235D">
        <w:rPr>
          <w:rFonts w:ascii="ＭＳ 明朝" w:eastAsia="ＭＳ 明朝" w:hAnsi="ＭＳ 明朝"/>
          <w:lang w:val="vi-VN"/>
        </w:rPr>
        <w:t>特記事項</w:t>
      </w:r>
      <w:bookmarkEnd w:id="3"/>
    </w:p>
    <w:p w14:paraId="3360659C" w14:textId="77777777" w:rsidR="00F60973" w:rsidRPr="006F235D" w:rsidRDefault="00F60973" w:rsidP="00F60973">
      <w:pPr>
        <w:pStyle w:val="NormalIndent"/>
        <w:rPr>
          <w:lang w:val="vi-VN"/>
        </w:rPr>
      </w:pPr>
      <w:r w:rsidRPr="006F235D">
        <w:rPr>
          <w:lang w:val="vi-VN"/>
        </w:rPr>
        <w:t>なし</w:t>
      </w:r>
    </w:p>
    <w:p w14:paraId="1426F062" w14:textId="77777777" w:rsidR="00F60973" w:rsidRPr="006F235D" w:rsidRDefault="00F60973" w:rsidP="00F60973">
      <w:pPr>
        <w:pStyle w:val="NormalIndent"/>
        <w:rPr>
          <w:lang w:val="vi-VN"/>
        </w:rPr>
      </w:pPr>
    </w:p>
    <w:p w14:paraId="34E0A9DB" w14:textId="77777777" w:rsidR="00F60973" w:rsidRPr="006F235D" w:rsidRDefault="00F60973" w:rsidP="00F60973">
      <w:pPr>
        <w:pStyle w:val="Heading1"/>
        <w:pageBreakBefore/>
        <w:rPr>
          <w:rFonts w:ascii="ＭＳ 明朝" w:eastAsia="ＭＳ 明朝" w:hAnsi="ＭＳ 明朝"/>
          <w:lang w:val="vi-VN"/>
        </w:rPr>
      </w:pPr>
      <w:bookmarkStart w:id="4" w:name="_Toc418517188"/>
      <w:r w:rsidRPr="006F235D">
        <w:rPr>
          <w:rFonts w:ascii="ＭＳ 明朝" w:eastAsia="ＭＳ 明朝" w:hAnsi="ＭＳ 明朝"/>
          <w:lang w:val="vi-VN"/>
        </w:rPr>
        <w:lastRenderedPageBreak/>
        <w:t>機能と実現方法</w:t>
      </w:r>
      <w:bookmarkEnd w:id="4"/>
    </w:p>
    <w:p w14:paraId="5E53C825" w14:textId="3057BF76" w:rsidR="00F60973" w:rsidRPr="006F235D" w:rsidRDefault="00617DE0" w:rsidP="005A275C">
      <w:pPr>
        <w:pStyle w:val="Heading2"/>
        <w:rPr>
          <w:rFonts w:ascii="ＭＳ 明朝" w:eastAsia="ＭＳ 明朝" w:hAnsi="ＭＳ 明朝"/>
        </w:rPr>
      </w:pPr>
      <w:bookmarkStart w:id="5" w:name="_Toc418517190"/>
      <w:r w:rsidRPr="006F235D">
        <w:rPr>
          <w:rFonts w:ascii="ＭＳ 明朝" w:eastAsia="ＭＳ 明朝" w:hAnsi="ＭＳ 明朝"/>
        </w:rPr>
        <w:t>Function</w:t>
      </w:r>
      <w:bookmarkEnd w:id="5"/>
    </w:p>
    <w:p w14:paraId="6E02ACBF" w14:textId="77777777" w:rsidR="005A275C" w:rsidRPr="006F235D" w:rsidRDefault="005A275C" w:rsidP="005A275C">
      <w:pPr>
        <w:pStyle w:val="Heading3"/>
      </w:pPr>
      <w:r w:rsidRPr="006F235D">
        <w:t>MPPS dialog</w:t>
      </w:r>
    </w:p>
    <w:p w14:paraId="3BA2C23F" w14:textId="77777777" w:rsidR="005A275C" w:rsidRPr="006F235D" w:rsidRDefault="005A275C" w:rsidP="005A275C">
      <w:pPr>
        <w:pStyle w:val="NormalIndent"/>
      </w:pPr>
    </w:p>
    <w:p w14:paraId="69F706B9" w14:textId="77777777" w:rsidR="003516F7" w:rsidRDefault="0007539D" w:rsidP="003516F7">
      <w:pPr>
        <w:pStyle w:val="NormalIndent"/>
        <w:keepNext/>
        <w:jc w:val="center"/>
      </w:pPr>
      <w:r w:rsidRPr="006F235D">
        <w:rPr>
          <w:noProof/>
        </w:rPr>
        <w:drawing>
          <wp:inline distT="0" distB="0" distL="0" distR="0" wp14:anchorId="7EC5FCAC" wp14:editId="69F800D4">
            <wp:extent cx="6085714" cy="5295238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PPSdialo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5714" cy="5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Toc418517191"/>
    </w:p>
    <w:p w14:paraId="2691863C" w14:textId="19BC85BE" w:rsidR="00A21E81" w:rsidRPr="006F235D" w:rsidRDefault="003516F7" w:rsidP="003516F7">
      <w:pPr>
        <w:pStyle w:val="Caption"/>
        <w:rPr>
          <w:lang w:val="vi-VN"/>
        </w:rPr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2-1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MPPS dialog</w:t>
      </w:r>
    </w:p>
    <w:p w14:paraId="37D76293" w14:textId="77777777" w:rsidR="00A21E81" w:rsidRPr="006F235D" w:rsidRDefault="00A21E81" w:rsidP="00A21E81">
      <w:pPr>
        <w:pStyle w:val="NormalIndent"/>
        <w:jc w:val="center"/>
        <w:rPr>
          <w:lang w:val="vi-VN"/>
        </w:rPr>
      </w:pPr>
    </w:p>
    <w:p w14:paraId="0D30E1F4" w14:textId="346D0550" w:rsidR="00094904" w:rsidRDefault="00094904" w:rsidP="00094904">
      <w:pPr>
        <w:pStyle w:val="Caption"/>
      </w:pPr>
      <w:r>
        <w:t xml:space="preserve">Table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2-1</w:t>
      </w:r>
      <w:r>
        <w:fldChar w:fldCharType="end"/>
      </w:r>
      <w:r>
        <w:noBreakHyphen/>
      </w:r>
      <w:r>
        <w:fldChar w:fldCharType="begin"/>
      </w:r>
      <w:r>
        <w:instrText xml:space="preserve"> SEQ Table \* ARABIC \s 2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Content of MPPS dialog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369"/>
        <w:gridCol w:w="5386"/>
      </w:tblGrid>
      <w:tr w:rsidR="00A21E81" w:rsidRPr="006F235D" w14:paraId="14F69E62" w14:textId="77777777" w:rsidTr="00A21E81">
        <w:trPr>
          <w:jc w:val="center"/>
        </w:trPr>
        <w:tc>
          <w:tcPr>
            <w:tcW w:w="3369" w:type="dxa"/>
          </w:tcPr>
          <w:p w14:paraId="69B94036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I</w:t>
            </w:r>
            <w:r w:rsidRPr="006F235D">
              <w:rPr>
                <w:rFonts w:eastAsia="ＭＳ 明朝" w:cs="Arial"/>
              </w:rPr>
              <w:t xml:space="preserve">tem </w:t>
            </w:r>
          </w:p>
        </w:tc>
        <w:tc>
          <w:tcPr>
            <w:tcW w:w="5386" w:type="dxa"/>
          </w:tcPr>
          <w:p w14:paraId="02E1368E" w14:textId="77777777" w:rsidR="00A21E81" w:rsidRPr="006F235D" w:rsidRDefault="00A21E81" w:rsidP="00430BD7">
            <w:pPr>
              <w:rPr>
                <w:rFonts w:eastAsia="ＭＳ 明朝" w:cs="Arial"/>
              </w:rPr>
            </w:pPr>
            <w:proofErr w:type="spellStart"/>
            <w:r w:rsidRPr="006F235D">
              <w:rPr>
                <w:rFonts w:eastAsia="ＭＳ 明朝" w:cs="Arial" w:hint="eastAsia"/>
              </w:rPr>
              <w:t>G</w:t>
            </w:r>
            <w:r w:rsidRPr="006F235D">
              <w:rPr>
                <w:rFonts w:eastAsia="ＭＳ 明朝" w:cs="Arial"/>
              </w:rPr>
              <w:t>i</w:t>
            </w:r>
            <w:r w:rsidRPr="006F235D">
              <w:rPr>
                <w:rFonts w:ascii="Cambria" w:eastAsia="ＭＳ 明朝" w:hAnsi="Cambria" w:cs="Cambria"/>
              </w:rPr>
              <w:t>ả</w:t>
            </w:r>
            <w:r w:rsidRPr="006F235D">
              <w:rPr>
                <w:rFonts w:eastAsia="ＭＳ 明朝" w:cs="Arial"/>
              </w:rPr>
              <w:t>i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thích</w:t>
            </w:r>
            <w:proofErr w:type="spellEnd"/>
          </w:p>
        </w:tc>
      </w:tr>
      <w:tr w:rsidR="00A21E81" w:rsidRPr="006F235D" w14:paraId="3C5F6F9B" w14:textId="77777777" w:rsidTr="00A21E81">
        <w:trPr>
          <w:jc w:val="center"/>
        </w:trPr>
        <w:tc>
          <w:tcPr>
            <w:tcW w:w="3369" w:type="dxa"/>
          </w:tcPr>
          <w:p w14:paraId="5426E34E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Patient ID</w:t>
            </w:r>
          </w:p>
        </w:tc>
        <w:tc>
          <w:tcPr>
            <w:tcW w:w="5386" w:type="dxa"/>
          </w:tcPr>
          <w:p w14:paraId="72EAFFAC" w14:textId="21786FB3" w:rsidR="00A21E81" w:rsidRPr="006F235D" w:rsidRDefault="00A21E81" w:rsidP="00135EB1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 xml:space="preserve">・Item user </w:t>
            </w:r>
            <w:proofErr w:type="spellStart"/>
            <w:r w:rsidR="00135EB1" w:rsidRPr="006F235D">
              <w:rPr>
                <w:rFonts w:eastAsia="ＭＳ 明朝" w:cs="Arial"/>
              </w:rPr>
              <w:t>không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ể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r w:rsidRPr="006F235D">
              <w:rPr>
                <w:rFonts w:eastAsia="ＭＳ 明朝" w:cs="Arial"/>
              </w:rPr>
              <w:t>rewrite</w:t>
            </w:r>
          </w:p>
        </w:tc>
      </w:tr>
      <w:tr w:rsidR="00A21E81" w:rsidRPr="006F235D" w14:paraId="4BC55FD6" w14:textId="77777777" w:rsidTr="00A21E81">
        <w:trPr>
          <w:jc w:val="center"/>
        </w:trPr>
        <w:tc>
          <w:tcPr>
            <w:tcW w:w="3369" w:type="dxa"/>
          </w:tcPr>
          <w:p w14:paraId="34496C8B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Patient Name</w:t>
            </w:r>
          </w:p>
        </w:tc>
        <w:tc>
          <w:tcPr>
            <w:tcW w:w="5386" w:type="dxa"/>
          </w:tcPr>
          <w:p w14:paraId="7FD5E529" w14:textId="62326ADB" w:rsidR="00A21E81" w:rsidRPr="006F235D" w:rsidRDefault="00A21E81" w:rsidP="00135EB1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 xml:space="preserve">・item user </w:t>
            </w:r>
            <w:proofErr w:type="spellStart"/>
            <w:r w:rsidR="00135EB1" w:rsidRPr="006F235D">
              <w:rPr>
                <w:rFonts w:eastAsia="ＭＳ 明朝" w:cs="Arial"/>
              </w:rPr>
              <w:t>không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ể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rewrite</w:t>
            </w:r>
          </w:p>
        </w:tc>
      </w:tr>
      <w:tr w:rsidR="00A21E81" w:rsidRPr="006F235D" w14:paraId="39ED9657" w14:textId="77777777" w:rsidTr="00A21E81">
        <w:trPr>
          <w:jc w:val="center"/>
        </w:trPr>
        <w:tc>
          <w:tcPr>
            <w:tcW w:w="3369" w:type="dxa"/>
          </w:tcPr>
          <w:p w14:paraId="6DFA7E04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Birth Date</w:t>
            </w:r>
          </w:p>
        </w:tc>
        <w:tc>
          <w:tcPr>
            <w:tcW w:w="5386" w:type="dxa"/>
          </w:tcPr>
          <w:p w14:paraId="3DC14129" w14:textId="4969185B" w:rsidR="00A21E81" w:rsidRPr="006F235D" w:rsidRDefault="00A21E81" w:rsidP="00135EB1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 xml:space="preserve">・item user </w:t>
            </w:r>
            <w:proofErr w:type="spellStart"/>
            <w:r w:rsidR="00135EB1" w:rsidRPr="006F235D">
              <w:rPr>
                <w:rFonts w:eastAsia="ＭＳ 明朝" w:cs="Arial"/>
              </w:rPr>
              <w:t>không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ể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rewrite</w:t>
            </w:r>
          </w:p>
        </w:tc>
      </w:tr>
      <w:tr w:rsidR="00A21E81" w:rsidRPr="006F235D" w14:paraId="57F997AC" w14:textId="77777777" w:rsidTr="00A21E81">
        <w:trPr>
          <w:jc w:val="center"/>
        </w:trPr>
        <w:tc>
          <w:tcPr>
            <w:tcW w:w="3369" w:type="dxa"/>
          </w:tcPr>
          <w:p w14:paraId="6AAD5647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Sex</w:t>
            </w:r>
          </w:p>
        </w:tc>
        <w:tc>
          <w:tcPr>
            <w:tcW w:w="5386" w:type="dxa"/>
          </w:tcPr>
          <w:p w14:paraId="16D3D75C" w14:textId="1D32F860" w:rsidR="00A21E81" w:rsidRPr="006F235D" w:rsidRDefault="00A21E81" w:rsidP="00135EB1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 xml:space="preserve">・item user </w:t>
            </w:r>
            <w:proofErr w:type="spellStart"/>
            <w:r w:rsidR="00135EB1" w:rsidRPr="006F235D">
              <w:rPr>
                <w:rFonts w:eastAsia="ＭＳ 明朝" w:cs="Arial"/>
              </w:rPr>
              <w:t>không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ể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rewrite</w:t>
            </w:r>
          </w:p>
        </w:tc>
      </w:tr>
      <w:tr w:rsidR="00A21E81" w:rsidRPr="006F235D" w14:paraId="4B14555D" w14:textId="77777777" w:rsidTr="00A21E81">
        <w:trPr>
          <w:jc w:val="center"/>
        </w:trPr>
        <w:tc>
          <w:tcPr>
            <w:tcW w:w="3369" w:type="dxa"/>
          </w:tcPr>
          <w:p w14:paraId="1D3C849E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Performed Procedure Step Status</w:t>
            </w:r>
          </w:p>
        </w:tc>
        <w:tc>
          <w:tcPr>
            <w:tcW w:w="5386" w:type="dxa"/>
          </w:tcPr>
          <w:p w14:paraId="35B860CA" w14:textId="40D1E706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 xml:space="preserve">・item user </w:t>
            </w:r>
            <w:proofErr w:type="spellStart"/>
            <w:r w:rsidR="00135EB1" w:rsidRPr="006F235D">
              <w:rPr>
                <w:rFonts w:eastAsia="ＭＳ 明朝" w:cs="Arial"/>
              </w:rPr>
              <w:t>không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ể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rewrite</w:t>
            </w:r>
          </w:p>
          <w:p w14:paraId="7D65F27B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・</w:t>
            </w:r>
            <w:proofErr w:type="spellStart"/>
            <w:r w:rsidRPr="006F235D">
              <w:rPr>
                <w:rFonts w:eastAsia="ＭＳ 明朝" w:cs="Arial" w:hint="eastAsia"/>
              </w:rPr>
              <w:t>Hi</w:t>
            </w:r>
            <w:r w:rsidRPr="006F235D">
              <w:rPr>
                <w:rFonts w:ascii="Cambria" w:eastAsia="ＭＳ 明朝" w:hAnsi="Cambria" w:cs="Cambria"/>
              </w:rPr>
              <w:t>ể</w:t>
            </w:r>
            <w:r w:rsidRPr="006F235D">
              <w:rPr>
                <w:rFonts w:eastAsia="ＭＳ 明朝" w:cs="Arial" w:hint="eastAsia"/>
              </w:rPr>
              <w:t>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ị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Discontinnued</w:t>
            </w:r>
            <w:proofErr w:type="spellEnd"/>
            <w:r w:rsidRPr="006F235D">
              <w:rPr>
                <w:rFonts w:eastAsia="ＭＳ 明朝" w:cs="Arial" w:hint="eastAsia"/>
              </w:rPr>
              <w:t>，Completed</w:t>
            </w:r>
            <w:r w:rsidRPr="006F235D">
              <w:rPr>
                <w:rFonts w:eastAsia="ＭＳ 明朝" w:cs="Arial"/>
              </w:rPr>
              <w:t xml:space="preserve"> </w:t>
            </w:r>
            <w:r w:rsidRPr="006F235D">
              <w:rPr>
                <w:rFonts w:ascii="Cambria" w:eastAsia="ＭＳ 明朝" w:hAnsi="Cambria" w:cs="Cambria"/>
              </w:rPr>
              <w:t>ở</w:t>
            </w:r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tr</w:t>
            </w:r>
            <w:r w:rsidRPr="006F235D">
              <w:rPr>
                <w:rFonts w:ascii="Cambria" w:eastAsia="ＭＳ 明朝" w:hAnsi="Cambria" w:cs="Cambria"/>
              </w:rPr>
              <w:t>ạ</w:t>
            </w:r>
            <w:r w:rsidRPr="006F235D">
              <w:rPr>
                <w:rFonts w:eastAsia="ＭＳ 明朝" w:cs="Arial"/>
              </w:rPr>
              <w:t>ng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thái</w:t>
            </w:r>
            <w:proofErr w:type="spellEnd"/>
            <w:r w:rsidRPr="006F235D">
              <w:rPr>
                <w:rFonts w:eastAsia="ＭＳ 明朝" w:cs="Arial"/>
              </w:rPr>
              <w:t xml:space="preserve"> Performed Procedure Step. </w:t>
            </w:r>
            <w:proofErr w:type="spellStart"/>
            <w:r w:rsidRPr="006F235D">
              <w:rPr>
                <w:rFonts w:eastAsia="ＭＳ 明朝" w:cs="Arial"/>
              </w:rPr>
              <w:t>N</w:t>
            </w:r>
            <w:r w:rsidRPr="006F235D">
              <w:rPr>
                <w:rFonts w:ascii="Cambria" w:eastAsia="ＭＳ 明朝" w:hAnsi="Cambria" w:cs="Cambria"/>
              </w:rPr>
              <w:t>ế</w:t>
            </w:r>
            <w:r w:rsidRPr="006F235D">
              <w:rPr>
                <w:rFonts w:eastAsia="ＭＳ 明朝" w:cs="Arial"/>
              </w:rPr>
              <w:t>u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đang</w:t>
            </w:r>
            <w:proofErr w:type="spellEnd"/>
            <w:r w:rsidRPr="006F235D">
              <w:rPr>
                <w:rFonts w:eastAsia="ＭＳ 明朝" w:cs="Arial"/>
              </w:rPr>
              <w:t xml:space="preserve"> Store </w:t>
            </w:r>
            <w:proofErr w:type="spellStart"/>
            <w:r w:rsidRPr="006F235D">
              <w:rPr>
                <w:rFonts w:eastAsia="ＭＳ 明朝" w:cs="Arial"/>
              </w:rPr>
              <w:t>thì</w:t>
            </w:r>
            <w:proofErr w:type="spellEnd"/>
            <w:r w:rsidRPr="006F235D">
              <w:rPr>
                <w:rFonts w:eastAsia="ＭＳ 明朝" w:cs="Arial"/>
              </w:rPr>
              <w:t xml:space="preserve"> input </w:t>
            </w:r>
            <w:r w:rsidRPr="006F235D">
              <w:rPr>
                <w:rFonts w:eastAsia="ＭＳ 明朝" w:cs="Arial"/>
              </w:rPr>
              <w:lastRenderedPageBreak/>
              <w:t xml:space="preserve">COMPLETED </w:t>
            </w:r>
            <w:proofErr w:type="spellStart"/>
            <w:r w:rsidRPr="006F235D">
              <w:rPr>
                <w:rFonts w:eastAsia="ＭＳ 明朝" w:cs="Arial"/>
              </w:rPr>
              <w:t>nh</w:t>
            </w:r>
            <w:r w:rsidRPr="006F235D">
              <w:rPr>
                <w:rFonts w:ascii="Cambria" w:eastAsia="ＭＳ 明朝" w:hAnsi="Cambria" w:cs="Cambria"/>
              </w:rPr>
              <w:t>ư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l</w:t>
            </w:r>
            <w:r w:rsidRPr="006F235D">
              <w:rPr>
                <w:rFonts w:eastAsia="ＭＳ 明朝" w:cs="ＭＳ 明朝" w:hint="eastAsia"/>
              </w:rPr>
              <w:t>à</w:t>
            </w:r>
            <w:proofErr w:type="spellEnd"/>
            <w:r w:rsidRPr="006F235D">
              <w:rPr>
                <w:rFonts w:eastAsia="ＭＳ 明朝" w:cs="Arial"/>
              </w:rPr>
              <w:t xml:space="preserve"> initial value. </w:t>
            </w:r>
            <w:proofErr w:type="spellStart"/>
            <w:r w:rsidRPr="006F235D">
              <w:rPr>
                <w:rFonts w:eastAsia="ＭＳ 明朝" w:cs="Arial"/>
              </w:rPr>
              <w:t>N</w:t>
            </w:r>
            <w:r w:rsidRPr="006F235D">
              <w:rPr>
                <w:rFonts w:ascii="Cambria" w:eastAsia="ＭＳ 明朝" w:hAnsi="Cambria" w:cs="Cambria"/>
              </w:rPr>
              <w:t>ế</w:t>
            </w:r>
            <w:r w:rsidRPr="006F235D">
              <w:rPr>
                <w:rFonts w:eastAsia="ＭＳ 明朝" w:cs="Arial"/>
              </w:rPr>
              <w:t>u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đang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ch</w:t>
            </w:r>
            <w:r w:rsidRPr="006F235D">
              <w:rPr>
                <w:rFonts w:ascii="Cambria" w:eastAsia="ＭＳ 明朝" w:hAnsi="Cambria" w:cs="Cambria"/>
              </w:rPr>
              <w:t>ư</w:t>
            </w:r>
            <w:r w:rsidRPr="006F235D">
              <w:rPr>
                <w:rFonts w:eastAsia="ＭＳ 明朝" w:cs="Arial"/>
              </w:rPr>
              <w:t>a</w:t>
            </w:r>
            <w:proofErr w:type="spellEnd"/>
            <w:r w:rsidRPr="006F235D">
              <w:rPr>
                <w:rFonts w:eastAsia="ＭＳ 明朝" w:cs="Arial"/>
              </w:rPr>
              <w:t xml:space="preserve"> Store </w:t>
            </w:r>
            <w:proofErr w:type="spellStart"/>
            <w:r w:rsidRPr="006F235D">
              <w:rPr>
                <w:rFonts w:eastAsia="ＭＳ 明朝" w:cs="Arial"/>
              </w:rPr>
              <w:t>th</w:t>
            </w:r>
            <w:r w:rsidRPr="006F235D">
              <w:rPr>
                <w:rFonts w:eastAsia="ＭＳ 明朝" w:cs="ＭＳ 明朝" w:hint="eastAsia"/>
              </w:rPr>
              <w:t>ì</w:t>
            </w:r>
            <w:proofErr w:type="spellEnd"/>
            <w:r w:rsidRPr="006F235D">
              <w:rPr>
                <w:rFonts w:eastAsia="ＭＳ 明朝" w:cs="Arial"/>
              </w:rPr>
              <w:t xml:space="preserve"> input </w:t>
            </w:r>
            <w:proofErr w:type="spellStart"/>
            <w:r w:rsidRPr="006F235D">
              <w:rPr>
                <w:rFonts w:eastAsia="ＭＳ 明朝" w:cs="Arial"/>
              </w:rPr>
              <w:t>Discontinured</w:t>
            </w:r>
            <w:proofErr w:type="spellEnd"/>
            <w:r w:rsidRPr="006F235D">
              <w:rPr>
                <w:rFonts w:eastAsia="ＭＳ 明朝" w:cs="Arial"/>
              </w:rPr>
              <w:t xml:space="preserve">. </w:t>
            </w:r>
          </w:p>
        </w:tc>
      </w:tr>
      <w:tr w:rsidR="00A21E81" w:rsidRPr="006F235D" w14:paraId="3A0CAAAE" w14:textId="77777777" w:rsidTr="00A21E81">
        <w:trPr>
          <w:jc w:val="center"/>
        </w:trPr>
        <w:tc>
          <w:tcPr>
            <w:tcW w:w="3369" w:type="dxa"/>
          </w:tcPr>
          <w:p w14:paraId="661BB437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lastRenderedPageBreak/>
              <w:t>Performed Procedure Step Discontinuation Reason Code Sequence</w:t>
            </w:r>
          </w:p>
        </w:tc>
        <w:tc>
          <w:tcPr>
            <w:tcW w:w="5386" w:type="dxa"/>
          </w:tcPr>
          <w:p w14:paraId="4FDD7D3E" w14:textId="081A3D0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・</w:t>
            </w:r>
            <w:proofErr w:type="spellStart"/>
            <w:r w:rsidRPr="006F235D">
              <w:rPr>
                <w:rFonts w:eastAsia="ＭＳ 明朝" w:cs="Arial" w:hint="eastAsia"/>
              </w:rPr>
              <w:t>hi</w:t>
            </w:r>
            <w:r w:rsidRPr="006F235D">
              <w:rPr>
                <w:rFonts w:ascii="Cambria" w:eastAsia="ＭＳ 明朝" w:hAnsi="Cambria" w:cs="Cambria"/>
              </w:rPr>
              <w:t>ể</w:t>
            </w:r>
            <w:r w:rsidRPr="006F235D">
              <w:rPr>
                <w:rFonts w:eastAsia="ＭＳ 明朝" w:cs="Arial"/>
              </w:rPr>
              <w:t>n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ị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n</w:t>
            </w:r>
            <w:r w:rsidRPr="006F235D">
              <w:rPr>
                <w:rFonts w:ascii="Cambria" w:eastAsia="ＭＳ 明朝" w:hAnsi="Cambria" w:cs="Cambria"/>
              </w:rPr>
              <w:t>ộ</w:t>
            </w:r>
            <w:r w:rsidRPr="006F235D">
              <w:rPr>
                <w:rFonts w:eastAsia="ＭＳ 明朝" w:cs="Arial"/>
              </w:rPr>
              <w:t>i</w:t>
            </w:r>
            <w:proofErr w:type="spellEnd"/>
            <w:r w:rsidRPr="006F235D">
              <w:rPr>
                <w:rFonts w:eastAsia="ＭＳ 明朝" w:cs="Arial"/>
              </w:rPr>
              <w:t xml:space="preserve"> dung reason code.</w:t>
            </w:r>
          </w:p>
          <w:p w14:paraId="7F1A9680" w14:textId="77777777" w:rsidR="00A21E81" w:rsidRPr="006F235D" w:rsidRDefault="00A21E81" w:rsidP="00430BD7">
            <w:pPr>
              <w:rPr>
                <w:rFonts w:eastAsia="ＭＳ 明朝" w:cs="Arial"/>
              </w:rPr>
            </w:pPr>
          </w:p>
        </w:tc>
      </w:tr>
      <w:tr w:rsidR="00A21E81" w:rsidRPr="006F235D" w14:paraId="4EA8C5A4" w14:textId="77777777" w:rsidTr="00A21E81">
        <w:trPr>
          <w:jc w:val="center"/>
        </w:trPr>
        <w:tc>
          <w:tcPr>
            <w:tcW w:w="3369" w:type="dxa"/>
          </w:tcPr>
          <w:p w14:paraId="12FCAA8F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OK</w:t>
            </w:r>
          </w:p>
        </w:tc>
        <w:tc>
          <w:tcPr>
            <w:tcW w:w="5386" w:type="dxa"/>
          </w:tcPr>
          <w:p w14:paraId="0227DF28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・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ự</w:t>
            </w:r>
            <w:r w:rsidRPr="006F235D">
              <w:rPr>
                <w:rFonts w:eastAsia="ＭＳ 明朝" w:cs="Arial" w:hint="eastAsia"/>
              </w:rPr>
              <w:t>c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hiên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x</w:t>
            </w:r>
            <w:r w:rsidRPr="006F235D">
              <w:rPr>
                <w:rFonts w:ascii="Cambria" w:eastAsia="ＭＳ 明朝" w:hAnsi="Cambria" w:cs="Cambria"/>
              </w:rPr>
              <w:t>ử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lý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r w:rsidRPr="006F235D">
              <w:rPr>
                <w:rFonts w:eastAsia="ＭＳ 明朝" w:cs="Arial" w:hint="eastAsia"/>
              </w:rPr>
              <w:t xml:space="preserve">MPPS, </w:t>
            </w:r>
            <w:proofErr w:type="spellStart"/>
            <w:r w:rsidRPr="006F235D">
              <w:rPr>
                <w:rFonts w:eastAsia="ＭＳ 明朝" w:cs="Arial"/>
              </w:rPr>
              <w:t>xóa</w:t>
            </w:r>
            <w:proofErr w:type="spellEnd"/>
            <w:r w:rsidRPr="006F235D">
              <w:rPr>
                <w:rFonts w:eastAsia="ＭＳ 明朝" w:cs="Arial"/>
              </w:rPr>
              <w:t xml:space="preserve"> dialog.</w:t>
            </w:r>
          </w:p>
        </w:tc>
      </w:tr>
      <w:tr w:rsidR="00A21E81" w:rsidRPr="006F235D" w14:paraId="5B073356" w14:textId="77777777" w:rsidTr="00A21E81">
        <w:trPr>
          <w:jc w:val="center"/>
        </w:trPr>
        <w:tc>
          <w:tcPr>
            <w:tcW w:w="3369" w:type="dxa"/>
          </w:tcPr>
          <w:p w14:paraId="3BB302B1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Cancel</w:t>
            </w:r>
          </w:p>
        </w:tc>
        <w:tc>
          <w:tcPr>
            <w:tcW w:w="5386" w:type="dxa"/>
          </w:tcPr>
          <w:p w14:paraId="5D7B102C" w14:textId="379151B1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・</w:t>
            </w:r>
            <w:proofErr w:type="spellStart"/>
            <w:r w:rsidRPr="006F235D">
              <w:rPr>
                <w:rFonts w:eastAsia="ＭＳ 明朝" w:cs="Arial" w:hint="eastAsia"/>
              </w:rPr>
              <w:t>Tr</w:t>
            </w:r>
            <w:r w:rsidRPr="006F235D">
              <w:rPr>
                <w:rFonts w:ascii="Cambria" w:eastAsia="ＭＳ 明朝" w:hAnsi="Cambria" w:cs="Cambria"/>
              </w:rPr>
              <w:t>ườ</w:t>
            </w:r>
            <w:r w:rsidRPr="006F235D">
              <w:rPr>
                <w:rFonts w:eastAsia="ＭＳ 明朝" w:cs="Arial" w:hint="eastAsia"/>
              </w:rPr>
              <w:t>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h</w:t>
            </w:r>
            <w:r w:rsidRPr="006F235D">
              <w:rPr>
                <w:rFonts w:ascii="Cambria" w:eastAsia="ＭＳ 明朝" w:hAnsi="Cambria" w:cs="Cambria"/>
              </w:rPr>
              <w:t>ợ</w:t>
            </w:r>
            <w:r w:rsidRPr="006F235D">
              <w:rPr>
                <w:rFonts w:eastAsia="ＭＳ 明朝" w:cs="Arial" w:hint="eastAsia"/>
              </w:rPr>
              <w:t>p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đã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nh</w:t>
            </w:r>
            <w:r w:rsidRPr="006F235D">
              <w:rPr>
                <w:rFonts w:ascii="Cambria" w:eastAsia="ＭＳ 明朝" w:hAnsi="Cambria" w:cs="Cambria"/>
              </w:rPr>
              <w:t>ấ</w:t>
            </w:r>
            <w:r w:rsidRPr="006F235D">
              <w:rPr>
                <w:rFonts w:eastAsia="ＭＳ 明朝" w:cs="Arial" w:hint="eastAsia"/>
              </w:rPr>
              <w:t>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New Patient SW, </w:t>
            </w:r>
            <w:proofErr w:type="spellStart"/>
            <w:r w:rsidRPr="006F235D">
              <w:rPr>
                <w:rFonts w:eastAsia="ＭＳ 明朝" w:cs="Arial" w:hint="eastAsia"/>
              </w:rPr>
              <w:t>sau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khi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nh</w:t>
            </w:r>
            <w:r w:rsidRPr="006F235D">
              <w:rPr>
                <w:rFonts w:ascii="Cambria" w:eastAsia="ＭＳ 明朝" w:hAnsi="Cambria" w:cs="Cambria"/>
              </w:rPr>
              <w:t>ấ</w:t>
            </w:r>
            <w:r w:rsidRPr="006F235D">
              <w:rPr>
                <w:rFonts w:eastAsia="ＭＳ 明朝" w:cs="Arial" w:hint="eastAsia"/>
              </w:rPr>
              <w:t>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Cancel </w:t>
            </w:r>
            <w:proofErr w:type="spellStart"/>
            <w:r w:rsidRPr="006F235D">
              <w:rPr>
                <w:rFonts w:eastAsia="ＭＳ 明朝" w:cs="Arial" w:hint="eastAsia"/>
              </w:rPr>
              <w:t>thì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s</w:t>
            </w:r>
            <w:r w:rsidRPr="006F235D">
              <w:rPr>
                <w:rFonts w:ascii="Cambria" w:eastAsia="ＭＳ 明朝" w:hAnsi="Cambria" w:cs="Cambria"/>
              </w:rPr>
              <w:t>ẽ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đóng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MPPS </w:t>
            </w:r>
            <w:proofErr w:type="spellStart"/>
            <w:r w:rsidRPr="006F235D">
              <w:rPr>
                <w:rFonts w:eastAsia="ＭＳ 明朝" w:cs="Arial" w:hint="eastAsia"/>
              </w:rPr>
              <w:t>mà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k</w:t>
            </w:r>
            <w:r w:rsidR="009F6F90" w:rsidRPr="006F235D">
              <w:rPr>
                <w:rFonts w:eastAsia="ＭＳ 明朝" w:cs="Arial"/>
              </w:rPr>
              <w:t>hông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g</w:t>
            </w:r>
            <w:r w:rsidRPr="006F235D">
              <w:rPr>
                <w:rFonts w:ascii="Cambria" w:eastAsia="ＭＳ 明朝" w:hAnsi="Cambria" w:cs="Cambria"/>
              </w:rPr>
              <w:t>ử</w:t>
            </w:r>
            <w:r w:rsidRPr="006F235D">
              <w:rPr>
                <w:rFonts w:eastAsia="ＭＳ 明朝" w:cs="Arial" w:hint="eastAsia"/>
              </w:rPr>
              <w:t>i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MPPS, </w:t>
            </w:r>
            <w:proofErr w:type="spellStart"/>
            <w:r w:rsidRPr="006F235D">
              <w:rPr>
                <w:rFonts w:eastAsia="ＭＳ 明朝" w:cs="Arial" w:hint="eastAsia"/>
              </w:rPr>
              <w:t>b</w:t>
            </w:r>
            <w:r w:rsidRPr="006F235D">
              <w:rPr>
                <w:rFonts w:ascii="Cambria" w:eastAsia="ＭＳ 明朝" w:hAnsi="Cambria" w:cs="Cambria"/>
              </w:rPr>
              <w:t>ắ</w:t>
            </w:r>
            <w:r w:rsidRPr="006F235D">
              <w:rPr>
                <w:rFonts w:eastAsia="ＭＳ 明朝" w:cs="Arial" w:hint="eastAsia"/>
              </w:rPr>
              <w:t>t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đ</w:t>
            </w:r>
            <w:r w:rsidRPr="006F235D">
              <w:rPr>
                <w:rFonts w:ascii="Cambria" w:eastAsia="ＭＳ 明朝" w:hAnsi="Cambria" w:cs="Cambria"/>
              </w:rPr>
              <w:t>ầ</w:t>
            </w:r>
            <w:r w:rsidRPr="006F235D">
              <w:rPr>
                <w:rFonts w:eastAsia="ＭＳ 明朝" w:cs="Arial" w:hint="eastAsia"/>
              </w:rPr>
              <w:t>u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ủ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</w:t>
            </w:r>
            <w:r w:rsidRPr="006F235D">
              <w:rPr>
                <w:rFonts w:ascii="Cambria" w:eastAsia="ＭＳ 明朝" w:hAnsi="Cambria" w:cs="Cambria"/>
              </w:rPr>
              <w:t>ụ</w:t>
            </w:r>
            <w:r w:rsidRPr="006F235D">
              <w:rPr>
                <w:rFonts w:eastAsia="ＭＳ 明朝" w:cs="Arial" w:hint="eastAsia"/>
              </w:rPr>
              <w:t>c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ki</w:t>
            </w:r>
            <w:r w:rsidRPr="006F235D">
              <w:rPr>
                <w:rFonts w:ascii="Cambria" w:eastAsia="ＭＳ 明朝" w:hAnsi="Cambria" w:cs="Cambria"/>
              </w:rPr>
              <w:t>ể</w:t>
            </w:r>
            <w:r w:rsidRPr="006F235D">
              <w:rPr>
                <w:rFonts w:eastAsia="ＭＳ 明朝" w:cs="Arial" w:hint="eastAsia"/>
              </w:rPr>
              <w:t>m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tra</w:t>
            </w:r>
            <w:proofErr w:type="spellEnd"/>
            <w:r w:rsidRPr="006F235D">
              <w:rPr>
                <w:rFonts w:eastAsia="ＭＳ 明朝" w:cs="Arial" w:hint="eastAsia"/>
              </w:rPr>
              <w:t>.</w:t>
            </w:r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Lúc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này</w:t>
            </w:r>
            <w:proofErr w:type="spellEnd"/>
            <w:r w:rsidRPr="006F235D">
              <w:rPr>
                <w:rFonts w:eastAsia="ＭＳ 明朝" w:cs="Arial"/>
              </w:rPr>
              <w:t xml:space="preserve">, </w:t>
            </w:r>
            <w:proofErr w:type="spellStart"/>
            <w:r w:rsidRPr="006F235D">
              <w:rPr>
                <w:rFonts w:eastAsia="ＭＳ 明朝" w:cs="Arial"/>
              </w:rPr>
              <w:t>s</w:t>
            </w:r>
            <w:r w:rsidRPr="006F235D">
              <w:rPr>
                <w:rFonts w:ascii="Cambria" w:eastAsia="ＭＳ 明朝" w:hAnsi="Cambria" w:cs="Cambria"/>
              </w:rPr>
              <w:t>ẽ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xóa</w:t>
            </w:r>
            <w:proofErr w:type="spellEnd"/>
            <w:r w:rsidRPr="006F235D">
              <w:rPr>
                <w:rFonts w:eastAsia="ＭＳ 明朝" w:cs="Arial"/>
              </w:rPr>
              <w:t xml:space="preserve"> MPPS dialog </w:t>
            </w:r>
            <w:proofErr w:type="spellStart"/>
            <w:r w:rsidRPr="006F235D">
              <w:rPr>
                <w:rFonts w:eastAsia="ＭＳ 明朝" w:cs="Arial"/>
              </w:rPr>
              <w:t>mà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ko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ự</w:t>
            </w:r>
            <w:r w:rsidRPr="006F235D">
              <w:rPr>
                <w:rFonts w:eastAsia="ＭＳ 明朝" w:cs="Arial"/>
              </w:rPr>
              <w:t>c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hi</w:t>
            </w:r>
            <w:r w:rsidRPr="006F235D">
              <w:rPr>
                <w:rFonts w:ascii="Cambria" w:eastAsia="ＭＳ 明朝" w:hAnsi="Cambria" w:cs="Cambria"/>
              </w:rPr>
              <w:t>ệ</w:t>
            </w:r>
            <w:r w:rsidRPr="006F235D">
              <w:rPr>
                <w:rFonts w:eastAsia="ＭＳ 明朝" w:cs="Arial"/>
              </w:rPr>
              <w:t>n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x</w:t>
            </w:r>
            <w:r w:rsidRPr="006F235D">
              <w:rPr>
                <w:rFonts w:ascii="Cambria" w:eastAsia="ＭＳ 明朝" w:hAnsi="Cambria" w:cs="Cambria"/>
              </w:rPr>
              <w:t>ử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lý</w:t>
            </w:r>
            <w:proofErr w:type="spellEnd"/>
            <w:r w:rsidRPr="006F235D">
              <w:rPr>
                <w:rFonts w:eastAsia="ＭＳ 明朝" w:cs="Arial"/>
              </w:rPr>
              <w:t xml:space="preserve"> New Patient.</w:t>
            </w:r>
          </w:p>
          <w:p w14:paraId="552859F3" w14:textId="2A82A45F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・</w:t>
            </w:r>
            <w:proofErr w:type="spellStart"/>
            <w:r w:rsidRPr="006F235D">
              <w:rPr>
                <w:rFonts w:eastAsia="ＭＳ 明朝" w:cs="Arial" w:hint="eastAsia"/>
              </w:rPr>
              <w:t>Tr</w:t>
            </w:r>
            <w:r w:rsidRPr="006F235D">
              <w:rPr>
                <w:rFonts w:ascii="Cambria" w:eastAsia="ＭＳ 明朝" w:hAnsi="Cambria" w:cs="Cambria"/>
              </w:rPr>
              <w:t>ườ</w:t>
            </w:r>
            <w:r w:rsidRPr="006F235D">
              <w:rPr>
                <w:rFonts w:eastAsia="ＭＳ 明朝" w:cs="Arial" w:hint="eastAsia"/>
              </w:rPr>
              <w:t>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h</w:t>
            </w:r>
            <w:r w:rsidRPr="006F235D">
              <w:rPr>
                <w:rFonts w:ascii="Cambria" w:eastAsia="ＭＳ 明朝" w:hAnsi="Cambria" w:cs="Cambria"/>
              </w:rPr>
              <w:t>ợ</w:t>
            </w:r>
            <w:r w:rsidRPr="006F235D">
              <w:rPr>
                <w:rFonts w:eastAsia="ＭＳ 明朝" w:cs="Arial" w:hint="eastAsia"/>
              </w:rPr>
              <w:t>p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</w:t>
            </w:r>
            <w:r w:rsidRPr="006F235D">
              <w:rPr>
                <w:rFonts w:ascii="Cambria" w:eastAsia="ＭＳ 明朝" w:hAnsi="Cambria" w:cs="Cambria"/>
              </w:rPr>
              <w:t>ắ</w:t>
            </w:r>
            <w:r w:rsidRPr="006F235D">
              <w:rPr>
                <w:rFonts w:eastAsia="ＭＳ 明朝" w:cs="Arial" w:hint="eastAsia"/>
              </w:rPr>
              <w:t>t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đi</w:t>
            </w:r>
            <w:r w:rsidRPr="006F235D">
              <w:rPr>
                <w:rFonts w:ascii="Cambria" w:eastAsia="ＭＳ 明朝" w:hAnsi="Cambria" w:cs="Cambria"/>
              </w:rPr>
              <w:t>ệ</w:t>
            </w:r>
            <w:r w:rsidRPr="006F235D">
              <w:rPr>
                <w:rFonts w:eastAsia="ＭＳ 明朝" w:cs="Arial" w:hint="eastAsia"/>
              </w:rPr>
              <w:t>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ngu</w:t>
            </w:r>
            <w:r w:rsidRPr="006F235D">
              <w:rPr>
                <w:rFonts w:ascii="Cambria" w:eastAsia="ＭＳ 明朝" w:hAnsi="Cambria" w:cs="Cambria"/>
              </w:rPr>
              <w:t>ồ</w:t>
            </w:r>
            <w:r w:rsidR="009F6F90" w:rsidRPr="006F235D">
              <w:rPr>
                <w:rFonts w:eastAsia="ＭＳ 明朝" w:cs="Arial" w:hint="eastAsia"/>
              </w:rPr>
              <w:t>n</w:t>
            </w:r>
            <w:proofErr w:type="spellEnd"/>
            <w:r w:rsidR="009F6F90"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="009F6F90" w:rsidRPr="006F235D">
              <w:rPr>
                <w:rFonts w:eastAsia="ＭＳ 明朝" w:cs="Arial" w:hint="eastAsia"/>
              </w:rPr>
              <w:t>mà</w:t>
            </w:r>
            <w:proofErr w:type="spellEnd"/>
            <w:r w:rsidR="009F6F90"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="009F6F90" w:rsidRPr="006F235D">
              <w:rPr>
                <w:rFonts w:eastAsia="ＭＳ 明朝" w:cs="Arial" w:hint="eastAsia"/>
              </w:rPr>
              <w:t>không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x</w:t>
            </w:r>
            <w:r w:rsidRPr="006F235D">
              <w:rPr>
                <w:rFonts w:ascii="Cambria" w:eastAsia="ＭＳ 明朝" w:hAnsi="Cambria" w:cs="Cambria"/>
              </w:rPr>
              <w:t>ử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lý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New Patient, MPPS </w:t>
            </w:r>
            <w:proofErr w:type="spellStart"/>
            <w:r w:rsidRPr="006F235D">
              <w:rPr>
                <w:rFonts w:eastAsia="ＭＳ 明朝" w:cs="Arial" w:hint="eastAsia"/>
              </w:rPr>
              <w:t>thì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khi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run New Patient </w:t>
            </w:r>
            <w:r w:rsidRPr="006F235D">
              <w:rPr>
                <w:rFonts w:ascii="Cambria" w:eastAsia="ＭＳ 明朝" w:hAnsi="Cambria" w:cs="Cambria"/>
              </w:rPr>
              <w:t>ở</w:t>
            </w:r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l</w:t>
            </w:r>
            <w:r w:rsidRPr="006F235D">
              <w:rPr>
                <w:rFonts w:ascii="Cambria" w:eastAsia="ＭＳ 明朝" w:hAnsi="Cambria" w:cs="Cambria"/>
              </w:rPr>
              <w:t>ầ</w:t>
            </w:r>
            <w:r w:rsidRPr="006F235D">
              <w:rPr>
                <w:rFonts w:eastAsia="ＭＳ 明朝" w:cs="Arial" w:hint="eastAsia"/>
              </w:rPr>
              <w:t>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k</w:t>
            </w:r>
            <w:r w:rsidRPr="006F235D">
              <w:rPr>
                <w:rFonts w:ascii="Cambria" w:eastAsia="ＭＳ 明朝" w:hAnsi="Cambria" w:cs="Cambria"/>
              </w:rPr>
              <w:t>ế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ti</w:t>
            </w:r>
            <w:r w:rsidRPr="006F235D">
              <w:rPr>
                <w:rFonts w:ascii="Cambria" w:eastAsia="ＭＳ 明朝" w:hAnsi="Cambria" w:cs="Cambria"/>
              </w:rPr>
              <w:t>ế</w:t>
            </w:r>
            <w:r w:rsidRPr="006F235D">
              <w:rPr>
                <w:rFonts w:eastAsia="ＭＳ 明朝" w:cs="Arial" w:hint="eastAsia"/>
              </w:rPr>
              <w:t>p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, </w:t>
            </w:r>
            <w:proofErr w:type="spellStart"/>
            <w:r w:rsidRPr="006F235D">
              <w:rPr>
                <w:rFonts w:eastAsia="ＭＳ 明朝" w:cs="Arial" w:hint="eastAsia"/>
              </w:rPr>
              <w:t>s</w:t>
            </w:r>
            <w:r w:rsidRPr="006F235D">
              <w:rPr>
                <w:rFonts w:ascii="Cambria" w:eastAsia="ＭＳ 明朝" w:hAnsi="Cambria" w:cs="Cambria"/>
              </w:rPr>
              <w:t>ẽ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hi</w:t>
            </w:r>
            <w:r w:rsidRPr="006F235D">
              <w:rPr>
                <w:rFonts w:ascii="Cambria" w:eastAsia="ＭＳ 明朝" w:hAnsi="Cambria" w:cs="Cambria"/>
              </w:rPr>
              <w:t>ể</w:t>
            </w:r>
            <w:r w:rsidRPr="006F235D">
              <w:rPr>
                <w:rFonts w:eastAsia="ＭＳ 明朝" w:cs="Arial" w:hint="eastAsia"/>
              </w:rPr>
              <w:t>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ị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MPPS </w:t>
            </w:r>
            <w:proofErr w:type="spellStart"/>
            <w:r w:rsidRPr="006F235D">
              <w:rPr>
                <w:rFonts w:eastAsia="ＭＳ 明朝" w:cs="Arial" w:hint="eastAsia"/>
              </w:rPr>
              <w:t>c</w:t>
            </w:r>
            <w:r w:rsidRPr="006F235D">
              <w:rPr>
                <w:rFonts w:ascii="Cambria" w:eastAsia="ＭＳ 明朝" w:hAnsi="Cambria" w:cs="Cambria"/>
              </w:rPr>
              <w:t>ủ</w:t>
            </w:r>
            <w:r w:rsidRPr="006F235D">
              <w:rPr>
                <w:rFonts w:eastAsia="ＭＳ 明朝" w:cs="Arial" w:hint="eastAsia"/>
              </w:rPr>
              <w:t>a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patient data </w:t>
            </w:r>
            <w:proofErr w:type="spellStart"/>
            <w:r w:rsidRPr="006F235D">
              <w:rPr>
                <w:rFonts w:eastAsia="ＭＳ 明朝" w:cs="Arial" w:hint="eastAsia"/>
              </w:rPr>
              <w:t>mà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v</w:t>
            </w:r>
            <w:r w:rsidRPr="006F235D">
              <w:rPr>
                <w:rFonts w:ascii="Cambria" w:eastAsia="ＭＳ 明朝" w:hAnsi="Cambria" w:cs="Cambria"/>
              </w:rPr>
              <w:t>ẫ</w:t>
            </w:r>
            <w:r w:rsidRPr="006F235D">
              <w:rPr>
                <w:rFonts w:eastAsia="ＭＳ 明朝" w:cs="Arial" w:hint="eastAsia"/>
              </w:rPr>
              <w:t>n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ch</w:t>
            </w:r>
            <w:r w:rsidRPr="006F235D">
              <w:rPr>
                <w:rFonts w:ascii="Cambria" w:eastAsia="ＭＳ 明朝" w:hAnsi="Cambria" w:cs="Cambria"/>
              </w:rPr>
              <w:t>ư</w:t>
            </w:r>
            <w:r w:rsidRPr="006F235D">
              <w:rPr>
                <w:rFonts w:eastAsia="ＭＳ 明朝" w:cs="Arial" w:hint="eastAsia"/>
              </w:rPr>
              <w:t>a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x</w:t>
            </w:r>
            <w:r w:rsidRPr="006F235D">
              <w:rPr>
                <w:rFonts w:ascii="Cambria" w:eastAsia="ＭＳ 明朝" w:hAnsi="Cambria" w:cs="Cambria"/>
              </w:rPr>
              <w:t>ử</w:t>
            </w:r>
            <w:proofErr w:type="spellEnd"/>
            <w:r w:rsidRPr="006F235D">
              <w:rPr>
                <w:rFonts w:eastAsia="ＭＳ 明朝" w:cs="Arial" w:hint="eastAsia"/>
              </w:rPr>
              <w:t xml:space="preserve"> </w:t>
            </w:r>
            <w:proofErr w:type="spellStart"/>
            <w:r w:rsidRPr="006F235D">
              <w:rPr>
                <w:rFonts w:eastAsia="ＭＳ 明朝" w:cs="Arial" w:hint="eastAsia"/>
              </w:rPr>
              <w:t>lý</w:t>
            </w:r>
            <w:proofErr w:type="spellEnd"/>
          </w:p>
          <w:p w14:paraId="080FA3AF" w14:textId="77777777" w:rsidR="00A21E81" w:rsidRPr="006F235D" w:rsidRDefault="00A21E81" w:rsidP="00430BD7">
            <w:pPr>
              <w:rPr>
                <w:rFonts w:eastAsia="ＭＳ 明朝" w:cs="Arial"/>
              </w:rPr>
            </w:pPr>
            <w:r w:rsidRPr="006F235D">
              <w:rPr>
                <w:rFonts w:eastAsia="ＭＳ 明朝" w:cs="Arial" w:hint="eastAsia"/>
              </w:rPr>
              <w:t>・[Cancel</w:t>
            </w:r>
            <w:r w:rsidRPr="006F235D">
              <w:rPr>
                <w:rFonts w:eastAsia="ＭＳ 明朝" w:cs="Arial"/>
              </w:rPr>
              <w:t xml:space="preserve">] </w:t>
            </w:r>
            <w:proofErr w:type="spellStart"/>
            <w:r w:rsidRPr="006F235D">
              <w:rPr>
                <w:rFonts w:eastAsia="ＭＳ 明朝" w:cs="Arial"/>
              </w:rPr>
              <w:t>s</w:t>
            </w:r>
            <w:r w:rsidRPr="006F235D">
              <w:rPr>
                <w:rFonts w:ascii="Cambria" w:eastAsia="ＭＳ 明朝" w:hAnsi="Cambria" w:cs="Cambria"/>
              </w:rPr>
              <w:t>ẽ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b</w:t>
            </w:r>
            <w:r w:rsidRPr="006F235D">
              <w:rPr>
                <w:rFonts w:ascii="Cambria" w:eastAsia="ＭＳ 明朝" w:hAnsi="Cambria" w:cs="Cambria"/>
              </w:rPr>
              <w:t>ị</w:t>
            </w:r>
            <w:proofErr w:type="spellEnd"/>
            <w:r w:rsidRPr="006F235D">
              <w:rPr>
                <w:rFonts w:eastAsia="ＭＳ 明朝" w:cs="Arial"/>
              </w:rPr>
              <w:t xml:space="preserve"> MPPS dialog </w:t>
            </w:r>
            <w:proofErr w:type="spellStart"/>
            <w:r w:rsidRPr="006F235D">
              <w:rPr>
                <w:rFonts w:eastAsia="ＭＳ 明朝" w:cs="Arial"/>
              </w:rPr>
              <w:t>lúc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này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che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đi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và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ch</w:t>
            </w:r>
            <w:r w:rsidRPr="006F235D">
              <w:rPr>
                <w:rFonts w:ascii="Cambria" w:eastAsia="ＭＳ 明朝" w:hAnsi="Cambria" w:cs="Cambria"/>
              </w:rPr>
              <w:t>ỉ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có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th</w:t>
            </w:r>
            <w:r w:rsidRPr="006F235D">
              <w:rPr>
                <w:rFonts w:ascii="Cambria" w:eastAsia="ＭＳ 明朝" w:hAnsi="Cambria" w:cs="Cambria"/>
              </w:rPr>
              <w:t>ể</w:t>
            </w:r>
            <w:proofErr w:type="spellEnd"/>
            <w:r w:rsidRPr="006F235D">
              <w:rPr>
                <w:rFonts w:eastAsia="ＭＳ 明朝" w:cs="Arial"/>
              </w:rPr>
              <w:t xml:space="preserve"> </w:t>
            </w:r>
            <w:proofErr w:type="spellStart"/>
            <w:r w:rsidRPr="006F235D">
              <w:rPr>
                <w:rFonts w:eastAsia="ＭＳ 明朝" w:cs="Arial"/>
              </w:rPr>
              <w:t>nh</w:t>
            </w:r>
            <w:r w:rsidRPr="006F235D">
              <w:rPr>
                <w:rFonts w:ascii="Cambria" w:eastAsia="ＭＳ 明朝" w:hAnsi="Cambria" w:cs="Cambria"/>
              </w:rPr>
              <w:t>ấ</w:t>
            </w:r>
            <w:r w:rsidRPr="006F235D">
              <w:rPr>
                <w:rFonts w:eastAsia="ＭＳ 明朝" w:cs="Arial"/>
              </w:rPr>
              <w:t>n</w:t>
            </w:r>
            <w:proofErr w:type="spellEnd"/>
            <w:r w:rsidRPr="006F235D">
              <w:rPr>
                <w:rFonts w:eastAsia="ＭＳ 明朝" w:cs="Arial"/>
              </w:rPr>
              <w:t xml:space="preserve"> OK.</w:t>
            </w:r>
          </w:p>
        </w:tc>
      </w:tr>
    </w:tbl>
    <w:p w14:paraId="4E118D52" w14:textId="77777777" w:rsidR="00A21E81" w:rsidRPr="006F235D" w:rsidRDefault="00A21E81">
      <w:pPr>
        <w:widowControl/>
        <w:adjustRightInd/>
        <w:jc w:val="left"/>
        <w:textAlignment w:val="auto"/>
      </w:pPr>
    </w:p>
    <w:p w14:paraId="7CAE3086" w14:textId="6E26C8BC" w:rsidR="005A275C" w:rsidRPr="006F235D" w:rsidRDefault="005A275C" w:rsidP="005A275C">
      <w:pPr>
        <w:pStyle w:val="Heading3"/>
      </w:pPr>
      <w:r w:rsidRPr="006F235D">
        <w:rPr>
          <w:lang w:val="en-US"/>
        </w:rPr>
        <w:t>Quit/Retry</w:t>
      </w:r>
      <w:r w:rsidRPr="006F235D">
        <w:t xml:space="preserve"> dialog</w:t>
      </w:r>
    </w:p>
    <w:p w14:paraId="0227A282" w14:textId="77777777" w:rsidR="003516F7" w:rsidRDefault="005A275C" w:rsidP="003516F7">
      <w:pPr>
        <w:pStyle w:val="ListParagraph"/>
        <w:keepNext/>
        <w:widowControl/>
        <w:adjustRightInd/>
        <w:jc w:val="left"/>
        <w:textAlignment w:val="auto"/>
      </w:pPr>
      <w:r w:rsidRPr="006F235D">
        <w:rPr>
          <w:noProof/>
          <w:sz w:val="24"/>
          <w:szCs w:val="24"/>
        </w:rPr>
        <w:drawing>
          <wp:inline distT="0" distB="0" distL="0" distR="0" wp14:anchorId="15CCC325" wp14:editId="0321803B">
            <wp:extent cx="4971429" cy="1247619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-29-2015 10-44-04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BB453" w14:textId="211F2425" w:rsidR="00A21E81" w:rsidRPr="006F235D" w:rsidRDefault="003516F7" w:rsidP="003516F7">
      <w:pPr>
        <w:pStyle w:val="Caption"/>
        <w:rPr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STYLEREF 2 \s </w:instrText>
      </w:r>
      <w:r>
        <w:fldChar w:fldCharType="separate"/>
      </w:r>
      <w:r>
        <w:rPr>
          <w:noProof/>
        </w:rPr>
        <w:t>2-1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2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Old MPPS error message</w:t>
      </w:r>
    </w:p>
    <w:p w14:paraId="37411BFE" w14:textId="77777777" w:rsidR="005A275C" w:rsidRPr="006F235D" w:rsidRDefault="005A275C" w:rsidP="005A275C">
      <w:pPr>
        <w:widowControl/>
        <w:adjustRightInd/>
        <w:jc w:val="left"/>
        <w:textAlignment w:val="auto"/>
        <w:rPr>
          <w:sz w:val="24"/>
          <w:szCs w:val="24"/>
        </w:rPr>
      </w:pPr>
    </w:p>
    <w:p w14:paraId="7D9FF606" w14:textId="025A2418" w:rsidR="005A275C" w:rsidRDefault="006F235D">
      <w:pPr>
        <w:widowControl/>
        <w:adjustRightInd/>
        <w:jc w:val="left"/>
        <w:textAlignment w:val="auto"/>
        <w:rPr>
          <w:sz w:val="24"/>
          <w:szCs w:val="24"/>
        </w:rPr>
      </w:pPr>
      <w:r>
        <w:rPr>
          <w:sz w:val="24"/>
          <w:szCs w:val="24"/>
        </w:rPr>
        <w:t xml:space="preserve">Change display </w:t>
      </w:r>
      <w:r w:rsidR="0011453D">
        <w:rPr>
          <w:sz w:val="24"/>
          <w:szCs w:val="24"/>
        </w:rPr>
        <w:t xml:space="preserve">to Quit/Retry dialog </w:t>
      </w:r>
      <w:r>
        <w:rPr>
          <w:sz w:val="24"/>
          <w:szCs w:val="24"/>
        </w:rPr>
        <w:t>as below:</w:t>
      </w:r>
    </w:p>
    <w:p w14:paraId="0E150DC5" w14:textId="77777777" w:rsidR="006F235D" w:rsidRPr="006F235D" w:rsidRDefault="006F235D">
      <w:pPr>
        <w:widowControl/>
        <w:adjustRightInd/>
        <w:jc w:val="left"/>
        <w:textAlignment w:val="auto"/>
        <w:rPr>
          <w:sz w:val="24"/>
          <w:szCs w:val="24"/>
        </w:rPr>
      </w:pPr>
    </w:p>
    <w:p w14:paraId="0646DADE" w14:textId="77777777" w:rsidR="00C62E2B" w:rsidRDefault="00C62E2B">
      <w:pPr>
        <w:widowControl/>
        <w:adjustRightInd/>
        <w:jc w:val="left"/>
        <w:textAlignment w:val="auto"/>
        <w:rPr>
          <w:sz w:val="28"/>
        </w:rPr>
      </w:pPr>
      <w:r>
        <w:br w:type="page"/>
      </w:r>
    </w:p>
    <w:p w14:paraId="4806FDAF" w14:textId="53F8AE62" w:rsidR="00A21E81" w:rsidRPr="006F235D" w:rsidRDefault="00A56813" w:rsidP="005A275C">
      <w:pPr>
        <w:pStyle w:val="Heading2"/>
        <w:rPr>
          <w:rFonts w:ascii="ＭＳ 明朝" w:eastAsia="ＭＳ 明朝" w:hAnsi="ＭＳ 明朝"/>
        </w:rPr>
      </w:pPr>
      <w:bookmarkStart w:id="7" w:name="_GoBack"/>
      <w:bookmarkEnd w:id="7"/>
      <w:r w:rsidRPr="006F235D">
        <w:rPr>
          <w:rFonts w:ascii="ＭＳ 明朝" w:eastAsia="ＭＳ 明朝" w:hAnsi="ＭＳ 明朝"/>
        </w:rPr>
        <w:lastRenderedPageBreak/>
        <w:t>Implement method</w:t>
      </w:r>
      <w:bookmarkEnd w:id="6"/>
    </w:p>
    <w:p w14:paraId="325E6203" w14:textId="5843DEA0" w:rsidR="005A275C" w:rsidRPr="006F235D" w:rsidRDefault="005A275C" w:rsidP="005A275C">
      <w:pPr>
        <w:pStyle w:val="Heading3"/>
      </w:pPr>
      <w:r w:rsidRPr="006F235D">
        <w:t>MPPS dialog</w:t>
      </w:r>
    </w:p>
    <w:p w14:paraId="7DF229C8" w14:textId="0201EE97" w:rsidR="00135EB1" w:rsidRPr="006F235D" w:rsidRDefault="00084D8D" w:rsidP="00135EB1">
      <w:pPr>
        <w:pStyle w:val="NormalIndent"/>
        <w:numPr>
          <w:ilvl w:val="0"/>
          <w:numId w:val="9"/>
        </w:numPr>
      </w:pPr>
      <w:proofErr w:type="spellStart"/>
      <w:r w:rsidRPr="006F235D">
        <w:t>Basicly</w:t>
      </w:r>
      <w:proofErr w:type="spellEnd"/>
      <w:r w:rsidR="00135EB1" w:rsidRPr="006F235D">
        <w:t>, MPPS dialog is still working as ARIE</w:t>
      </w:r>
      <w:r w:rsidR="00612D4D">
        <w:t>T</w:t>
      </w:r>
      <w:r w:rsidR="00135EB1" w:rsidRPr="006F235D">
        <w:t>TA.</w:t>
      </w:r>
    </w:p>
    <w:p w14:paraId="2BD04F18" w14:textId="1F4847A3" w:rsidR="00135EB1" w:rsidRPr="006F235D" w:rsidRDefault="009F6F90" w:rsidP="00084D8D">
      <w:pPr>
        <w:pStyle w:val="NormalIndent"/>
        <w:numPr>
          <w:ilvl w:val="0"/>
          <w:numId w:val="9"/>
        </w:numPr>
      </w:pPr>
      <w:r w:rsidRPr="006F235D">
        <w:t>Because MPPS dialog using EN only, need apply multi language for MPPS dialog.</w:t>
      </w:r>
      <w:r w:rsidR="00084D8D" w:rsidRPr="006F235D">
        <w:t xml:space="preserve"> In MultilanguageNB.xls</w:t>
      </w:r>
      <w:r w:rsidR="008B7B0D" w:rsidRPr="006F235D">
        <w:t>,</w:t>
      </w:r>
      <w:r w:rsidR="00084D8D" w:rsidRPr="006F235D">
        <w:t xml:space="preserve"> start define string of </w:t>
      </w:r>
      <w:r w:rsidR="00084D8D" w:rsidRPr="006F235D">
        <w:rPr>
          <w:rFonts w:cs="Arial" w:hint="eastAsia"/>
        </w:rPr>
        <w:t>Performed Procedure Step Discontinuation Reason Code Sequence</w:t>
      </w:r>
      <w:r w:rsidR="00084D8D" w:rsidRPr="006F235D">
        <w:rPr>
          <w:rFonts w:cs="Arial"/>
        </w:rPr>
        <w:t xml:space="preserve"> in EN and JP</w:t>
      </w:r>
      <w:r w:rsidR="00742CE9" w:rsidRPr="006F235D">
        <w:rPr>
          <w:rFonts w:cs="Arial"/>
        </w:rPr>
        <w:t xml:space="preserve"> as Table 5-1-1</w:t>
      </w:r>
      <w:r w:rsidR="00084D8D" w:rsidRPr="006F235D">
        <w:rPr>
          <w:rFonts w:cs="Arial"/>
        </w:rPr>
        <w:t>.</w:t>
      </w:r>
    </w:p>
    <w:p w14:paraId="3C660929" w14:textId="77777777" w:rsidR="006F235D" w:rsidRPr="006F235D" w:rsidRDefault="006F235D" w:rsidP="00084D8D">
      <w:pPr>
        <w:pStyle w:val="NormalIndent"/>
        <w:numPr>
          <w:ilvl w:val="0"/>
          <w:numId w:val="9"/>
        </w:numPr>
      </w:pPr>
    </w:p>
    <w:p w14:paraId="15DD9F43" w14:textId="72337D97" w:rsidR="006F235D" w:rsidRDefault="006F235D" w:rsidP="006F235D">
      <w:pPr>
        <w:pStyle w:val="Heading3"/>
        <w:rPr>
          <w:rFonts w:asciiTheme="minorHAnsi" w:hAnsiTheme="minorHAnsi"/>
        </w:rPr>
      </w:pPr>
      <w:r w:rsidRPr="006F235D">
        <w:rPr>
          <w:lang w:val="en-US"/>
        </w:rPr>
        <w:t>Quit/Retry</w:t>
      </w:r>
      <w:r w:rsidRPr="006F235D">
        <w:t xml:space="preserve"> dialog</w:t>
      </w:r>
    </w:p>
    <w:p w14:paraId="2B2E803B" w14:textId="773609DD" w:rsidR="006F235D" w:rsidRPr="00612D4D" w:rsidRDefault="006F235D" w:rsidP="006F235D">
      <w:pPr>
        <w:pStyle w:val="NormalIndent"/>
        <w:numPr>
          <w:ilvl w:val="0"/>
          <w:numId w:val="9"/>
        </w:numPr>
        <w:rPr>
          <w:szCs w:val="21"/>
        </w:rPr>
      </w:pPr>
      <w:r w:rsidRPr="00612D4D">
        <w:rPr>
          <w:szCs w:val="21"/>
        </w:rPr>
        <w:t>Change string of error message and name</w:t>
      </w:r>
      <w:r w:rsidR="00546981" w:rsidRPr="00612D4D">
        <w:rPr>
          <w:szCs w:val="21"/>
        </w:rPr>
        <w:t xml:space="preserve"> of button.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01"/>
        <w:gridCol w:w="3766"/>
        <w:gridCol w:w="3141"/>
      </w:tblGrid>
      <w:tr w:rsidR="006F235D" w:rsidRPr="00612D4D" w14:paraId="6E2FAD39" w14:textId="77777777" w:rsidTr="006F235D">
        <w:tc>
          <w:tcPr>
            <w:tcW w:w="1525" w:type="dxa"/>
            <w:shd w:val="clear" w:color="auto" w:fill="0070C0"/>
          </w:tcPr>
          <w:p w14:paraId="64E03413" w14:textId="323902EB" w:rsidR="006F235D" w:rsidRPr="00612D4D" w:rsidRDefault="006F235D" w:rsidP="006F235D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</w:rPr>
            </w:pPr>
            <w:r w:rsidRPr="00612D4D">
              <w:rPr>
                <w:rFonts w:eastAsia="ＭＳ 明朝"/>
                <w:color w:val="FFFFFF" w:themeColor="background1"/>
                <w:szCs w:val="21"/>
              </w:rPr>
              <w:t>Item</w:t>
            </w:r>
          </w:p>
        </w:tc>
        <w:tc>
          <w:tcPr>
            <w:tcW w:w="4044" w:type="dxa"/>
            <w:shd w:val="clear" w:color="auto" w:fill="0070C0"/>
          </w:tcPr>
          <w:p w14:paraId="4DFBE0D5" w14:textId="4B039E64" w:rsidR="006F235D" w:rsidRPr="00612D4D" w:rsidRDefault="006F235D" w:rsidP="006F235D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</w:rPr>
            </w:pPr>
            <w:r w:rsidRPr="00612D4D">
              <w:rPr>
                <w:rFonts w:eastAsia="ＭＳ 明朝"/>
                <w:color w:val="FFFFFF" w:themeColor="background1"/>
                <w:szCs w:val="21"/>
              </w:rPr>
              <w:t>Old string</w:t>
            </w:r>
          </w:p>
        </w:tc>
        <w:tc>
          <w:tcPr>
            <w:tcW w:w="3339" w:type="dxa"/>
            <w:shd w:val="clear" w:color="auto" w:fill="0070C0"/>
          </w:tcPr>
          <w:p w14:paraId="52ED219F" w14:textId="75BA26C9" w:rsidR="006F235D" w:rsidRPr="00612D4D" w:rsidRDefault="006F235D" w:rsidP="006F235D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</w:rPr>
            </w:pPr>
            <w:r w:rsidRPr="00612D4D">
              <w:rPr>
                <w:rFonts w:eastAsia="ＭＳ 明朝"/>
                <w:color w:val="FFFFFF" w:themeColor="background1"/>
                <w:szCs w:val="21"/>
              </w:rPr>
              <w:t>New string</w:t>
            </w:r>
          </w:p>
        </w:tc>
      </w:tr>
      <w:tr w:rsidR="006F235D" w:rsidRPr="00612D4D" w14:paraId="02C3B794" w14:textId="77777777" w:rsidTr="006F235D">
        <w:tc>
          <w:tcPr>
            <w:tcW w:w="1525" w:type="dxa"/>
          </w:tcPr>
          <w:p w14:paraId="4BAFDD72" w14:textId="17039E12" w:rsidR="006F235D" w:rsidRPr="00612D4D" w:rsidRDefault="006F235D" w:rsidP="006F235D">
            <w:pPr>
              <w:widowControl/>
              <w:autoSpaceDE w:val="0"/>
              <w:autoSpaceDN w:val="0"/>
              <w:jc w:val="left"/>
              <w:textAlignment w:val="auto"/>
              <w:rPr>
                <w:rFonts w:eastAsia="ＭＳ 明朝" w:cs="Consolas"/>
                <w:szCs w:val="21"/>
                <w:highlight w:val="white"/>
              </w:rPr>
            </w:pPr>
            <w:r w:rsidRPr="00612D4D">
              <w:rPr>
                <w:rFonts w:eastAsia="ＭＳ 明朝" w:cs="Consolas"/>
                <w:szCs w:val="21"/>
                <w:highlight w:val="white"/>
              </w:rPr>
              <w:t>MPPS error message</w:t>
            </w:r>
          </w:p>
        </w:tc>
        <w:tc>
          <w:tcPr>
            <w:tcW w:w="4044" w:type="dxa"/>
          </w:tcPr>
          <w:p w14:paraId="0304F3E8" w14:textId="083A9D44" w:rsidR="006F235D" w:rsidRPr="00612D4D" w:rsidRDefault="006F235D" w:rsidP="006F235D">
            <w:pPr>
              <w:widowControl/>
              <w:autoSpaceDE w:val="0"/>
              <w:autoSpaceDN w:val="0"/>
              <w:jc w:val="left"/>
              <w:textAlignment w:val="auto"/>
              <w:rPr>
                <w:rFonts w:eastAsia="ＭＳ 明朝" w:cs="Consolas"/>
                <w:szCs w:val="21"/>
                <w:highlight w:val="white"/>
              </w:rPr>
            </w:pPr>
            <w:r w:rsidRPr="00612D4D">
              <w:rPr>
                <w:rFonts w:eastAsia="ＭＳ 明朝" w:cs="Consolas"/>
                <w:szCs w:val="21"/>
                <w:highlight w:val="white"/>
              </w:rPr>
              <w:t xml:space="preserve">"MPPS: Network communication error. </w:t>
            </w:r>
          </w:p>
          <w:p w14:paraId="36154317" w14:textId="7AE374CE" w:rsidR="006F235D" w:rsidRPr="00612D4D" w:rsidRDefault="006F235D" w:rsidP="006F235D">
            <w:pPr>
              <w:widowControl/>
              <w:autoSpaceDE w:val="0"/>
              <w:autoSpaceDN w:val="0"/>
              <w:jc w:val="left"/>
              <w:textAlignment w:val="auto"/>
              <w:rPr>
                <w:rFonts w:eastAsia="ＭＳ 明朝"/>
                <w:szCs w:val="21"/>
              </w:rPr>
            </w:pPr>
            <w:r w:rsidRPr="00612D4D">
              <w:rPr>
                <w:rFonts w:eastAsia="ＭＳ 明朝" w:cs="Consolas"/>
                <w:szCs w:val="21"/>
                <w:highlight w:val="white"/>
              </w:rPr>
              <w:t>DICOM association failure."</w:t>
            </w:r>
          </w:p>
        </w:tc>
        <w:tc>
          <w:tcPr>
            <w:tcW w:w="3339" w:type="dxa"/>
          </w:tcPr>
          <w:p w14:paraId="37D19662" w14:textId="216885E8" w:rsidR="006F235D" w:rsidRPr="00612D4D" w:rsidRDefault="006F235D" w:rsidP="006F235D">
            <w:pPr>
              <w:rPr>
                <w:rFonts w:eastAsia="ＭＳ 明朝" w:cs="Arial"/>
                <w:szCs w:val="21"/>
              </w:rPr>
            </w:pPr>
            <w:r w:rsidRPr="00612D4D">
              <w:rPr>
                <w:rFonts w:eastAsia="ＭＳ 明朝" w:cs="Arial"/>
                <w:szCs w:val="21"/>
              </w:rPr>
              <w:t>“Acquisition</w:t>
            </w:r>
          </w:p>
          <w:p w14:paraId="68BBAC09" w14:textId="418D3363" w:rsidR="006F235D" w:rsidRPr="00612D4D" w:rsidRDefault="006F235D" w:rsidP="006F235D">
            <w:pPr>
              <w:rPr>
                <w:rFonts w:eastAsia="ＭＳ 明朝"/>
                <w:szCs w:val="21"/>
              </w:rPr>
            </w:pPr>
            <w:r w:rsidRPr="00612D4D">
              <w:rPr>
                <w:rFonts w:eastAsia="ＭＳ 明朝" w:cs="Arial"/>
                <w:szCs w:val="21"/>
              </w:rPr>
              <w:t>Cannot connect to server. Quit or retry MPPS.”</w:t>
            </w:r>
          </w:p>
        </w:tc>
      </w:tr>
      <w:tr w:rsidR="006F235D" w:rsidRPr="00612D4D" w14:paraId="33D3FC35" w14:textId="77777777" w:rsidTr="006F235D">
        <w:tc>
          <w:tcPr>
            <w:tcW w:w="1525" w:type="dxa"/>
          </w:tcPr>
          <w:p w14:paraId="0A9FDEF5" w14:textId="0D41F9DC" w:rsidR="006F235D" w:rsidRPr="00612D4D" w:rsidRDefault="006F235D" w:rsidP="006F235D">
            <w:pPr>
              <w:widowControl/>
              <w:autoSpaceDE w:val="0"/>
              <w:autoSpaceDN w:val="0"/>
              <w:jc w:val="left"/>
              <w:textAlignment w:val="auto"/>
              <w:rPr>
                <w:rFonts w:eastAsia="ＭＳ 明朝" w:cs="Consolas"/>
                <w:szCs w:val="21"/>
                <w:highlight w:val="white"/>
              </w:rPr>
            </w:pPr>
            <w:r w:rsidRPr="00612D4D">
              <w:rPr>
                <w:rFonts w:eastAsia="ＭＳ 明朝" w:cs="Consolas"/>
                <w:szCs w:val="21"/>
                <w:highlight w:val="white"/>
              </w:rPr>
              <w:t>“</w:t>
            </w:r>
            <w:proofErr w:type="spellStart"/>
            <w:r w:rsidRPr="00612D4D">
              <w:rPr>
                <w:rFonts w:eastAsia="ＭＳ 明朝" w:cs="Consolas"/>
                <w:szCs w:val="21"/>
                <w:highlight w:val="white"/>
              </w:rPr>
              <w:t>Suspend”button</w:t>
            </w:r>
            <w:proofErr w:type="spellEnd"/>
          </w:p>
        </w:tc>
        <w:tc>
          <w:tcPr>
            <w:tcW w:w="4044" w:type="dxa"/>
          </w:tcPr>
          <w:p w14:paraId="36AB0A36" w14:textId="530E2D64" w:rsidR="006F235D" w:rsidRPr="00612D4D" w:rsidRDefault="006F235D" w:rsidP="006F235D">
            <w:pPr>
              <w:widowControl/>
              <w:autoSpaceDE w:val="0"/>
              <w:autoSpaceDN w:val="0"/>
              <w:jc w:val="left"/>
              <w:textAlignment w:val="auto"/>
              <w:rPr>
                <w:rFonts w:eastAsia="ＭＳ 明朝" w:cs="Consolas"/>
                <w:szCs w:val="21"/>
                <w:highlight w:val="white"/>
              </w:rPr>
            </w:pPr>
            <w:r w:rsidRPr="00612D4D">
              <w:rPr>
                <w:rFonts w:eastAsia="ＭＳ 明朝" w:cs="Consolas"/>
                <w:szCs w:val="21"/>
                <w:highlight w:val="white"/>
              </w:rPr>
              <w:t>“Suspend”</w:t>
            </w:r>
          </w:p>
        </w:tc>
        <w:tc>
          <w:tcPr>
            <w:tcW w:w="3339" w:type="dxa"/>
          </w:tcPr>
          <w:p w14:paraId="5AB383CB" w14:textId="595919EE" w:rsidR="006F235D" w:rsidRPr="00612D4D" w:rsidRDefault="006F235D" w:rsidP="006F235D">
            <w:pPr>
              <w:rPr>
                <w:rFonts w:eastAsia="ＭＳ 明朝" w:cs="Arial"/>
                <w:szCs w:val="21"/>
              </w:rPr>
            </w:pPr>
            <w:r w:rsidRPr="00612D4D">
              <w:rPr>
                <w:rFonts w:eastAsia="ＭＳ 明朝" w:cs="Arial"/>
                <w:szCs w:val="21"/>
              </w:rPr>
              <w:t>“Quit”</w:t>
            </w:r>
          </w:p>
        </w:tc>
      </w:tr>
    </w:tbl>
    <w:p w14:paraId="78947DA5" w14:textId="77777777" w:rsidR="006F235D" w:rsidRPr="00612D4D" w:rsidRDefault="006F235D" w:rsidP="006F235D">
      <w:pPr>
        <w:pStyle w:val="NormalIndent"/>
        <w:ind w:left="720"/>
        <w:rPr>
          <w:szCs w:val="21"/>
        </w:rPr>
      </w:pPr>
    </w:p>
    <w:p w14:paraId="4A44AFB4" w14:textId="6DCB99B9" w:rsidR="006F235D" w:rsidRPr="003516F7" w:rsidRDefault="006F235D" w:rsidP="00CF23CF">
      <w:pPr>
        <w:pStyle w:val="NormalIndent"/>
        <w:numPr>
          <w:ilvl w:val="0"/>
          <w:numId w:val="9"/>
        </w:numPr>
        <w:rPr>
          <w:rFonts w:asciiTheme="minorHAnsi" w:hAnsiTheme="minorHAnsi"/>
        </w:rPr>
      </w:pPr>
      <w:r w:rsidRPr="00C41B9D">
        <w:rPr>
          <w:szCs w:val="21"/>
        </w:rPr>
        <w:t>Create new button</w:t>
      </w:r>
      <w:r w:rsidR="00545EBD" w:rsidRPr="00C41B9D">
        <w:rPr>
          <w:szCs w:val="21"/>
        </w:rPr>
        <w:t xml:space="preserve"> pattern for </w:t>
      </w:r>
      <w:proofErr w:type="spellStart"/>
      <w:r w:rsidR="00545EBD" w:rsidRPr="00C41B9D">
        <w:rPr>
          <w:szCs w:val="21"/>
        </w:rPr>
        <w:t>mpps</w:t>
      </w:r>
      <w:proofErr w:type="spellEnd"/>
      <w:r w:rsidR="00545EBD" w:rsidRPr="00C41B9D">
        <w:rPr>
          <w:szCs w:val="21"/>
        </w:rPr>
        <w:t xml:space="preserve"> error message, using dialog pa</w:t>
      </w:r>
      <w:r w:rsidR="00C41B9D">
        <w:rPr>
          <w:szCs w:val="21"/>
        </w:rPr>
        <w:t>ttern in Table 5-4-3 to create MPPS error message dialog.</w:t>
      </w:r>
    </w:p>
    <w:p w14:paraId="16EA86CB" w14:textId="43D568EB" w:rsidR="003516F7" w:rsidRPr="003516F7" w:rsidRDefault="003516F7" w:rsidP="003516F7">
      <w:pPr>
        <w:pStyle w:val="NormalIndent"/>
        <w:numPr>
          <w:ilvl w:val="0"/>
          <w:numId w:val="9"/>
        </w:numPr>
      </w:pPr>
      <w:r w:rsidRPr="003516F7">
        <w:rPr>
          <w:szCs w:val="21"/>
        </w:rPr>
        <w:t>In MPPS Quit/Retry dialog, Retry button is the same with Retry button in old dialog</w:t>
      </w:r>
      <w:r>
        <w:rPr>
          <w:szCs w:val="21"/>
        </w:rPr>
        <w:t xml:space="preserve"> (Figure 2-1-1)</w:t>
      </w:r>
      <w:r w:rsidRPr="003516F7">
        <w:rPr>
          <w:szCs w:val="21"/>
        </w:rPr>
        <w:t>.</w:t>
      </w:r>
      <w:r w:rsidRPr="003516F7">
        <w:t xml:space="preserve"> Quit button is the </w:t>
      </w:r>
      <w:proofErr w:type="spellStart"/>
      <w:r w:rsidRPr="003516F7">
        <w:t>samge</w:t>
      </w:r>
      <w:proofErr w:type="spellEnd"/>
      <w:r w:rsidRPr="003516F7">
        <w:t xml:space="preserve"> with Suspend button in old dialog</w:t>
      </w:r>
      <w:r w:rsidR="006941D9">
        <w:t xml:space="preserve"> (</w:t>
      </w:r>
      <w:r w:rsidR="006941D9">
        <w:rPr>
          <w:szCs w:val="21"/>
        </w:rPr>
        <w:t>Figure 2-1-1</w:t>
      </w:r>
      <w:r w:rsidR="006941D9">
        <w:t>)</w:t>
      </w:r>
      <w:r w:rsidRPr="003516F7">
        <w:t>.</w:t>
      </w:r>
      <w:r w:rsidR="006941D9">
        <w:t xml:space="preserve"> Cancel button in old dialog (</w:t>
      </w:r>
      <w:r w:rsidR="006941D9">
        <w:rPr>
          <w:szCs w:val="21"/>
        </w:rPr>
        <w:t>Figure 2-1-1</w:t>
      </w:r>
      <w:r w:rsidR="006941D9">
        <w:t>) will be delete.</w:t>
      </w:r>
    </w:p>
    <w:p w14:paraId="65503B3E" w14:textId="77777777" w:rsidR="00F60973" w:rsidRPr="006F235D" w:rsidRDefault="00F60973" w:rsidP="00F60973">
      <w:pPr>
        <w:pStyle w:val="Heading1"/>
        <w:pageBreakBefore/>
        <w:rPr>
          <w:rFonts w:ascii="ＭＳ 明朝" w:eastAsia="ＭＳ 明朝" w:hAnsi="ＭＳ 明朝"/>
          <w:lang w:val="vi-VN"/>
        </w:rPr>
      </w:pPr>
      <w:bookmarkStart w:id="8" w:name="_Toc418517195"/>
      <w:r w:rsidRPr="006F235D">
        <w:rPr>
          <w:rFonts w:ascii="ＭＳ 明朝" w:eastAsia="ＭＳ 明朝" w:hAnsi="ＭＳ 明朝"/>
          <w:lang w:val="vi-VN"/>
        </w:rPr>
        <w:lastRenderedPageBreak/>
        <w:t>構成</w:t>
      </w:r>
      <w:bookmarkEnd w:id="8"/>
    </w:p>
    <w:p w14:paraId="145C4670" w14:textId="77777777" w:rsidR="00F60973" w:rsidRPr="006F235D" w:rsidRDefault="00F60973" w:rsidP="00F60973">
      <w:pPr>
        <w:pStyle w:val="Heading2"/>
        <w:rPr>
          <w:rFonts w:ascii="ＭＳ 明朝" w:eastAsia="ＭＳ 明朝" w:hAnsi="ＭＳ 明朝"/>
          <w:lang w:val="vi-VN"/>
        </w:rPr>
      </w:pPr>
      <w:bookmarkStart w:id="9" w:name="_Toc418517196"/>
      <w:r w:rsidRPr="006F235D">
        <w:rPr>
          <w:rFonts w:ascii="ＭＳ 明朝" w:eastAsia="ＭＳ 明朝" w:hAnsi="ＭＳ 明朝"/>
          <w:lang w:val="vi-VN"/>
        </w:rPr>
        <w:t>基本構成</w:t>
      </w:r>
      <w:bookmarkEnd w:id="9"/>
    </w:p>
    <w:p w14:paraId="2B635E28" w14:textId="533FD5EE" w:rsidR="00F60973" w:rsidRPr="006F235D" w:rsidRDefault="00380E30" w:rsidP="00F60973">
      <w:pPr>
        <w:pStyle w:val="NormalIndent"/>
        <w:ind w:firstLine="210"/>
        <w:rPr>
          <w:lang w:val="vi-VN"/>
        </w:rPr>
      </w:pPr>
      <w:r w:rsidRPr="006F235D">
        <w:rPr>
          <w:lang w:val="vi-VN"/>
        </w:rPr>
        <w:t>なし</w:t>
      </w:r>
    </w:p>
    <w:p w14:paraId="1E1FE532" w14:textId="77777777" w:rsidR="00F60973" w:rsidRPr="006F235D" w:rsidRDefault="00F60973" w:rsidP="00F60973">
      <w:pPr>
        <w:pStyle w:val="NormalIndent"/>
        <w:rPr>
          <w:lang w:val="vi-VN"/>
        </w:rPr>
      </w:pPr>
    </w:p>
    <w:p w14:paraId="48A87FA3" w14:textId="77777777" w:rsidR="00F60973" w:rsidRPr="006F235D" w:rsidRDefault="00F60973" w:rsidP="00F60973">
      <w:pPr>
        <w:pStyle w:val="Heading2"/>
        <w:rPr>
          <w:rFonts w:ascii="ＭＳ 明朝" w:eastAsia="ＭＳ 明朝" w:hAnsi="ＭＳ 明朝"/>
        </w:rPr>
      </w:pPr>
      <w:bookmarkStart w:id="10" w:name="_Toc418517197"/>
      <w:r w:rsidRPr="006F235D">
        <w:rPr>
          <w:rFonts w:ascii="ＭＳ 明朝" w:eastAsia="ＭＳ 明朝" w:hAnsi="ＭＳ 明朝"/>
          <w:lang w:val="vi-VN"/>
        </w:rPr>
        <w:t>詳細構成</w:t>
      </w:r>
      <w:bookmarkEnd w:id="10"/>
    </w:p>
    <w:p w14:paraId="715A5696" w14:textId="21D25130" w:rsidR="00EB2663" w:rsidRPr="006F235D" w:rsidRDefault="00EB2663" w:rsidP="003516F7">
      <w:pPr>
        <w:pStyle w:val="Caption"/>
      </w:pPr>
      <w:r w:rsidRPr="006F235D">
        <w:t xml:space="preserve">Table </w:t>
      </w:r>
      <w:r w:rsidR="00094904">
        <w:fldChar w:fldCharType="begin"/>
      </w:r>
      <w:r w:rsidR="00094904">
        <w:instrText xml:space="preserve"> STYLEREF 2 \s </w:instrText>
      </w:r>
      <w:r w:rsidR="00094904">
        <w:fldChar w:fldCharType="separate"/>
      </w:r>
      <w:r w:rsidR="00094904">
        <w:rPr>
          <w:noProof/>
        </w:rPr>
        <w:t>3-2</w:t>
      </w:r>
      <w:r w:rsidR="00094904">
        <w:fldChar w:fldCharType="end"/>
      </w:r>
      <w:r w:rsidR="00094904">
        <w:noBreakHyphen/>
      </w:r>
      <w:r w:rsidR="00094904">
        <w:fldChar w:fldCharType="begin"/>
      </w:r>
      <w:r w:rsidR="00094904">
        <w:instrText xml:space="preserve"> SEQ Table \* ARABIC \s 2 </w:instrText>
      </w:r>
      <w:r w:rsidR="00094904">
        <w:fldChar w:fldCharType="separate"/>
      </w:r>
      <w:r w:rsidR="00094904">
        <w:rPr>
          <w:noProof/>
        </w:rPr>
        <w:t>1</w:t>
      </w:r>
      <w:r w:rsidR="00094904">
        <w:fldChar w:fldCharType="end"/>
      </w:r>
      <w:r w:rsidRPr="006F235D">
        <w:t xml:space="preserve"> Function change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3886"/>
        <w:gridCol w:w="2815"/>
        <w:gridCol w:w="880"/>
        <w:gridCol w:w="2047"/>
      </w:tblGrid>
      <w:tr w:rsidR="002264FA" w:rsidRPr="006F235D" w14:paraId="701D7A53" w14:textId="77777777" w:rsidTr="00D3016A">
        <w:trPr>
          <w:trHeight w:val="253"/>
          <w:jc w:val="center"/>
        </w:trPr>
        <w:tc>
          <w:tcPr>
            <w:tcW w:w="2018" w:type="pct"/>
            <w:shd w:val="clear" w:color="auto" w:fill="0070C0"/>
          </w:tcPr>
          <w:p w14:paraId="791B08B8" w14:textId="77777777" w:rsidR="002264FA" w:rsidRPr="006F235D" w:rsidRDefault="002264FA" w:rsidP="002264FA">
            <w:pPr>
              <w:rPr>
                <w:rFonts w:eastAsia="ＭＳ 明朝" w:cs="Consolas"/>
                <w:color w:val="FFFFFF" w:themeColor="background1"/>
                <w:szCs w:val="21"/>
              </w:rPr>
            </w:pPr>
            <w:r w:rsidRPr="006F235D">
              <w:rPr>
                <w:rFonts w:eastAsia="ＭＳ 明朝" w:cs="Consolas"/>
                <w:color w:val="FFFFFF" w:themeColor="background1"/>
                <w:szCs w:val="21"/>
              </w:rPr>
              <w:t>FILE</w:t>
            </w:r>
          </w:p>
        </w:tc>
        <w:tc>
          <w:tcPr>
            <w:tcW w:w="1462" w:type="pct"/>
            <w:shd w:val="clear" w:color="auto" w:fill="0070C0"/>
          </w:tcPr>
          <w:p w14:paraId="1D2A6193" w14:textId="77777777" w:rsidR="002264FA" w:rsidRPr="006F235D" w:rsidRDefault="002264FA" w:rsidP="002264FA">
            <w:pPr>
              <w:rPr>
                <w:rFonts w:eastAsia="ＭＳ 明朝" w:cs="Consolas"/>
                <w:szCs w:val="21"/>
              </w:rPr>
            </w:pPr>
            <w:r w:rsidRPr="006F235D">
              <w:rPr>
                <w:rFonts w:eastAsia="ＭＳ 明朝" w:cs="Consolas"/>
                <w:color w:val="FFFFFF" w:themeColor="background1"/>
                <w:szCs w:val="21"/>
              </w:rPr>
              <w:t>Name</w:t>
            </w:r>
          </w:p>
        </w:tc>
        <w:tc>
          <w:tcPr>
            <w:tcW w:w="457" w:type="pct"/>
            <w:shd w:val="clear" w:color="auto" w:fill="0070C0"/>
          </w:tcPr>
          <w:p w14:paraId="7DEE1000" w14:textId="77777777" w:rsidR="002264FA" w:rsidRPr="006F235D" w:rsidRDefault="002264FA" w:rsidP="002264FA">
            <w:pPr>
              <w:rPr>
                <w:rFonts w:eastAsia="ＭＳ 明朝"/>
                <w:color w:val="FFFFFF" w:themeColor="background1"/>
                <w:szCs w:val="21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</w:rPr>
              <w:t>Status</w:t>
            </w:r>
          </w:p>
        </w:tc>
        <w:tc>
          <w:tcPr>
            <w:tcW w:w="1063" w:type="pct"/>
            <w:shd w:val="clear" w:color="auto" w:fill="0070C0"/>
          </w:tcPr>
          <w:p w14:paraId="30E8DAC5" w14:textId="77777777" w:rsidR="002264FA" w:rsidRPr="006F235D" w:rsidRDefault="002264FA" w:rsidP="002264FA">
            <w:pPr>
              <w:rPr>
                <w:rFonts w:eastAsia="ＭＳ 明朝"/>
                <w:color w:val="FFFFFF" w:themeColor="background1"/>
                <w:szCs w:val="21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</w:rPr>
              <w:t>Note</w:t>
            </w:r>
          </w:p>
        </w:tc>
      </w:tr>
      <w:tr w:rsidR="002264FA" w:rsidRPr="006F235D" w14:paraId="07C41383" w14:textId="77777777" w:rsidTr="002264FA">
        <w:trPr>
          <w:trHeight w:val="253"/>
          <w:jc w:val="center"/>
        </w:trPr>
        <w:tc>
          <w:tcPr>
            <w:tcW w:w="2018" w:type="pct"/>
          </w:tcPr>
          <w:p w14:paraId="35EABC49" w14:textId="086C2647" w:rsidR="002264FA" w:rsidRPr="006F235D" w:rsidRDefault="009F6F90" w:rsidP="002264FA">
            <w:pPr>
              <w:rPr>
                <w:rFonts w:eastAsia="ＭＳ 明朝" w:cs="Consolas"/>
                <w:szCs w:val="21"/>
              </w:rPr>
            </w:pPr>
            <w:r w:rsidRPr="006F235D">
              <w:rPr>
                <w:rFonts w:eastAsia="ＭＳ 明朝" w:cs="Consolas"/>
                <w:szCs w:val="21"/>
              </w:rPr>
              <w:t>..\proper\</w:t>
            </w:r>
            <w:proofErr w:type="spellStart"/>
            <w:r w:rsidRPr="006F235D">
              <w:rPr>
                <w:rFonts w:eastAsia="ＭＳ 明朝" w:cs="Consolas"/>
                <w:szCs w:val="21"/>
              </w:rPr>
              <w:t>dialogsrv</w:t>
            </w:r>
            <w:proofErr w:type="spellEnd"/>
            <w:r w:rsidRPr="006F235D">
              <w:rPr>
                <w:rFonts w:eastAsia="ＭＳ 明朝" w:cs="Consolas"/>
                <w:szCs w:val="21"/>
              </w:rPr>
              <w:t>\item\dlg_ihe_mpps.cpp</w:t>
            </w:r>
          </w:p>
        </w:tc>
        <w:tc>
          <w:tcPr>
            <w:tcW w:w="1462" w:type="pct"/>
          </w:tcPr>
          <w:p w14:paraId="0946195C" w14:textId="47BB4677" w:rsidR="002264FA" w:rsidRPr="006F235D" w:rsidRDefault="009F6F90" w:rsidP="003637F5">
            <w:pPr>
              <w:rPr>
                <w:rFonts w:eastAsia="ＭＳ 明朝" w:cs="Consolas"/>
                <w:szCs w:val="21"/>
              </w:rPr>
            </w:pPr>
            <w:proofErr w:type="spellStart"/>
            <w:r w:rsidRPr="006F235D">
              <w:rPr>
                <w:rFonts w:eastAsia="ＭＳ 明朝" w:cs="Consolas"/>
                <w:szCs w:val="21"/>
                <w:highlight w:val="white"/>
              </w:rPr>
              <w:t>Cdlg_ihe_mpps</w:t>
            </w:r>
            <w:proofErr w:type="spellEnd"/>
            <w:r w:rsidRPr="006F235D">
              <w:rPr>
                <w:rFonts w:eastAsia="ＭＳ 明朝" w:cs="Consolas"/>
                <w:szCs w:val="21"/>
                <w:highlight w:val="white"/>
              </w:rPr>
              <w:t>::</w:t>
            </w:r>
            <w:proofErr w:type="spellStart"/>
            <w:r w:rsidRPr="006F235D">
              <w:rPr>
                <w:rFonts w:eastAsia="ＭＳ 明朝" w:cs="Consolas"/>
                <w:szCs w:val="21"/>
                <w:highlight w:val="white"/>
              </w:rPr>
              <w:t>OnInitDialog</w:t>
            </w:r>
            <w:proofErr w:type="spellEnd"/>
          </w:p>
        </w:tc>
        <w:tc>
          <w:tcPr>
            <w:tcW w:w="457" w:type="pct"/>
          </w:tcPr>
          <w:p w14:paraId="614793EB" w14:textId="77777777" w:rsidR="002264FA" w:rsidRPr="006F235D" w:rsidRDefault="002264FA" w:rsidP="002264FA">
            <w:pPr>
              <w:rPr>
                <w:rFonts w:eastAsia="ＭＳ 明朝"/>
                <w:szCs w:val="21"/>
              </w:rPr>
            </w:pPr>
            <w:r w:rsidRPr="006F235D">
              <w:rPr>
                <w:rFonts w:eastAsia="ＭＳ 明朝"/>
                <w:szCs w:val="21"/>
              </w:rPr>
              <w:t>Modify</w:t>
            </w:r>
          </w:p>
        </w:tc>
        <w:tc>
          <w:tcPr>
            <w:tcW w:w="1063" w:type="pct"/>
          </w:tcPr>
          <w:p w14:paraId="120292BD" w14:textId="5FAAFE23" w:rsidR="002264FA" w:rsidRPr="006F235D" w:rsidRDefault="009F6F90" w:rsidP="002264FA">
            <w:pPr>
              <w:rPr>
                <w:rFonts w:eastAsia="ＭＳ 明朝"/>
                <w:szCs w:val="21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ダイアログボックス初期化時の処理</w:t>
            </w:r>
            <w:r w:rsidR="003637F5">
              <w:rPr>
                <w:rFonts w:eastAsia="ＭＳ 明朝" w:cs="Consolas" w:hint="eastAsia"/>
                <w:szCs w:val="21"/>
              </w:rPr>
              <w:t>.</w:t>
            </w:r>
          </w:p>
        </w:tc>
      </w:tr>
      <w:tr w:rsidR="003637F5" w:rsidRPr="006F235D" w14:paraId="719BFD3E" w14:textId="77777777" w:rsidTr="002264FA">
        <w:trPr>
          <w:trHeight w:val="253"/>
          <w:jc w:val="center"/>
        </w:trPr>
        <w:tc>
          <w:tcPr>
            <w:tcW w:w="2018" w:type="pct"/>
            <w:vMerge w:val="restart"/>
          </w:tcPr>
          <w:p w14:paraId="041225DF" w14:textId="08767A3F" w:rsidR="003637F5" w:rsidRPr="006F235D" w:rsidRDefault="003637F5" w:rsidP="002264FA">
            <w:pPr>
              <w:rPr>
                <w:rFonts w:cs="Consolas"/>
                <w:szCs w:val="21"/>
              </w:rPr>
            </w:pPr>
            <w:r>
              <w:rPr>
                <w:rFonts w:cs="Consolas"/>
                <w:szCs w:val="21"/>
              </w:rPr>
              <w:t>..</w:t>
            </w:r>
            <w:r w:rsidRPr="003637F5">
              <w:rPr>
                <w:rFonts w:cs="Consolas"/>
                <w:szCs w:val="21"/>
              </w:rPr>
              <w:t>\common\message\</w:t>
            </w:r>
            <w:proofErr w:type="spellStart"/>
            <w:r w:rsidRPr="003637F5">
              <w:rPr>
                <w:rFonts w:cs="Consolas"/>
                <w:szCs w:val="21"/>
              </w:rPr>
              <w:t>message_dialog.c</w:t>
            </w:r>
            <w:proofErr w:type="spellEnd"/>
          </w:p>
        </w:tc>
        <w:tc>
          <w:tcPr>
            <w:tcW w:w="1462" w:type="pct"/>
          </w:tcPr>
          <w:p w14:paraId="47439FD2" w14:textId="78FBB79F" w:rsidR="003637F5" w:rsidRPr="006F235D" w:rsidRDefault="003637F5" w:rsidP="003637F5">
            <w:pPr>
              <w:rPr>
                <w:rFonts w:cs="Consolas"/>
                <w:szCs w:val="21"/>
                <w:highlight w:val="white"/>
              </w:rPr>
            </w:pPr>
            <w:proofErr w:type="spellStart"/>
            <w:r w:rsidRPr="000E4BC4">
              <w:rPr>
                <w:rFonts w:cs="Consolas"/>
                <w:szCs w:val="21"/>
              </w:rPr>
              <w:t>wrng_window_disp</w:t>
            </w:r>
            <w:proofErr w:type="spellEnd"/>
          </w:p>
        </w:tc>
        <w:tc>
          <w:tcPr>
            <w:tcW w:w="457" w:type="pct"/>
          </w:tcPr>
          <w:p w14:paraId="085723E5" w14:textId="7A4AC9AA" w:rsidR="003637F5" w:rsidRPr="006F235D" w:rsidRDefault="003637F5" w:rsidP="002264FA">
            <w:pPr>
              <w:rPr>
                <w:szCs w:val="21"/>
              </w:rPr>
            </w:pPr>
            <w:r w:rsidRPr="006F235D">
              <w:rPr>
                <w:rFonts w:eastAsia="ＭＳ 明朝"/>
                <w:szCs w:val="21"/>
              </w:rPr>
              <w:t>Modify</w:t>
            </w:r>
          </w:p>
        </w:tc>
        <w:tc>
          <w:tcPr>
            <w:tcW w:w="1063" w:type="pct"/>
          </w:tcPr>
          <w:p w14:paraId="1208AB30" w14:textId="653C919C" w:rsidR="003637F5" w:rsidRPr="006F235D" w:rsidRDefault="003637F5" w:rsidP="002264FA">
            <w:pPr>
              <w:rPr>
                <w:rFonts w:cs="Consolas"/>
                <w:szCs w:val="21"/>
                <w:highlight w:val="white"/>
              </w:rPr>
            </w:pPr>
            <w:r w:rsidRPr="000E4BC4">
              <w:rPr>
                <w:rFonts w:cs="Consolas" w:hint="eastAsia"/>
                <w:szCs w:val="19"/>
              </w:rPr>
              <w:t>ワーニングメッセージ</w:t>
            </w:r>
            <w:r w:rsidRPr="000E4BC4">
              <w:rPr>
                <w:rFonts w:cs="Consolas"/>
                <w:szCs w:val="19"/>
              </w:rPr>
              <w:t>(ダイアログ）のボタン種別＆インジケータ</w:t>
            </w:r>
            <w:r>
              <w:rPr>
                <w:rFonts w:cs="Consolas"/>
                <w:szCs w:val="19"/>
              </w:rPr>
              <w:t>を設定し、メッセージを表示する</w:t>
            </w:r>
            <w:r>
              <w:rPr>
                <w:rFonts w:cs="Consolas" w:hint="eastAsia"/>
                <w:szCs w:val="19"/>
              </w:rPr>
              <w:t>.</w:t>
            </w:r>
          </w:p>
        </w:tc>
      </w:tr>
      <w:tr w:rsidR="003637F5" w:rsidRPr="006F235D" w14:paraId="0CB1B4DE" w14:textId="77777777" w:rsidTr="002264FA">
        <w:trPr>
          <w:trHeight w:val="253"/>
          <w:jc w:val="center"/>
        </w:trPr>
        <w:tc>
          <w:tcPr>
            <w:tcW w:w="2018" w:type="pct"/>
            <w:vMerge/>
          </w:tcPr>
          <w:p w14:paraId="3FD77665" w14:textId="77777777" w:rsidR="003637F5" w:rsidRDefault="003637F5" w:rsidP="002264FA">
            <w:pPr>
              <w:rPr>
                <w:rFonts w:cs="Consolas"/>
                <w:szCs w:val="21"/>
              </w:rPr>
            </w:pPr>
          </w:p>
        </w:tc>
        <w:tc>
          <w:tcPr>
            <w:tcW w:w="1462" w:type="pct"/>
          </w:tcPr>
          <w:p w14:paraId="47E5CA7F" w14:textId="49662523" w:rsidR="003637F5" w:rsidRPr="000E4BC4" w:rsidRDefault="003637F5" w:rsidP="003637F5">
            <w:pPr>
              <w:rPr>
                <w:rFonts w:cs="Consolas"/>
                <w:szCs w:val="21"/>
              </w:rPr>
            </w:pPr>
            <w:proofErr w:type="spellStart"/>
            <w:r w:rsidRPr="00BD137F">
              <w:rPr>
                <w:rFonts w:cs="Consolas"/>
                <w:szCs w:val="21"/>
              </w:rPr>
              <w:t>btn_disp_position</w:t>
            </w:r>
            <w:proofErr w:type="spellEnd"/>
          </w:p>
        </w:tc>
        <w:tc>
          <w:tcPr>
            <w:tcW w:w="457" w:type="pct"/>
          </w:tcPr>
          <w:p w14:paraId="559640C1" w14:textId="41B926F6" w:rsidR="003637F5" w:rsidRPr="006F235D" w:rsidRDefault="003637F5" w:rsidP="002264FA">
            <w:pPr>
              <w:rPr>
                <w:szCs w:val="21"/>
              </w:rPr>
            </w:pPr>
            <w:r w:rsidRPr="006F235D">
              <w:rPr>
                <w:rFonts w:eastAsia="ＭＳ 明朝"/>
                <w:szCs w:val="21"/>
              </w:rPr>
              <w:t>Modify</w:t>
            </w:r>
          </w:p>
        </w:tc>
        <w:tc>
          <w:tcPr>
            <w:tcW w:w="1063" w:type="pct"/>
          </w:tcPr>
          <w:p w14:paraId="003F050F" w14:textId="3E4C763D" w:rsidR="003637F5" w:rsidRPr="006F235D" w:rsidRDefault="003637F5" w:rsidP="002264FA">
            <w:pPr>
              <w:rPr>
                <w:rFonts w:cs="Consolas"/>
                <w:szCs w:val="21"/>
                <w:highlight w:val="white"/>
              </w:rPr>
            </w:pPr>
            <w:r w:rsidRPr="00BD137F">
              <w:rPr>
                <w:rFonts w:cs="Consolas"/>
                <w:szCs w:val="19"/>
              </w:rPr>
              <w:t>Re-position buttons on dialog if dialog has been resized</w:t>
            </w:r>
            <w:r>
              <w:rPr>
                <w:rFonts w:cs="Consolas"/>
                <w:szCs w:val="19"/>
              </w:rPr>
              <w:t>.</w:t>
            </w:r>
          </w:p>
        </w:tc>
      </w:tr>
      <w:tr w:rsidR="003637F5" w:rsidRPr="006F235D" w14:paraId="7F7E22D8" w14:textId="77777777" w:rsidTr="002264FA">
        <w:trPr>
          <w:trHeight w:val="253"/>
          <w:jc w:val="center"/>
        </w:trPr>
        <w:tc>
          <w:tcPr>
            <w:tcW w:w="2018" w:type="pct"/>
            <w:vMerge/>
          </w:tcPr>
          <w:p w14:paraId="007633C2" w14:textId="77777777" w:rsidR="003637F5" w:rsidRDefault="003637F5" w:rsidP="002264FA">
            <w:pPr>
              <w:rPr>
                <w:rFonts w:cs="Consolas"/>
                <w:szCs w:val="21"/>
              </w:rPr>
            </w:pPr>
          </w:p>
        </w:tc>
        <w:tc>
          <w:tcPr>
            <w:tcW w:w="1462" w:type="pct"/>
          </w:tcPr>
          <w:p w14:paraId="51AC3918" w14:textId="1C997A79" w:rsidR="003637F5" w:rsidRPr="00BD137F" w:rsidRDefault="003637F5" w:rsidP="003637F5">
            <w:pPr>
              <w:rPr>
                <w:rFonts w:cs="Consolas"/>
                <w:szCs w:val="21"/>
              </w:rPr>
            </w:pPr>
            <w:proofErr w:type="spellStart"/>
            <w:r w:rsidRPr="00546981">
              <w:rPr>
                <w:rFonts w:cs="Consolas"/>
                <w:szCs w:val="21"/>
              </w:rPr>
              <w:t>btn_disp_msg</w:t>
            </w:r>
            <w:proofErr w:type="spellEnd"/>
          </w:p>
        </w:tc>
        <w:tc>
          <w:tcPr>
            <w:tcW w:w="457" w:type="pct"/>
          </w:tcPr>
          <w:p w14:paraId="57174095" w14:textId="7AE54E6F" w:rsidR="003637F5" w:rsidRPr="006F235D" w:rsidRDefault="003637F5" w:rsidP="002264FA">
            <w:pPr>
              <w:rPr>
                <w:szCs w:val="21"/>
              </w:rPr>
            </w:pPr>
            <w:r w:rsidRPr="006F235D">
              <w:rPr>
                <w:rFonts w:eastAsia="ＭＳ 明朝"/>
                <w:szCs w:val="21"/>
              </w:rPr>
              <w:t>Modify</w:t>
            </w:r>
          </w:p>
        </w:tc>
        <w:tc>
          <w:tcPr>
            <w:tcW w:w="1063" w:type="pct"/>
          </w:tcPr>
          <w:p w14:paraId="32158AE4" w14:textId="08CAC036" w:rsidR="003637F5" w:rsidRPr="00BD137F" w:rsidRDefault="003637F5" w:rsidP="002264FA">
            <w:pPr>
              <w:rPr>
                <w:rFonts w:cs="Consolas"/>
                <w:szCs w:val="19"/>
              </w:rPr>
            </w:pPr>
            <w:r w:rsidRPr="00546981">
              <w:rPr>
                <w:rFonts w:cs="Consolas" w:hint="eastAsia"/>
                <w:szCs w:val="19"/>
              </w:rPr>
              <w:t>メッセージのボタンに文字列を表示する</w:t>
            </w:r>
            <w:r>
              <w:rPr>
                <w:rFonts w:cs="Consolas" w:hint="eastAsia"/>
                <w:szCs w:val="19"/>
              </w:rPr>
              <w:t>.</w:t>
            </w:r>
          </w:p>
        </w:tc>
      </w:tr>
    </w:tbl>
    <w:p w14:paraId="1EFD830D" w14:textId="77777777" w:rsidR="009F7290" w:rsidRPr="006F235D" w:rsidRDefault="009F7290" w:rsidP="009F7290">
      <w:pPr>
        <w:pStyle w:val="NormalIndent"/>
      </w:pPr>
    </w:p>
    <w:p w14:paraId="6AE38B53" w14:textId="77777777" w:rsidR="00F60973" w:rsidRPr="006F235D" w:rsidRDefault="00F60973" w:rsidP="00F60973">
      <w:pPr>
        <w:pStyle w:val="Heading1"/>
        <w:pageBreakBefore/>
        <w:rPr>
          <w:rFonts w:ascii="ＭＳ 明朝" w:eastAsia="ＭＳ 明朝" w:hAnsi="ＭＳ 明朝"/>
          <w:lang w:val="vi-VN"/>
        </w:rPr>
      </w:pPr>
      <w:bookmarkStart w:id="11" w:name="_Toc418517198"/>
      <w:r w:rsidRPr="006F235D">
        <w:rPr>
          <w:rFonts w:ascii="ＭＳ 明朝" w:eastAsia="ＭＳ 明朝" w:hAnsi="ＭＳ 明朝"/>
          <w:lang w:val="vi-VN"/>
        </w:rPr>
        <w:lastRenderedPageBreak/>
        <w:t>機能概略</w:t>
      </w:r>
      <w:bookmarkEnd w:id="11"/>
    </w:p>
    <w:p w14:paraId="4092CF3B" w14:textId="1585B1C3" w:rsidR="00F60973" w:rsidRPr="006F235D" w:rsidRDefault="00377B96" w:rsidP="00F60973">
      <w:pPr>
        <w:pStyle w:val="NormalIndent"/>
        <w:rPr>
          <w:lang w:val="vi-VN"/>
        </w:rPr>
      </w:pPr>
      <w:r w:rsidRPr="006F235D">
        <w:rPr>
          <w:i/>
          <w:lang w:val="vi-VN"/>
        </w:rPr>
        <w:t>[Refer to 6. Detail Process]</w:t>
      </w:r>
    </w:p>
    <w:p w14:paraId="5B24E71E" w14:textId="77777777" w:rsidR="00F60973" w:rsidRPr="006F235D" w:rsidRDefault="00F60973" w:rsidP="00F60973">
      <w:pPr>
        <w:pStyle w:val="NormalIndent"/>
        <w:rPr>
          <w:lang w:val="vi-VN"/>
        </w:rPr>
      </w:pPr>
    </w:p>
    <w:p w14:paraId="31C35E30" w14:textId="77777777" w:rsidR="00F60973" w:rsidRPr="006F235D" w:rsidRDefault="00F60973" w:rsidP="00F60973">
      <w:pPr>
        <w:pStyle w:val="Heading1"/>
        <w:pageBreakBefore/>
        <w:rPr>
          <w:rFonts w:ascii="ＭＳ 明朝" w:eastAsia="ＭＳ 明朝" w:hAnsi="ＭＳ 明朝"/>
          <w:lang w:val="vi-VN"/>
        </w:rPr>
      </w:pPr>
      <w:bookmarkStart w:id="12" w:name="_Toc418517199"/>
      <w:r w:rsidRPr="006F235D">
        <w:rPr>
          <w:rFonts w:ascii="ＭＳ 明朝" w:eastAsia="ＭＳ 明朝" w:hAnsi="ＭＳ 明朝"/>
          <w:lang w:val="vi-VN"/>
        </w:rPr>
        <w:lastRenderedPageBreak/>
        <w:t>データ定義</w:t>
      </w:r>
      <w:bookmarkEnd w:id="12"/>
    </w:p>
    <w:p w14:paraId="65B33E1B" w14:textId="6B87B6B2" w:rsidR="000E0A68" w:rsidRPr="006F235D" w:rsidRDefault="00F724DC" w:rsidP="000E0A68">
      <w:pPr>
        <w:pStyle w:val="Heading2"/>
        <w:rPr>
          <w:rFonts w:ascii="ＭＳ 明朝" w:eastAsia="ＭＳ 明朝" w:hAnsi="ＭＳ 明朝"/>
          <w:lang w:val="vi-VN"/>
        </w:rPr>
      </w:pPr>
      <w:r>
        <w:rPr>
          <w:rFonts w:ascii="ＭＳ 明朝" w:eastAsia="ＭＳ 明朝" w:hAnsi="ＭＳ 明朝"/>
        </w:rPr>
        <w:t>Add</w:t>
      </w:r>
      <w:r w:rsidR="000E0A68" w:rsidRPr="006F235D">
        <w:rPr>
          <w:rFonts w:ascii="ＭＳ 明朝" w:eastAsia="ＭＳ 明朝" w:hAnsi="ＭＳ 明朝"/>
          <w:lang w:val="vi-VN"/>
        </w:rPr>
        <w:t xml:space="preserve"> string ID</w:t>
      </w:r>
      <w:r>
        <w:rPr>
          <w:rFonts w:ascii="ＭＳ 明朝" w:eastAsia="ＭＳ 明朝" w:hAnsi="ＭＳ 明朝"/>
        </w:rPr>
        <w:t xml:space="preserve"> of reason code</w:t>
      </w:r>
    </w:p>
    <w:p w14:paraId="67A380A7" w14:textId="29F96E1F" w:rsidR="00742CE9" w:rsidRPr="006F235D" w:rsidRDefault="00506DD9" w:rsidP="00742CE9">
      <w:pPr>
        <w:pStyle w:val="NormalIndent"/>
      </w:pPr>
      <w:r w:rsidRPr="006F235D">
        <w:t>In MultilanguageNB.xls start define as below.</w:t>
      </w:r>
    </w:p>
    <w:p w14:paraId="28627DA2" w14:textId="798DFD45" w:rsidR="000E0A68" w:rsidRPr="006F235D" w:rsidRDefault="000E0A68" w:rsidP="003516F7">
      <w:pPr>
        <w:pStyle w:val="Caption"/>
        <w:rPr>
          <w:lang w:val="vi-VN"/>
        </w:rPr>
      </w:pPr>
      <w:r w:rsidRPr="006F235D">
        <w:rPr>
          <w:lang w:val="vi-VN"/>
        </w:rPr>
        <w:t xml:space="preserve">Table </w:t>
      </w:r>
      <w:r w:rsidR="00094904">
        <w:rPr>
          <w:lang w:val="vi-VN"/>
        </w:rPr>
        <w:fldChar w:fldCharType="begin"/>
      </w:r>
      <w:r w:rsidR="00094904">
        <w:rPr>
          <w:lang w:val="vi-VN"/>
        </w:rPr>
        <w:instrText xml:space="preserve"> STYLEREF 2 \s </w:instrText>
      </w:r>
      <w:r w:rsidR="00094904">
        <w:rPr>
          <w:lang w:val="vi-VN"/>
        </w:rPr>
        <w:fldChar w:fldCharType="separate"/>
      </w:r>
      <w:r w:rsidR="00094904">
        <w:rPr>
          <w:noProof/>
          <w:lang w:val="vi-VN"/>
        </w:rPr>
        <w:t>5-1</w:t>
      </w:r>
      <w:r w:rsidR="00094904">
        <w:rPr>
          <w:lang w:val="vi-VN"/>
        </w:rPr>
        <w:fldChar w:fldCharType="end"/>
      </w:r>
      <w:r w:rsidR="00094904">
        <w:rPr>
          <w:lang w:val="vi-VN"/>
        </w:rPr>
        <w:noBreakHyphen/>
      </w:r>
      <w:r w:rsidR="00094904">
        <w:rPr>
          <w:lang w:val="vi-VN"/>
        </w:rPr>
        <w:fldChar w:fldCharType="begin"/>
      </w:r>
      <w:r w:rsidR="00094904">
        <w:rPr>
          <w:lang w:val="vi-VN"/>
        </w:rPr>
        <w:instrText xml:space="preserve"> SEQ Table \* ARABIC \s 2 </w:instrText>
      </w:r>
      <w:r w:rsidR="00094904">
        <w:rPr>
          <w:lang w:val="vi-VN"/>
        </w:rPr>
        <w:fldChar w:fldCharType="separate"/>
      </w:r>
      <w:r w:rsidR="00094904">
        <w:rPr>
          <w:noProof/>
          <w:lang w:val="vi-VN"/>
        </w:rPr>
        <w:t>1</w:t>
      </w:r>
      <w:r w:rsidR="00094904">
        <w:rPr>
          <w:lang w:val="vi-VN"/>
        </w:rPr>
        <w:fldChar w:fldCharType="end"/>
      </w:r>
      <w:r w:rsidRPr="006F235D">
        <w:rPr>
          <w:lang w:val="vi-VN"/>
        </w:rPr>
        <w:t xml:space="preserve"> </w:t>
      </w:r>
      <w:r w:rsidR="00C2311A" w:rsidRPr="006F235D">
        <w:rPr>
          <w:rFonts w:hint="eastAsia"/>
        </w:rPr>
        <w:t>Performed Procedure Step Discontinuation Reason Code Sequence</w:t>
      </w:r>
    </w:p>
    <w:tbl>
      <w:tblPr>
        <w:tblStyle w:val="TableGrid"/>
        <w:tblW w:w="0" w:type="auto"/>
        <w:tblInd w:w="1211" w:type="dxa"/>
        <w:tblLook w:val="04A0" w:firstRow="1" w:lastRow="0" w:firstColumn="1" w:lastColumn="0" w:noHBand="0" w:noVBand="1"/>
      </w:tblPr>
      <w:tblGrid>
        <w:gridCol w:w="531"/>
        <w:gridCol w:w="3293"/>
        <w:gridCol w:w="2520"/>
        <w:gridCol w:w="2070"/>
      </w:tblGrid>
      <w:tr w:rsidR="000E0A68" w:rsidRPr="006F235D" w14:paraId="383A3F3B" w14:textId="77777777" w:rsidTr="00742CE9">
        <w:trPr>
          <w:trHeight w:val="372"/>
        </w:trPr>
        <w:tc>
          <w:tcPr>
            <w:tcW w:w="531" w:type="dxa"/>
            <w:shd w:val="clear" w:color="auto" w:fill="0070C0"/>
          </w:tcPr>
          <w:p w14:paraId="657A71F0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  <w:lang w:val="vi-VN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  <w:lang w:val="vi-VN"/>
              </w:rPr>
              <w:t>No.</w:t>
            </w:r>
          </w:p>
        </w:tc>
        <w:tc>
          <w:tcPr>
            <w:tcW w:w="3293" w:type="dxa"/>
            <w:shd w:val="clear" w:color="auto" w:fill="0070C0"/>
          </w:tcPr>
          <w:p w14:paraId="2571E5F9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  <w:lang w:val="vi-VN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  <w:lang w:val="vi-VN"/>
              </w:rPr>
              <w:t>String ID</w:t>
            </w:r>
          </w:p>
        </w:tc>
        <w:tc>
          <w:tcPr>
            <w:tcW w:w="2520" w:type="dxa"/>
            <w:shd w:val="clear" w:color="auto" w:fill="0070C0"/>
          </w:tcPr>
          <w:p w14:paraId="1D903682" w14:textId="4C47E4EE" w:rsidR="000E0A68" w:rsidRPr="006F235D" w:rsidRDefault="00742CE9" w:rsidP="00430BD7">
            <w:pPr>
              <w:pStyle w:val="NormalIndent"/>
              <w:ind w:left="0"/>
              <w:rPr>
                <w:rFonts w:eastAsia="ＭＳ 明朝" w:cs="Times New Roman"/>
                <w:color w:val="FFFFFF" w:themeColor="background1"/>
                <w:szCs w:val="21"/>
              </w:rPr>
            </w:pPr>
            <w:r w:rsidRPr="006F235D">
              <w:rPr>
                <w:rFonts w:eastAsia="ＭＳ 明朝" w:cs="Times New Roman"/>
                <w:color w:val="FFFFFF" w:themeColor="background1"/>
                <w:szCs w:val="21"/>
              </w:rPr>
              <w:t>EN</w:t>
            </w:r>
          </w:p>
        </w:tc>
        <w:tc>
          <w:tcPr>
            <w:tcW w:w="2070" w:type="dxa"/>
            <w:shd w:val="clear" w:color="auto" w:fill="0070C0"/>
          </w:tcPr>
          <w:p w14:paraId="4087E3C8" w14:textId="174DDC25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</w:rPr>
            </w:pPr>
            <w:r w:rsidRPr="006F235D">
              <w:rPr>
                <w:rFonts w:eastAsia="ＭＳ 明朝" w:cs="Times New Roman"/>
                <w:color w:val="FFFFFF" w:themeColor="background1"/>
                <w:szCs w:val="21"/>
              </w:rPr>
              <w:t>JP</w:t>
            </w:r>
          </w:p>
        </w:tc>
      </w:tr>
      <w:tr w:rsidR="000E0A68" w:rsidRPr="006F235D" w14:paraId="2DE37566" w14:textId="77777777" w:rsidTr="00742CE9">
        <w:tc>
          <w:tcPr>
            <w:tcW w:w="531" w:type="dxa"/>
          </w:tcPr>
          <w:p w14:paraId="2D989087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</w:t>
            </w:r>
          </w:p>
        </w:tc>
        <w:tc>
          <w:tcPr>
            <w:tcW w:w="3293" w:type="dxa"/>
          </w:tcPr>
          <w:p w14:paraId="50ED5991" w14:textId="635C82AF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STR_DLG_IHE_MPPS_REASON_0001</w:t>
            </w:r>
          </w:p>
        </w:tc>
        <w:tc>
          <w:tcPr>
            <w:tcW w:w="2520" w:type="dxa"/>
          </w:tcPr>
          <w:p w14:paraId="3C91F74D" w14:textId="0879434F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Doctor cancelled procedure</w:t>
            </w:r>
          </w:p>
        </w:tc>
        <w:tc>
          <w:tcPr>
            <w:tcW w:w="2070" w:type="dxa"/>
          </w:tcPr>
          <w:p w14:paraId="46C926D4" w14:textId="4EB46376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医者が検査を中断した</w:t>
            </w:r>
          </w:p>
        </w:tc>
      </w:tr>
      <w:tr w:rsidR="000E0A68" w:rsidRPr="006F235D" w14:paraId="323C5B16" w14:textId="77777777" w:rsidTr="00742CE9">
        <w:tc>
          <w:tcPr>
            <w:tcW w:w="531" w:type="dxa"/>
          </w:tcPr>
          <w:p w14:paraId="0A1B907E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2</w:t>
            </w:r>
          </w:p>
        </w:tc>
        <w:tc>
          <w:tcPr>
            <w:tcW w:w="3293" w:type="dxa"/>
          </w:tcPr>
          <w:p w14:paraId="5E82DB5B" w14:textId="163C368C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STR_DLG_IHE_MPPS_REASON_0002</w:t>
            </w:r>
          </w:p>
        </w:tc>
        <w:tc>
          <w:tcPr>
            <w:tcW w:w="2520" w:type="dxa"/>
          </w:tcPr>
          <w:p w14:paraId="5D262AFE" w14:textId="68DF663C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Equipment failure</w:t>
            </w:r>
          </w:p>
        </w:tc>
        <w:tc>
          <w:tcPr>
            <w:tcW w:w="2070" w:type="dxa"/>
          </w:tcPr>
          <w:p w14:paraId="1C4C328F" w14:textId="76F14B82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装置が壊れた</w:t>
            </w:r>
          </w:p>
        </w:tc>
      </w:tr>
      <w:tr w:rsidR="000E0A68" w:rsidRPr="006F235D" w14:paraId="3324745D" w14:textId="77777777" w:rsidTr="00742CE9">
        <w:tc>
          <w:tcPr>
            <w:tcW w:w="531" w:type="dxa"/>
          </w:tcPr>
          <w:p w14:paraId="507F2B3D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3</w:t>
            </w:r>
          </w:p>
        </w:tc>
        <w:tc>
          <w:tcPr>
            <w:tcW w:w="3293" w:type="dxa"/>
          </w:tcPr>
          <w:p w14:paraId="39AAB19B" w14:textId="447BE1F9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STR_DLG_IHE_MPPS_REASON_0003</w:t>
            </w:r>
          </w:p>
        </w:tc>
        <w:tc>
          <w:tcPr>
            <w:tcW w:w="2520" w:type="dxa"/>
          </w:tcPr>
          <w:p w14:paraId="646C571B" w14:textId="22654B45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Incorrect procedure ordered</w:t>
            </w:r>
          </w:p>
        </w:tc>
        <w:tc>
          <w:tcPr>
            <w:tcW w:w="2070" w:type="dxa"/>
          </w:tcPr>
          <w:p w14:paraId="2B5691CF" w14:textId="10CA3DC5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誤った検査が予約されていた</w:t>
            </w:r>
          </w:p>
        </w:tc>
      </w:tr>
      <w:tr w:rsidR="000E0A68" w:rsidRPr="006F235D" w14:paraId="679A5BD3" w14:textId="77777777" w:rsidTr="00742CE9">
        <w:tc>
          <w:tcPr>
            <w:tcW w:w="531" w:type="dxa"/>
          </w:tcPr>
          <w:p w14:paraId="1890D62D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4</w:t>
            </w:r>
          </w:p>
        </w:tc>
        <w:tc>
          <w:tcPr>
            <w:tcW w:w="3293" w:type="dxa"/>
          </w:tcPr>
          <w:p w14:paraId="07752D48" w14:textId="45677465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STR_DLG_IHE_MPPS_REASON_0004</w:t>
            </w:r>
          </w:p>
        </w:tc>
        <w:tc>
          <w:tcPr>
            <w:tcW w:w="2520" w:type="dxa"/>
          </w:tcPr>
          <w:p w14:paraId="3556C7B9" w14:textId="1F7A6436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Patient allergic to media/contrast</w:t>
            </w:r>
          </w:p>
        </w:tc>
        <w:tc>
          <w:tcPr>
            <w:tcW w:w="2070" w:type="dxa"/>
          </w:tcPr>
          <w:p w14:paraId="5D38D042" w14:textId="7962D632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被検者が造影剤アレルギーである</w:t>
            </w:r>
          </w:p>
        </w:tc>
      </w:tr>
      <w:tr w:rsidR="000E0A68" w:rsidRPr="006F235D" w14:paraId="701C5AFF" w14:textId="77777777" w:rsidTr="00742CE9">
        <w:tc>
          <w:tcPr>
            <w:tcW w:w="531" w:type="dxa"/>
          </w:tcPr>
          <w:p w14:paraId="27C1A46A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5</w:t>
            </w:r>
          </w:p>
        </w:tc>
        <w:tc>
          <w:tcPr>
            <w:tcW w:w="3293" w:type="dxa"/>
          </w:tcPr>
          <w:p w14:paraId="4ACD4C86" w14:textId="022C8ED3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STR_DLG_IHE_MPPS_REASON_0005</w:t>
            </w:r>
          </w:p>
        </w:tc>
        <w:tc>
          <w:tcPr>
            <w:tcW w:w="2520" w:type="dxa"/>
          </w:tcPr>
          <w:p w14:paraId="40FD9E9A" w14:textId="44B668B7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Patient died</w:t>
            </w:r>
          </w:p>
        </w:tc>
        <w:tc>
          <w:tcPr>
            <w:tcW w:w="2070" w:type="dxa"/>
          </w:tcPr>
          <w:p w14:paraId="5CBA3F54" w14:textId="153C045E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被検者が亡くなった</w:t>
            </w:r>
          </w:p>
        </w:tc>
      </w:tr>
      <w:tr w:rsidR="000E0A68" w:rsidRPr="006F235D" w14:paraId="10649CC9" w14:textId="77777777" w:rsidTr="00742CE9">
        <w:tc>
          <w:tcPr>
            <w:tcW w:w="531" w:type="dxa"/>
          </w:tcPr>
          <w:p w14:paraId="0ADBCE8B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6</w:t>
            </w:r>
          </w:p>
        </w:tc>
        <w:tc>
          <w:tcPr>
            <w:tcW w:w="3293" w:type="dxa"/>
          </w:tcPr>
          <w:p w14:paraId="2D8F5F2C" w14:textId="62CC0199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STR_DLG_IHE_MPPS_REASON_0006</w:t>
            </w:r>
          </w:p>
        </w:tc>
        <w:tc>
          <w:tcPr>
            <w:tcW w:w="2520" w:type="dxa"/>
          </w:tcPr>
          <w:p w14:paraId="7042E90F" w14:textId="255BDE8C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Patient refused to continue procedure</w:t>
            </w:r>
          </w:p>
        </w:tc>
        <w:tc>
          <w:tcPr>
            <w:tcW w:w="2070" w:type="dxa"/>
          </w:tcPr>
          <w:p w14:paraId="51F3C8A1" w14:textId="4D1AD882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被検者が検査の継続を拒否した</w:t>
            </w:r>
          </w:p>
        </w:tc>
      </w:tr>
      <w:tr w:rsidR="000E0A68" w:rsidRPr="006F235D" w14:paraId="1B8AFF96" w14:textId="77777777" w:rsidTr="00742CE9">
        <w:tc>
          <w:tcPr>
            <w:tcW w:w="531" w:type="dxa"/>
          </w:tcPr>
          <w:p w14:paraId="7EDF8BC1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7</w:t>
            </w:r>
          </w:p>
        </w:tc>
        <w:tc>
          <w:tcPr>
            <w:tcW w:w="3293" w:type="dxa"/>
          </w:tcPr>
          <w:p w14:paraId="610168EB" w14:textId="2E0C4114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STR_DLG_IHE_MPPS_REASON_0007</w:t>
            </w:r>
          </w:p>
        </w:tc>
        <w:tc>
          <w:tcPr>
            <w:tcW w:w="2520" w:type="dxa"/>
          </w:tcPr>
          <w:p w14:paraId="0E22D850" w14:textId="63F7EDB7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Patient taken for treatment or surgery</w:t>
            </w:r>
          </w:p>
        </w:tc>
        <w:tc>
          <w:tcPr>
            <w:tcW w:w="2070" w:type="dxa"/>
          </w:tcPr>
          <w:p w14:paraId="69D13FD7" w14:textId="2A8678B7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被検者が治療や手術のためいなくなった</w:t>
            </w:r>
          </w:p>
        </w:tc>
      </w:tr>
      <w:tr w:rsidR="000E0A68" w:rsidRPr="006F235D" w14:paraId="00178DD6" w14:textId="77777777" w:rsidTr="00742CE9">
        <w:tc>
          <w:tcPr>
            <w:tcW w:w="531" w:type="dxa"/>
          </w:tcPr>
          <w:p w14:paraId="3E7BE739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8</w:t>
            </w:r>
          </w:p>
        </w:tc>
        <w:tc>
          <w:tcPr>
            <w:tcW w:w="3293" w:type="dxa"/>
          </w:tcPr>
          <w:p w14:paraId="3262455B" w14:textId="07D9F710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STR_DLG_IHE_MPPS_REASON_0008</w:t>
            </w:r>
          </w:p>
        </w:tc>
        <w:tc>
          <w:tcPr>
            <w:tcW w:w="2520" w:type="dxa"/>
          </w:tcPr>
          <w:p w14:paraId="7F0B911E" w14:textId="0B5B7477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Patient did not arrive</w:t>
            </w:r>
          </w:p>
        </w:tc>
        <w:tc>
          <w:tcPr>
            <w:tcW w:w="2070" w:type="dxa"/>
          </w:tcPr>
          <w:p w14:paraId="79CB1CAA" w14:textId="6306D70B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被検者が検査に来なかった</w:t>
            </w:r>
          </w:p>
        </w:tc>
      </w:tr>
      <w:tr w:rsidR="000E0A68" w:rsidRPr="006F235D" w14:paraId="70653957" w14:textId="77777777" w:rsidTr="00742CE9">
        <w:tc>
          <w:tcPr>
            <w:tcW w:w="531" w:type="dxa"/>
          </w:tcPr>
          <w:p w14:paraId="22A909C2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9</w:t>
            </w:r>
          </w:p>
        </w:tc>
        <w:tc>
          <w:tcPr>
            <w:tcW w:w="3293" w:type="dxa"/>
          </w:tcPr>
          <w:p w14:paraId="49E8281A" w14:textId="40CC7FDB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STR_DLG_IHE_MPPS_REASON_0009</w:t>
            </w:r>
          </w:p>
        </w:tc>
        <w:tc>
          <w:tcPr>
            <w:tcW w:w="2520" w:type="dxa"/>
          </w:tcPr>
          <w:p w14:paraId="6A573FA4" w14:textId="7C45BB17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Patient pregnant</w:t>
            </w:r>
          </w:p>
        </w:tc>
        <w:tc>
          <w:tcPr>
            <w:tcW w:w="2070" w:type="dxa"/>
          </w:tcPr>
          <w:p w14:paraId="30315A62" w14:textId="74BE230A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被検者が妊娠している</w:t>
            </w:r>
          </w:p>
        </w:tc>
      </w:tr>
      <w:tr w:rsidR="000E0A68" w:rsidRPr="006F235D" w14:paraId="6438B188" w14:textId="77777777" w:rsidTr="00742CE9">
        <w:tc>
          <w:tcPr>
            <w:tcW w:w="531" w:type="dxa"/>
          </w:tcPr>
          <w:p w14:paraId="7655B357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10</w:t>
            </w:r>
          </w:p>
        </w:tc>
        <w:tc>
          <w:tcPr>
            <w:tcW w:w="3293" w:type="dxa"/>
          </w:tcPr>
          <w:p w14:paraId="50CE10CF" w14:textId="1B1D324A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STR_DLG_IHE_MPPS_REASON_0010</w:t>
            </w:r>
          </w:p>
        </w:tc>
        <w:tc>
          <w:tcPr>
            <w:tcW w:w="2520" w:type="dxa"/>
          </w:tcPr>
          <w:p w14:paraId="0C67A6F3" w14:textId="429E40F3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Change of procedure for correct charging</w:t>
            </w:r>
          </w:p>
        </w:tc>
        <w:tc>
          <w:tcPr>
            <w:tcW w:w="2070" w:type="dxa"/>
          </w:tcPr>
          <w:p w14:paraId="7F7C7245" w14:textId="06A10A57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診療請求に応じて検査を変更した</w:t>
            </w:r>
          </w:p>
        </w:tc>
      </w:tr>
      <w:tr w:rsidR="000E0A68" w:rsidRPr="006F235D" w14:paraId="587999E7" w14:textId="77777777" w:rsidTr="00742CE9">
        <w:tc>
          <w:tcPr>
            <w:tcW w:w="531" w:type="dxa"/>
          </w:tcPr>
          <w:p w14:paraId="6DFFA0F8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11</w:t>
            </w:r>
          </w:p>
        </w:tc>
        <w:tc>
          <w:tcPr>
            <w:tcW w:w="3293" w:type="dxa"/>
          </w:tcPr>
          <w:p w14:paraId="02CF3FE3" w14:textId="2E0AD9B6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STR_DLG_IHE_MPPS_REASON_0011</w:t>
            </w:r>
          </w:p>
        </w:tc>
        <w:tc>
          <w:tcPr>
            <w:tcW w:w="2520" w:type="dxa"/>
          </w:tcPr>
          <w:p w14:paraId="63D28941" w14:textId="6565A3ED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Duplicate order</w:t>
            </w:r>
          </w:p>
        </w:tc>
        <w:tc>
          <w:tcPr>
            <w:tcW w:w="2070" w:type="dxa"/>
          </w:tcPr>
          <w:p w14:paraId="1EE87FC0" w14:textId="3559E889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オーダ</w:t>
            </w:r>
            <w:r w:rsidRPr="006F235D">
              <w:rPr>
                <w:rFonts w:eastAsia="ＭＳ 明朝" w:cstheme="majorHAnsi" w:hint="eastAsia"/>
                <w:szCs w:val="21"/>
              </w:rPr>
              <w:t>ー</w:t>
            </w:r>
            <w:r w:rsidRPr="006F235D">
              <w:rPr>
                <w:rFonts w:eastAsia="ＭＳ 明朝" w:cstheme="majorHAnsi"/>
                <w:szCs w:val="21"/>
              </w:rPr>
              <w:t>が重複した</w:t>
            </w:r>
          </w:p>
        </w:tc>
      </w:tr>
      <w:tr w:rsidR="000E0A68" w:rsidRPr="006F235D" w14:paraId="39B8F479" w14:textId="77777777" w:rsidTr="00742CE9">
        <w:tc>
          <w:tcPr>
            <w:tcW w:w="531" w:type="dxa"/>
          </w:tcPr>
          <w:p w14:paraId="4C1212C0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12</w:t>
            </w:r>
          </w:p>
        </w:tc>
        <w:tc>
          <w:tcPr>
            <w:tcW w:w="3293" w:type="dxa"/>
          </w:tcPr>
          <w:p w14:paraId="6C6635CD" w14:textId="2F7BAC3B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STR_DLG_IHE_MPPS_REASON_0012</w:t>
            </w:r>
          </w:p>
        </w:tc>
        <w:tc>
          <w:tcPr>
            <w:tcW w:w="2520" w:type="dxa"/>
          </w:tcPr>
          <w:p w14:paraId="282AE273" w14:textId="0E49DB1B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Nursing unit cancel</w:t>
            </w:r>
          </w:p>
        </w:tc>
        <w:tc>
          <w:tcPr>
            <w:tcW w:w="2070" w:type="dxa"/>
          </w:tcPr>
          <w:p w14:paraId="103E1BB0" w14:textId="6A2B2DE2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看護部門が検査を取り消した</w:t>
            </w:r>
          </w:p>
        </w:tc>
      </w:tr>
      <w:tr w:rsidR="000E0A68" w:rsidRPr="006F235D" w14:paraId="0A1F4577" w14:textId="77777777" w:rsidTr="00742CE9">
        <w:tc>
          <w:tcPr>
            <w:tcW w:w="531" w:type="dxa"/>
          </w:tcPr>
          <w:p w14:paraId="07878F04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13</w:t>
            </w:r>
          </w:p>
        </w:tc>
        <w:tc>
          <w:tcPr>
            <w:tcW w:w="3293" w:type="dxa"/>
          </w:tcPr>
          <w:p w14:paraId="768643BF" w14:textId="10E6E51E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STR_DLG_IHE_MPPS_REASON_0013</w:t>
            </w:r>
          </w:p>
        </w:tc>
        <w:tc>
          <w:tcPr>
            <w:tcW w:w="2520" w:type="dxa"/>
          </w:tcPr>
          <w:p w14:paraId="17E1F88A" w14:textId="16CC5997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Incorrect side ordered</w:t>
            </w:r>
          </w:p>
        </w:tc>
        <w:tc>
          <w:tcPr>
            <w:tcW w:w="2070" w:type="dxa"/>
          </w:tcPr>
          <w:p w14:paraId="53088D3D" w14:textId="236418E8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追加オーダーが不明確</w:t>
            </w:r>
          </w:p>
        </w:tc>
      </w:tr>
      <w:tr w:rsidR="000E0A68" w:rsidRPr="006F235D" w14:paraId="7C4B325D" w14:textId="77777777" w:rsidTr="00742CE9">
        <w:tc>
          <w:tcPr>
            <w:tcW w:w="531" w:type="dxa"/>
          </w:tcPr>
          <w:p w14:paraId="6CB893B6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14</w:t>
            </w:r>
          </w:p>
        </w:tc>
        <w:tc>
          <w:tcPr>
            <w:tcW w:w="3293" w:type="dxa"/>
          </w:tcPr>
          <w:p w14:paraId="000790C7" w14:textId="077BB59C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STR_DLG_IHE_MPPS_REASON_0014</w:t>
            </w:r>
          </w:p>
        </w:tc>
        <w:tc>
          <w:tcPr>
            <w:tcW w:w="2520" w:type="dxa"/>
          </w:tcPr>
          <w:p w14:paraId="3D49C5E2" w14:textId="4B15EDA6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Discontinued for unspecified reason</w:t>
            </w:r>
          </w:p>
        </w:tc>
        <w:tc>
          <w:tcPr>
            <w:tcW w:w="2070" w:type="dxa"/>
          </w:tcPr>
          <w:p w14:paraId="523953A8" w14:textId="5DBEAE10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理由なし</w:t>
            </w:r>
          </w:p>
        </w:tc>
      </w:tr>
      <w:tr w:rsidR="000E0A68" w:rsidRPr="006F235D" w14:paraId="5E0DE923" w14:textId="77777777" w:rsidTr="00742CE9">
        <w:tc>
          <w:tcPr>
            <w:tcW w:w="531" w:type="dxa"/>
          </w:tcPr>
          <w:p w14:paraId="6BD80DEC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15</w:t>
            </w:r>
          </w:p>
        </w:tc>
        <w:tc>
          <w:tcPr>
            <w:tcW w:w="3293" w:type="dxa"/>
          </w:tcPr>
          <w:p w14:paraId="5A9B058D" w14:textId="6EFEEC73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STR_DLG_IHE_MPPS_REASON_0015</w:t>
            </w:r>
          </w:p>
        </w:tc>
        <w:tc>
          <w:tcPr>
            <w:tcW w:w="2520" w:type="dxa"/>
          </w:tcPr>
          <w:p w14:paraId="0830E4F1" w14:textId="33A10BAB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 xml:space="preserve">Incorrect </w:t>
            </w:r>
            <w:proofErr w:type="spellStart"/>
            <w:r w:rsidRPr="006F235D">
              <w:rPr>
                <w:rFonts w:eastAsia="ＭＳ 明朝" w:cstheme="majorHAnsi"/>
                <w:szCs w:val="21"/>
              </w:rPr>
              <w:t>worklist</w:t>
            </w:r>
            <w:proofErr w:type="spellEnd"/>
            <w:r w:rsidRPr="006F235D">
              <w:rPr>
                <w:rFonts w:eastAsia="ＭＳ 明朝" w:cstheme="majorHAnsi"/>
                <w:szCs w:val="21"/>
              </w:rPr>
              <w:t xml:space="preserve"> entry selected</w:t>
            </w:r>
          </w:p>
        </w:tc>
        <w:tc>
          <w:tcPr>
            <w:tcW w:w="2070" w:type="dxa"/>
          </w:tcPr>
          <w:p w14:paraId="56CBA88C" w14:textId="318F7326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エントリーしたワークリストが間違っていた</w:t>
            </w:r>
          </w:p>
        </w:tc>
      </w:tr>
      <w:tr w:rsidR="000E0A68" w:rsidRPr="006F235D" w14:paraId="053E1D44" w14:textId="77777777" w:rsidTr="00742CE9">
        <w:tc>
          <w:tcPr>
            <w:tcW w:w="531" w:type="dxa"/>
          </w:tcPr>
          <w:p w14:paraId="56B5BB3B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16</w:t>
            </w:r>
          </w:p>
        </w:tc>
        <w:tc>
          <w:tcPr>
            <w:tcW w:w="3293" w:type="dxa"/>
          </w:tcPr>
          <w:p w14:paraId="14DCA645" w14:textId="4870D4A5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STR_DLG_IHE_MPPS_REASON_0016</w:t>
            </w:r>
          </w:p>
        </w:tc>
        <w:tc>
          <w:tcPr>
            <w:tcW w:w="2520" w:type="dxa"/>
          </w:tcPr>
          <w:p w14:paraId="6FE364C1" w14:textId="7A9BAFFF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Patient condition prevented continuing</w:t>
            </w:r>
          </w:p>
        </w:tc>
        <w:tc>
          <w:tcPr>
            <w:tcW w:w="2070" w:type="dxa"/>
          </w:tcPr>
          <w:p w14:paraId="019D2918" w14:textId="78BF7563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被検者の体調が悪化した</w:t>
            </w:r>
          </w:p>
        </w:tc>
      </w:tr>
      <w:tr w:rsidR="000E0A68" w:rsidRPr="006F235D" w14:paraId="404E0675" w14:textId="77777777" w:rsidTr="00742CE9">
        <w:tc>
          <w:tcPr>
            <w:tcW w:w="531" w:type="dxa"/>
          </w:tcPr>
          <w:p w14:paraId="3AF57F3D" w14:textId="77777777" w:rsidR="000E0A68" w:rsidRPr="006F235D" w:rsidRDefault="000E0A6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17</w:t>
            </w:r>
          </w:p>
        </w:tc>
        <w:tc>
          <w:tcPr>
            <w:tcW w:w="3293" w:type="dxa"/>
          </w:tcPr>
          <w:p w14:paraId="771F1BB6" w14:textId="62562B5F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STR_DLG_IHE_MPPS_REASON_0017</w:t>
            </w:r>
          </w:p>
        </w:tc>
        <w:tc>
          <w:tcPr>
            <w:tcW w:w="2520" w:type="dxa"/>
          </w:tcPr>
          <w:p w14:paraId="7F76F9D1" w14:textId="472072AF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Equipment  Change</w:t>
            </w:r>
          </w:p>
        </w:tc>
        <w:tc>
          <w:tcPr>
            <w:tcW w:w="2070" w:type="dxa"/>
          </w:tcPr>
          <w:p w14:paraId="125ACBED" w14:textId="7EC5F100" w:rsidR="000E0A68" w:rsidRPr="006F235D" w:rsidRDefault="00742CE9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theme="majorHAnsi"/>
                <w:szCs w:val="21"/>
              </w:rPr>
              <w:t>装置を代えた</w:t>
            </w:r>
          </w:p>
        </w:tc>
      </w:tr>
    </w:tbl>
    <w:p w14:paraId="6B6A3D01" w14:textId="77777777" w:rsidR="000E0A68" w:rsidRPr="006F235D" w:rsidRDefault="000E0A68" w:rsidP="000E0A68">
      <w:pPr>
        <w:pStyle w:val="NormalIndent"/>
        <w:rPr>
          <w:lang w:val="vi-VN"/>
        </w:rPr>
      </w:pPr>
    </w:p>
    <w:p w14:paraId="420606D9" w14:textId="7C41918A" w:rsidR="00442538" w:rsidRPr="006F235D" w:rsidRDefault="00442538">
      <w:pPr>
        <w:widowControl/>
        <w:adjustRightInd/>
        <w:jc w:val="left"/>
        <w:textAlignment w:val="auto"/>
        <w:rPr>
          <w:lang w:val="vi-VN"/>
        </w:rPr>
      </w:pPr>
      <w:r w:rsidRPr="006F235D">
        <w:rPr>
          <w:lang w:val="vi-VN"/>
        </w:rPr>
        <w:br w:type="page"/>
      </w:r>
    </w:p>
    <w:p w14:paraId="1A1153DE" w14:textId="5AAA3AD1" w:rsidR="00442538" w:rsidRPr="006F235D" w:rsidRDefault="00442538" w:rsidP="00442538">
      <w:pPr>
        <w:pStyle w:val="Heading2"/>
        <w:rPr>
          <w:rFonts w:ascii="ＭＳ 明朝" w:eastAsia="ＭＳ 明朝" w:hAnsi="ＭＳ 明朝"/>
          <w:lang w:val="vi-VN"/>
        </w:rPr>
      </w:pPr>
      <w:r w:rsidRPr="006F235D">
        <w:rPr>
          <w:rFonts w:ascii="ＭＳ 明朝" w:eastAsia="ＭＳ 明朝" w:hAnsi="ＭＳ 明朝"/>
          <w:lang w:val="vi-VN"/>
        </w:rPr>
        <w:lastRenderedPageBreak/>
        <w:t xml:space="preserve">Define </w:t>
      </w:r>
      <w:r w:rsidRPr="006F235D">
        <w:rPr>
          <w:rFonts w:ascii="ＭＳ 明朝" w:eastAsia="ＭＳ 明朝" w:hAnsi="ＭＳ 明朝"/>
        </w:rPr>
        <w:t>table string id of reason code</w:t>
      </w:r>
    </w:p>
    <w:p w14:paraId="7A794BBF" w14:textId="4991F92C" w:rsidR="00442538" w:rsidRPr="006F235D" w:rsidRDefault="00442538" w:rsidP="000E0A68">
      <w:pPr>
        <w:pStyle w:val="NormalIndent"/>
        <w:rPr>
          <w:rFonts w:cs="Consolas"/>
          <w:szCs w:val="21"/>
        </w:rPr>
      </w:pPr>
      <w:r w:rsidRPr="006F235D">
        <w:rPr>
          <w:szCs w:val="21"/>
        </w:rPr>
        <w:t xml:space="preserve">In file </w:t>
      </w:r>
      <w:r w:rsidRPr="006F235D">
        <w:rPr>
          <w:rFonts w:cs="Consolas"/>
          <w:szCs w:val="21"/>
        </w:rPr>
        <w:t>dlg_ihe_mpps.cpp, define table of reason code as below:</w:t>
      </w:r>
    </w:p>
    <w:p w14:paraId="7CB37302" w14:textId="727BE867" w:rsidR="00442538" w:rsidRPr="006F235D" w:rsidRDefault="00442538" w:rsidP="003516F7">
      <w:pPr>
        <w:pStyle w:val="Caption"/>
      </w:pPr>
      <w:r w:rsidRPr="006F235D">
        <w:t xml:space="preserve">Table </w:t>
      </w:r>
      <w:r w:rsidR="00094904">
        <w:fldChar w:fldCharType="begin"/>
      </w:r>
      <w:r w:rsidR="00094904">
        <w:instrText xml:space="preserve"> STYLEREF 2 \s </w:instrText>
      </w:r>
      <w:r w:rsidR="00094904">
        <w:fldChar w:fldCharType="separate"/>
      </w:r>
      <w:r w:rsidR="00094904">
        <w:rPr>
          <w:noProof/>
        </w:rPr>
        <w:t>5-2</w:t>
      </w:r>
      <w:r w:rsidR="00094904">
        <w:fldChar w:fldCharType="end"/>
      </w:r>
      <w:r w:rsidR="00094904">
        <w:noBreakHyphen/>
      </w:r>
      <w:r w:rsidR="00094904">
        <w:fldChar w:fldCharType="begin"/>
      </w:r>
      <w:r w:rsidR="00094904">
        <w:instrText xml:space="preserve"> SEQ Table \* ARABIC \s 2 </w:instrText>
      </w:r>
      <w:r w:rsidR="00094904">
        <w:fldChar w:fldCharType="separate"/>
      </w:r>
      <w:r w:rsidR="00094904">
        <w:rPr>
          <w:noProof/>
        </w:rPr>
        <w:t>1</w:t>
      </w:r>
      <w:r w:rsidR="00094904">
        <w:fldChar w:fldCharType="end"/>
      </w:r>
      <w:r w:rsidRPr="006F235D">
        <w:t xml:space="preserve"> table </w:t>
      </w:r>
      <w:proofErr w:type="spellStart"/>
      <w:r w:rsidRPr="006F235D">
        <w:t>lst_MPPSReasonCodeString</w:t>
      </w:r>
      <w:proofErr w:type="spellEnd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3293"/>
      </w:tblGrid>
      <w:tr w:rsidR="00442538" w:rsidRPr="006F235D" w14:paraId="328EB2D3" w14:textId="77777777" w:rsidTr="00BF2A24">
        <w:trPr>
          <w:trHeight w:val="372"/>
          <w:jc w:val="center"/>
        </w:trPr>
        <w:tc>
          <w:tcPr>
            <w:tcW w:w="531" w:type="dxa"/>
            <w:shd w:val="clear" w:color="auto" w:fill="0070C0"/>
          </w:tcPr>
          <w:p w14:paraId="6AFCAAD8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  <w:lang w:val="vi-VN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  <w:lang w:val="vi-VN"/>
              </w:rPr>
              <w:t>No.</w:t>
            </w:r>
          </w:p>
        </w:tc>
        <w:tc>
          <w:tcPr>
            <w:tcW w:w="3293" w:type="dxa"/>
            <w:shd w:val="clear" w:color="auto" w:fill="0070C0"/>
          </w:tcPr>
          <w:p w14:paraId="7A331893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  <w:lang w:val="vi-VN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  <w:lang w:val="vi-VN"/>
              </w:rPr>
              <w:t>String ID</w:t>
            </w:r>
          </w:p>
        </w:tc>
      </w:tr>
      <w:tr w:rsidR="00442538" w:rsidRPr="006F235D" w14:paraId="1A82EB83" w14:textId="77777777" w:rsidTr="00BF2A24">
        <w:trPr>
          <w:jc w:val="center"/>
        </w:trPr>
        <w:tc>
          <w:tcPr>
            <w:tcW w:w="531" w:type="dxa"/>
          </w:tcPr>
          <w:p w14:paraId="276F0D5D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</w:t>
            </w:r>
          </w:p>
        </w:tc>
        <w:tc>
          <w:tcPr>
            <w:tcW w:w="3293" w:type="dxa"/>
          </w:tcPr>
          <w:p w14:paraId="6A6071EA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STR_DLG_IHE_MPPS_REASON_0001</w:t>
            </w:r>
          </w:p>
        </w:tc>
      </w:tr>
      <w:tr w:rsidR="00442538" w:rsidRPr="006F235D" w14:paraId="53A7BE22" w14:textId="77777777" w:rsidTr="00BF2A24">
        <w:trPr>
          <w:jc w:val="center"/>
        </w:trPr>
        <w:tc>
          <w:tcPr>
            <w:tcW w:w="531" w:type="dxa"/>
          </w:tcPr>
          <w:p w14:paraId="2B91B80A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2</w:t>
            </w:r>
          </w:p>
        </w:tc>
        <w:tc>
          <w:tcPr>
            <w:tcW w:w="3293" w:type="dxa"/>
          </w:tcPr>
          <w:p w14:paraId="104E1AFF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STR_DLG_IHE_MPPS_REASON_0002</w:t>
            </w:r>
          </w:p>
        </w:tc>
      </w:tr>
      <w:tr w:rsidR="00442538" w:rsidRPr="006F235D" w14:paraId="7629AE2C" w14:textId="77777777" w:rsidTr="00BF2A24">
        <w:trPr>
          <w:jc w:val="center"/>
        </w:trPr>
        <w:tc>
          <w:tcPr>
            <w:tcW w:w="531" w:type="dxa"/>
          </w:tcPr>
          <w:p w14:paraId="6535FEC8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3</w:t>
            </w:r>
          </w:p>
        </w:tc>
        <w:tc>
          <w:tcPr>
            <w:tcW w:w="3293" w:type="dxa"/>
          </w:tcPr>
          <w:p w14:paraId="637C3617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STR_DLG_IHE_MPPS_REASON_0003</w:t>
            </w:r>
          </w:p>
        </w:tc>
      </w:tr>
      <w:tr w:rsidR="00442538" w:rsidRPr="006F235D" w14:paraId="3A2C0E16" w14:textId="77777777" w:rsidTr="00BF2A24">
        <w:trPr>
          <w:jc w:val="center"/>
        </w:trPr>
        <w:tc>
          <w:tcPr>
            <w:tcW w:w="531" w:type="dxa"/>
          </w:tcPr>
          <w:p w14:paraId="380BB636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4</w:t>
            </w:r>
          </w:p>
        </w:tc>
        <w:tc>
          <w:tcPr>
            <w:tcW w:w="3293" w:type="dxa"/>
          </w:tcPr>
          <w:p w14:paraId="345A0292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STR_DLG_IHE_MPPS_REASON_0004</w:t>
            </w:r>
          </w:p>
        </w:tc>
      </w:tr>
      <w:tr w:rsidR="00442538" w:rsidRPr="006F235D" w14:paraId="4C67D26D" w14:textId="77777777" w:rsidTr="00BF2A24">
        <w:trPr>
          <w:jc w:val="center"/>
        </w:trPr>
        <w:tc>
          <w:tcPr>
            <w:tcW w:w="531" w:type="dxa"/>
          </w:tcPr>
          <w:p w14:paraId="47252C9F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5</w:t>
            </w:r>
          </w:p>
        </w:tc>
        <w:tc>
          <w:tcPr>
            <w:tcW w:w="3293" w:type="dxa"/>
          </w:tcPr>
          <w:p w14:paraId="782DA64D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STR_DLG_IHE_MPPS_REASON_0005</w:t>
            </w:r>
          </w:p>
        </w:tc>
      </w:tr>
      <w:tr w:rsidR="00442538" w:rsidRPr="006F235D" w14:paraId="79DA0E37" w14:textId="77777777" w:rsidTr="00BF2A24">
        <w:trPr>
          <w:jc w:val="center"/>
        </w:trPr>
        <w:tc>
          <w:tcPr>
            <w:tcW w:w="531" w:type="dxa"/>
          </w:tcPr>
          <w:p w14:paraId="46008B1F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6</w:t>
            </w:r>
          </w:p>
        </w:tc>
        <w:tc>
          <w:tcPr>
            <w:tcW w:w="3293" w:type="dxa"/>
          </w:tcPr>
          <w:p w14:paraId="1DE5F0D7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STR_DLG_IHE_MPPS_REASON_0006</w:t>
            </w:r>
          </w:p>
        </w:tc>
      </w:tr>
      <w:tr w:rsidR="00442538" w:rsidRPr="006F235D" w14:paraId="78D1C821" w14:textId="77777777" w:rsidTr="00BF2A24">
        <w:trPr>
          <w:jc w:val="center"/>
        </w:trPr>
        <w:tc>
          <w:tcPr>
            <w:tcW w:w="531" w:type="dxa"/>
          </w:tcPr>
          <w:p w14:paraId="3D604FB0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7</w:t>
            </w:r>
          </w:p>
        </w:tc>
        <w:tc>
          <w:tcPr>
            <w:tcW w:w="3293" w:type="dxa"/>
          </w:tcPr>
          <w:p w14:paraId="32DDE895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STR_DLG_IHE_MPPS_REASON_0007</w:t>
            </w:r>
          </w:p>
        </w:tc>
      </w:tr>
      <w:tr w:rsidR="00442538" w:rsidRPr="006F235D" w14:paraId="448DA11A" w14:textId="77777777" w:rsidTr="00BF2A24">
        <w:trPr>
          <w:jc w:val="center"/>
        </w:trPr>
        <w:tc>
          <w:tcPr>
            <w:tcW w:w="531" w:type="dxa"/>
          </w:tcPr>
          <w:p w14:paraId="22F79180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8</w:t>
            </w:r>
          </w:p>
        </w:tc>
        <w:tc>
          <w:tcPr>
            <w:tcW w:w="3293" w:type="dxa"/>
          </w:tcPr>
          <w:p w14:paraId="0E95AA8D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STR_DLG_IHE_MPPS_REASON_0008</w:t>
            </w:r>
          </w:p>
        </w:tc>
      </w:tr>
      <w:tr w:rsidR="00442538" w:rsidRPr="006F235D" w14:paraId="4B33D51F" w14:textId="77777777" w:rsidTr="00BF2A24">
        <w:trPr>
          <w:jc w:val="center"/>
        </w:trPr>
        <w:tc>
          <w:tcPr>
            <w:tcW w:w="531" w:type="dxa"/>
          </w:tcPr>
          <w:p w14:paraId="086A3698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9</w:t>
            </w:r>
          </w:p>
        </w:tc>
        <w:tc>
          <w:tcPr>
            <w:tcW w:w="3293" w:type="dxa"/>
          </w:tcPr>
          <w:p w14:paraId="6DBD1805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STR_DLG_IHE_MPPS_REASON_0009</w:t>
            </w:r>
          </w:p>
        </w:tc>
      </w:tr>
      <w:tr w:rsidR="00442538" w:rsidRPr="006F235D" w14:paraId="42802858" w14:textId="77777777" w:rsidTr="00BF2A24">
        <w:trPr>
          <w:jc w:val="center"/>
        </w:trPr>
        <w:tc>
          <w:tcPr>
            <w:tcW w:w="531" w:type="dxa"/>
          </w:tcPr>
          <w:p w14:paraId="1E83ED97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10</w:t>
            </w:r>
          </w:p>
        </w:tc>
        <w:tc>
          <w:tcPr>
            <w:tcW w:w="3293" w:type="dxa"/>
          </w:tcPr>
          <w:p w14:paraId="463E7FD7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STR_DLG_IHE_MPPS_REASON_0010</w:t>
            </w:r>
          </w:p>
        </w:tc>
      </w:tr>
      <w:tr w:rsidR="00442538" w:rsidRPr="006F235D" w14:paraId="16BBF6F3" w14:textId="77777777" w:rsidTr="00BF2A24">
        <w:trPr>
          <w:jc w:val="center"/>
        </w:trPr>
        <w:tc>
          <w:tcPr>
            <w:tcW w:w="531" w:type="dxa"/>
          </w:tcPr>
          <w:p w14:paraId="4998903C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11</w:t>
            </w:r>
          </w:p>
        </w:tc>
        <w:tc>
          <w:tcPr>
            <w:tcW w:w="3293" w:type="dxa"/>
          </w:tcPr>
          <w:p w14:paraId="7CE22695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STR_DLG_IHE_MPPS_REASON_0011</w:t>
            </w:r>
          </w:p>
        </w:tc>
      </w:tr>
      <w:tr w:rsidR="00442538" w:rsidRPr="006F235D" w14:paraId="795088A2" w14:textId="77777777" w:rsidTr="00BF2A24">
        <w:trPr>
          <w:jc w:val="center"/>
        </w:trPr>
        <w:tc>
          <w:tcPr>
            <w:tcW w:w="531" w:type="dxa"/>
          </w:tcPr>
          <w:p w14:paraId="43FD789B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12</w:t>
            </w:r>
          </w:p>
        </w:tc>
        <w:tc>
          <w:tcPr>
            <w:tcW w:w="3293" w:type="dxa"/>
          </w:tcPr>
          <w:p w14:paraId="6E08B237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STR_DLG_IHE_MPPS_REASON_0012</w:t>
            </w:r>
          </w:p>
        </w:tc>
      </w:tr>
      <w:tr w:rsidR="00442538" w:rsidRPr="006F235D" w14:paraId="19BADE4F" w14:textId="77777777" w:rsidTr="00BF2A24">
        <w:trPr>
          <w:jc w:val="center"/>
        </w:trPr>
        <w:tc>
          <w:tcPr>
            <w:tcW w:w="531" w:type="dxa"/>
          </w:tcPr>
          <w:p w14:paraId="2196B281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13</w:t>
            </w:r>
          </w:p>
        </w:tc>
        <w:tc>
          <w:tcPr>
            <w:tcW w:w="3293" w:type="dxa"/>
          </w:tcPr>
          <w:p w14:paraId="2D4AB7E3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STR_DLG_IHE_MPPS_REASON_0013</w:t>
            </w:r>
          </w:p>
        </w:tc>
      </w:tr>
      <w:tr w:rsidR="00442538" w:rsidRPr="006F235D" w14:paraId="0497C22F" w14:textId="77777777" w:rsidTr="00BF2A24">
        <w:trPr>
          <w:jc w:val="center"/>
        </w:trPr>
        <w:tc>
          <w:tcPr>
            <w:tcW w:w="531" w:type="dxa"/>
          </w:tcPr>
          <w:p w14:paraId="30EF2A08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14</w:t>
            </w:r>
          </w:p>
        </w:tc>
        <w:tc>
          <w:tcPr>
            <w:tcW w:w="3293" w:type="dxa"/>
          </w:tcPr>
          <w:p w14:paraId="622C4A9F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STR_DLG_IHE_MPPS_REASON_0014</w:t>
            </w:r>
          </w:p>
        </w:tc>
      </w:tr>
      <w:tr w:rsidR="00442538" w:rsidRPr="006F235D" w14:paraId="5A6BEB08" w14:textId="77777777" w:rsidTr="00BF2A24">
        <w:trPr>
          <w:jc w:val="center"/>
        </w:trPr>
        <w:tc>
          <w:tcPr>
            <w:tcW w:w="531" w:type="dxa"/>
          </w:tcPr>
          <w:p w14:paraId="4D012C69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15</w:t>
            </w:r>
          </w:p>
        </w:tc>
        <w:tc>
          <w:tcPr>
            <w:tcW w:w="3293" w:type="dxa"/>
          </w:tcPr>
          <w:p w14:paraId="41119FD8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STR_DLG_IHE_MPPS_REASON_0015</w:t>
            </w:r>
          </w:p>
        </w:tc>
      </w:tr>
      <w:tr w:rsidR="00442538" w:rsidRPr="006F235D" w14:paraId="13A31BE1" w14:textId="77777777" w:rsidTr="00BF2A24">
        <w:trPr>
          <w:jc w:val="center"/>
        </w:trPr>
        <w:tc>
          <w:tcPr>
            <w:tcW w:w="531" w:type="dxa"/>
          </w:tcPr>
          <w:p w14:paraId="792484C5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16</w:t>
            </w:r>
          </w:p>
        </w:tc>
        <w:tc>
          <w:tcPr>
            <w:tcW w:w="3293" w:type="dxa"/>
          </w:tcPr>
          <w:p w14:paraId="090664DE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STR_DLG_IHE_MPPS_REASON_0016</w:t>
            </w:r>
          </w:p>
        </w:tc>
      </w:tr>
      <w:tr w:rsidR="00442538" w:rsidRPr="006F235D" w14:paraId="236089C4" w14:textId="77777777" w:rsidTr="00BF2A24">
        <w:trPr>
          <w:jc w:val="center"/>
        </w:trPr>
        <w:tc>
          <w:tcPr>
            <w:tcW w:w="531" w:type="dxa"/>
          </w:tcPr>
          <w:p w14:paraId="73714394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17</w:t>
            </w:r>
          </w:p>
        </w:tc>
        <w:tc>
          <w:tcPr>
            <w:tcW w:w="3293" w:type="dxa"/>
          </w:tcPr>
          <w:p w14:paraId="5B3A717C" w14:textId="77777777" w:rsidR="00442538" w:rsidRPr="006F235D" w:rsidRDefault="00442538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STR_DLG_IHE_MPPS_REASON_0017</w:t>
            </w:r>
          </w:p>
        </w:tc>
      </w:tr>
      <w:tr w:rsidR="00684D9E" w:rsidRPr="006F235D" w14:paraId="2AA35808" w14:textId="77777777" w:rsidTr="00BF2A24">
        <w:trPr>
          <w:jc w:val="center"/>
        </w:trPr>
        <w:tc>
          <w:tcPr>
            <w:tcW w:w="531" w:type="dxa"/>
          </w:tcPr>
          <w:p w14:paraId="46DE9761" w14:textId="3B52F274" w:rsidR="00684D9E" w:rsidRPr="006F235D" w:rsidRDefault="00684D9E" w:rsidP="00684D9E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18</w:t>
            </w:r>
          </w:p>
        </w:tc>
        <w:tc>
          <w:tcPr>
            <w:tcW w:w="3293" w:type="dxa"/>
          </w:tcPr>
          <w:p w14:paraId="64624FFC" w14:textId="782C1A36" w:rsidR="00684D9E" w:rsidRPr="006F235D" w:rsidRDefault="00684D9E" w:rsidP="00430BD7">
            <w:pPr>
              <w:pStyle w:val="NormalIndent"/>
              <w:ind w:left="0"/>
              <w:rPr>
                <w:rFonts w:eastAsia="ＭＳ 明朝" w:cs="Consolas"/>
                <w:color w:val="2F4F4F"/>
                <w:szCs w:val="21"/>
                <w:highlight w:val="white"/>
              </w:rPr>
            </w:pPr>
            <w:r w:rsidRPr="006F235D">
              <w:rPr>
                <w:rFonts w:eastAsia="ＭＳ 明朝" w:cs="Consolas"/>
                <w:color w:val="2F4F4F"/>
                <w:szCs w:val="21"/>
                <w:highlight w:val="white"/>
              </w:rPr>
              <w:t>0</w:t>
            </w:r>
          </w:p>
        </w:tc>
      </w:tr>
    </w:tbl>
    <w:p w14:paraId="4047E32F" w14:textId="77777777" w:rsidR="00442538" w:rsidRPr="006F235D" w:rsidRDefault="00442538" w:rsidP="000E0A68">
      <w:pPr>
        <w:pStyle w:val="NormalIndent"/>
      </w:pPr>
    </w:p>
    <w:p w14:paraId="1BB5F44E" w14:textId="5A6DA7F6" w:rsidR="00EF1F17" w:rsidRPr="006F235D" w:rsidRDefault="00EF1F17" w:rsidP="00EF1F17">
      <w:pPr>
        <w:pStyle w:val="Heading2"/>
        <w:rPr>
          <w:rFonts w:ascii="ＭＳ 明朝" w:eastAsia="ＭＳ 明朝" w:hAnsi="ＭＳ 明朝"/>
        </w:rPr>
      </w:pPr>
      <w:r w:rsidRPr="006F235D">
        <w:rPr>
          <w:rFonts w:ascii="ＭＳ 明朝" w:eastAsia="ＭＳ 明朝" w:hAnsi="ＭＳ 明朝"/>
          <w:lang w:val="vi-VN"/>
        </w:rPr>
        <w:t xml:space="preserve">Define </w:t>
      </w:r>
      <w:r w:rsidRPr="006F235D">
        <w:rPr>
          <w:rFonts w:ascii="ＭＳ 明朝" w:eastAsia="ＭＳ 明朝" w:hAnsi="ＭＳ 明朝"/>
        </w:rPr>
        <w:t>table string id of MPPS status</w:t>
      </w:r>
    </w:p>
    <w:p w14:paraId="097FA897" w14:textId="3ECB6045" w:rsidR="00EF1F17" w:rsidRPr="006F235D" w:rsidRDefault="00EF1F17" w:rsidP="00EF1F17">
      <w:pPr>
        <w:pStyle w:val="NormalIndent"/>
        <w:rPr>
          <w:rFonts w:cs="Consolas"/>
          <w:szCs w:val="21"/>
        </w:rPr>
      </w:pPr>
      <w:r w:rsidRPr="006F235D">
        <w:rPr>
          <w:szCs w:val="21"/>
        </w:rPr>
        <w:t xml:space="preserve">In file </w:t>
      </w:r>
      <w:r w:rsidRPr="006F235D">
        <w:rPr>
          <w:rFonts w:cs="Consolas"/>
          <w:szCs w:val="21"/>
        </w:rPr>
        <w:t>dlg_ihe_mpps.cpp, define table of MPPS status as below:</w:t>
      </w:r>
    </w:p>
    <w:p w14:paraId="48E88357" w14:textId="0FCFA3C7" w:rsidR="00EF1F17" w:rsidRPr="006F235D" w:rsidRDefault="00EF1F17" w:rsidP="003516F7">
      <w:pPr>
        <w:pStyle w:val="Caption"/>
      </w:pPr>
      <w:r w:rsidRPr="006F235D">
        <w:t xml:space="preserve">Table </w:t>
      </w:r>
      <w:r w:rsidR="00094904">
        <w:fldChar w:fldCharType="begin"/>
      </w:r>
      <w:r w:rsidR="00094904">
        <w:instrText xml:space="preserve"> STYLEREF 2 \s </w:instrText>
      </w:r>
      <w:r w:rsidR="00094904">
        <w:fldChar w:fldCharType="separate"/>
      </w:r>
      <w:r w:rsidR="00094904">
        <w:rPr>
          <w:noProof/>
        </w:rPr>
        <w:t>5-3</w:t>
      </w:r>
      <w:r w:rsidR="00094904">
        <w:fldChar w:fldCharType="end"/>
      </w:r>
      <w:r w:rsidR="00094904">
        <w:noBreakHyphen/>
      </w:r>
      <w:r w:rsidR="00094904">
        <w:fldChar w:fldCharType="begin"/>
      </w:r>
      <w:r w:rsidR="00094904">
        <w:instrText xml:space="preserve"> SEQ Table \* ARABIC \s 2 </w:instrText>
      </w:r>
      <w:r w:rsidR="00094904">
        <w:fldChar w:fldCharType="separate"/>
      </w:r>
      <w:r w:rsidR="00094904">
        <w:rPr>
          <w:noProof/>
        </w:rPr>
        <w:t>1</w:t>
      </w:r>
      <w:r w:rsidR="00094904">
        <w:fldChar w:fldCharType="end"/>
      </w:r>
      <w:r w:rsidRPr="006F235D">
        <w:t xml:space="preserve"> table </w:t>
      </w:r>
      <w:proofErr w:type="spellStart"/>
      <w:r w:rsidRPr="006F235D">
        <w:t>lst_MPPS</w:t>
      </w:r>
      <w:r w:rsidR="0098035C" w:rsidRPr="006F235D">
        <w:t>Status</w:t>
      </w:r>
      <w:r w:rsidRPr="006F235D">
        <w:t>String</w:t>
      </w:r>
      <w:proofErr w:type="spellEnd"/>
      <w:r w:rsidR="00912711" w:rsidRPr="006F235D">
        <w:t xml:space="preserve"> (type </w:t>
      </w:r>
      <w:proofErr w:type="spellStart"/>
      <w:r w:rsidR="00912711" w:rsidRPr="006F235D">
        <w:rPr>
          <w:rFonts w:cs="Consolas"/>
          <w:highlight w:val="white"/>
        </w:rPr>
        <w:t>dlgSTR_CODE_t</w:t>
      </w:r>
      <w:proofErr w:type="spellEnd"/>
      <w:r w:rsidR="00912711" w:rsidRPr="006F235D">
        <w:t>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1"/>
        <w:gridCol w:w="3996"/>
        <w:gridCol w:w="3996"/>
      </w:tblGrid>
      <w:tr w:rsidR="00EF1F17" w:rsidRPr="006F235D" w14:paraId="66B42848" w14:textId="77777777" w:rsidTr="00EF1F17">
        <w:trPr>
          <w:trHeight w:val="372"/>
          <w:jc w:val="center"/>
        </w:trPr>
        <w:tc>
          <w:tcPr>
            <w:tcW w:w="531" w:type="dxa"/>
            <w:shd w:val="clear" w:color="auto" w:fill="0070C0"/>
          </w:tcPr>
          <w:p w14:paraId="1B038DB4" w14:textId="77777777" w:rsidR="00EF1F17" w:rsidRPr="006F235D" w:rsidRDefault="00EF1F17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  <w:lang w:val="vi-VN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  <w:lang w:val="vi-VN"/>
              </w:rPr>
              <w:t>No.</w:t>
            </w:r>
          </w:p>
        </w:tc>
        <w:tc>
          <w:tcPr>
            <w:tcW w:w="3996" w:type="dxa"/>
            <w:shd w:val="clear" w:color="auto" w:fill="0070C0"/>
          </w:tcPr>
          <w:p w14:paraId="11F24708" w14:textId="766C3DE4" w:rsidR="00EF1F17" w:rsidRPr="006F235D" w:rsidRDefault="00EF1F17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</w:rPr>
              <w:t>Item ID</w:t>
            </w:r>
          </w:p>
        </w:tc>
        <w:tc>
          <w:tcPr>
            <w:tcW w:w="3996" w:type="dxa"/>
            <w:shd w:val="clear" w:color="auto" w:fill="0070C0"/>
          </w:tcPr>
          <w:p w14:paraId="725FF7D9" w14:textId="2D64E001" w:rsidR="00EF1F17" w:rsidRPr="006F235D" w:rsidRDefault="00EF1F17" w:rsidP="00430BD7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  <w:lang w:val="vi-VN"/>
              </w:rPr>
            </w:pPr>
            <w:r w:rsidRPr="006F235D">
              <w:rPr>
                <w:rFonts w:eastAsia="ＭＳ 明朝"/>
                <w:color w:val="FFFFFF" w:themeColor="background1"/>
                <w:szCs w:val="21"/>
                <w:lang w:val="vi-VN"/>
              </w:rPr>
              <w:t>String ID</w:t>
            </w:r>
          </w:p>
        </w:tc>
      </w:tr>
      <w:tr w:rsidR="00EF1F17" w:rsidRPr="006F235D" w14:paraId="24320748" w14:textId="77777777" w:rsidTr="00EF1F17">
        <w:trPr>
          <w:jc w:val="center"/>
        </w:trPr>
        <w:tc>
          <w:tcPr>
            <w:tcW w:w="531" w:type="dxa"/>
          </w:tcPr>
          <w:p w14:paraId="287A3417" w14:textId="77777777" w:rsidR="00EF1F17" w:rsidRPr="006F235D" w:rsidRDefault="00EF1F17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1</w:t>
            </w:r>
          </w:p>
        </w:tc>
        <w:tc>
          <w:tcPr>
            <w:tcW w:w="3996" w:type="dxa"/>
          </w:tcPr>
          <w:p w14:paraId="6C897E70" w14:textId="0017D944" w:rsidR="00EF1F17" w:rsidRPr="006F235D" w:rsidRDefault="00EF1F17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MPPS_STATUS_COMPLETED</w:t>
            </w:r>
          </w:p>
        </w:tc>
        <w:tc>
          <w:tcPr>
            <w:tcW w:w="3996" w:type="dxa"/>
          </w:tcPr>
          <w:p w14:paraId="732D1957" w14:textId="169BA805" w:rsidR="00EF1F17" w:rsidRPr="006F235D" w:rsidRDefault="00EF1F17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STR_DLG_IHE_MPPS_STATUS_COMPLETED</w:t>
            </w:r>
          </w:p>
        </w:tc>
      </w:tr>
      <w:tr w:rsidR="00EF1F17" w:rsidRPr="006F235D" w14:paraId="2E8297DE" w14:textId="77777777" w:rsidTr="00EF1F17">
        <w:trPr>
          <w:jc w:val="center"/>
        </w:trPr>
        <w:tc>
          <w:tcPr>
            <w:tcW w:w="531" w:type="dxa"/>
          </w:tcPr>
          <w:p w14:paraId="2E4E258E" w14:textId="77777777" w:rsidR="00EF1F17" w:rsidRPr="006F235D" w:rsidRDefault="00EF1F17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  <w:lang w:val="vi-VN"/>
              </w:rPr>
              <w:t>2</w:t>
            </w:r>
          </w:p>
        </w:tc>
        <w:tc>
          <w:tcPr>
            <w:tcW w:w="3996" w:type="dxa"/>
          </w:tcPr>
          <w:p w14:paraId="194F192C" w14:textId="6A3F8D02" w:rsidR="00EF1F17" w:rsidRPr="006F235D" w:rsidRDefault="00EF1F17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MPPS_STATUS_DISCONTINUED</w:t>
            </w:r>
          </w:p>
        </w:tc>
        <w:tc>
          <w:tcPr>
            <w:tcW w:w="3996" w:type="dxa"/>
          </w:tcPr>
          <w:p w14:paraId="07038E9B" w14:textId="71C4787C" w:rsidR="00EF1F17" w:rsidRPr="006F235D" w:rsidRDefault="00EF1F17" w:rsidP="00430BD7">
            <w:pPr>
              <w:pStyle w:val="NormalIndent"/>
              <w:ind w:left="0"/>
              <w:rPr>
                <w:rFonts w:eastAsia="ＭＳ 明朝"/>
                <w:szCs w:val="21"/>
                <w:lang w:val="vi-VN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STR_DLG_IHE_MPPS_STATUS_DISCONTINUED</w:t>
            </w:r>
          </w:p>
        </w:tc>
      </w:tr>
      <w:tr w:rsidR="00EF1F17" w:rsidRPr="006F235D" w14:paraId="183E90B7" w14:textId="77777777" w:rsidTr="00EF1F17">
        <w:trPr>
          <w:jc w:val="center"/>
        </w:trPr>
        <w:tc>
          <w:tcPr>
            <w:tcW w:w="531" w:type="dxa"/>
          </w:tcPr>
          <w:p w14:paraId="58A7B10C" w14:textId="3342714E" w:rsidR="00EF1F17" w:rsidRPr="006F235D" w:rsidRDefault="00EF1F17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3</w:t>
            </w:r>
          </w:p>
        </w:tc>
        <w:tc>
          <w:tcPr>
            <w:tcW w:w="3996" w:type="dxa"/>
          </w:tcPr>
          <w:p w14:paraId="3A73594C" w14:textId="7120BF00" w:rsidR="00EF1F17" w:rsidRPr="006F235D" w:rsidRDefault="00EF1F17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0</w:t>
            </w:r>
          </w:p>
        </w:tc>
        <w:tc>
          <w:tcPr>
            <w:tcW w:w="3996" w:type="dxa"/>
          </w:tcPr>
          <w:p w14:paraId="34400CFA" w14:textId="0A8564A9" w:rsidR="00EF1F17" w:rsidRPr="006F235D" w:rsidRDefault="00EF1F17" w:rsidP="00430BD7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6F235D">
              <w:rPr>
                <w:rFonts w:eastAsia="ＭＳ 明朝" w:cs="Consolas"/>
                <w:szCs w:val="21"/>
                <w:highlight w:val="white"/>
              </w:rPr>
              <w:t>0</w:t>
            </w:r>
          </w:p>
        </w:tc>
      </w:tr>
    </w:tbl>
    <w:p w14:paraId="3A85024C" w14:textId="77777777" w:rsidR="00EF1F17" w:rsidRDefault="00EF1F17" w:rsidP="000E0A68">
      <w:pPr>
        <w:pStyle w:val="NormalIndent"/>
      </w:pPr>
    </w:p>
    <w:p w14:paraId="68EAFF2E" w14:textId="1A4C7EC6" w:rsidR="0002560C" w:rsidRDefault="0002560C">
      <w:pPr>
        <w:widowControl/>
        <w:adjustRightInd/>
        <w:jc w:val="left"/>
        <w:textAlignment w:val="auto"/>
      </w:pPr>
      <w:r>
        <w:br w:type="page"/>
      </w:r>
    </w:p>
    <w:p w14:paraId="03A83D76" w14:textId="77777777" w:rsidR="0002560C" w:rsidRDefault="0002560C" w:rsidP="000E0A68">
      <w:pPr>
        <w:pStyle w:val="NormalIndent"/>
      </w:pPr>
    </w:p>
    <w:p w14:paraId="72596512" w14:textId="6824296A" w:rsidR="002A56E6" w:rsidRDefault="008E31E0" w:rsidP="002A56E6">
      <w:pPr>
        <w:pStyle w:val="Heading2"/>
      </w:pPr>
      <w:r w:rsidRPr="008E31E0">
        <w:rPr>
          <w:lang w:val="vi-VN"/>
        </w:rPr>
        <w:t xml:space="preserve">Define </w:t>
      </w:r>
      <w:r>
        <w:t xml:space="preserve">new </w:t>
      </w:r>
      <w:r w:rsidR="0002560C">
        <w:t>dialog</w:t>
      </w:r>
      <w:r>
        <w:t xml:space="preserve"> of MPPS error message</w:t>
      </w:r>
    </w:p>
    <w:p w14:paraId="2B9B127C" w14:textId="4A8389B0" w:rsidR="002A56E6" w:rsidRDefault="002A56E6" w:rsidP="002A56E6">
      <w:pPr>
        <w:pStyle w:val="NormalIndent"/>
      </w:pPr>
      <w:r>
        <w:t>In file \</w:t>
      </w:r>
      <w:r w:rsidRPr="002A56E6">
        <w:t>common</w:t>
      </w:r>
      <w:r>
        <w:t>\</w:t>
      </w:r>
      <w:r w:rsidRPr="002A56E6">
        <w:t>message</w:t>
      </w:r>
      <w:r>
        <w:t>\</w:t>
      </w:r>
      <w:proofErr w:type="spellStart"/>
      <w:r w:rsidRPr="002A56E6">
        <w:t>message_msg.h</w:t>
      </w:r>
      <w:proofErr w:type="spellEnd"/>
      <w:r w:rsidR="000E4BC4">
        <w:t xml:space="preserve">, start define Quit/Retry </w:t>
      </w:r>
      <w:r>
        <w:t xml:space="preserve">type of </w:t>
      </w:r>
      <w:r w:rsidR="000E4BC4">
        <w:t>MPPS</w:t>
      </w:r>
      <w:r>
        <w:t xml:space="preserve"> error message:</w:t>
      </w:r>
    </w:p>
    <w:p w14:paraId="262F7881" w14:textId="3E7AB192" w:rsidR="00545EBD" w:rsidRDefault="00545EBD" w:rsidP="003516F7">
      <w:pPr>
        <w:pStyle w:val="Caption"/>
      </w:pPr>
      <w:r>
        <w:t xml:space="preserve">Table </w:t>
      </w:r>
      <w:r w:rsidR="00094904">
        <w:fldChar w:fldCharType="begin"/>
      </w:r>
      <w:r w:rsidR="00094904">
        <w:instrText xml:space="preserve"> STYLEREF 2 \s </w:instrText>
      </w:r>
      <w:r w:rsidR="00094904">
        <w:fldChar w:fldCharType="separate"/>
      </w:r>
      <w:r w:rsidR="00094904">
        <w:rPr>
          <w:noProof/>
        </w:rPr>
        <w:t>5-4</w:t>
      </w:r>
      <w:r w:rsidR="00094904">
        <w:fldChar w:fldCharType="end"/>
      </w:r>
      <w:r w:rsidR="00094904">
        <w:noBreakHyphen/>
      </w:r>
      <w:r w:rsidR="00094904">
        <w:fldChar w:fldCharType="begin"/>
      </w:r>
      <w:r w:rsidR="00094904">
        <w:instrText xml:space="preserve"> SEQ Table \* ARABIC \s 2 </w:instrText>
      </w:r>
      <w:r w:rsidR="00094904">
        <w:fldChar w:fldCharType="separate"/>
      </w:r>
      <w:r w:rsidR="00094904">
        <w:rPr>
          <w:noProof/>
        </w:rPr>
        <w:t>1</w:t>
      </w:r>
      <w:r w:rsidR="00094904">
        <w:fldChar w:fldCharType="end"/>
      </w:r>
      <w:r>
        <w:t xml:space="preserve"> MPPS Quit/Retry type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437"/>
        <w:gridCol w:w="4340"/>
      </w:tblGrid>
      <w:tr w:rsidR="002A56E6" w14:paraId="23ADCCF3" w14:textId="77777777" w:rsidTr="00545EBD">
        <w:tc>
          <w:tcPr>
            <w:tcW w:w="4437" w:type="dxa"/>
            <w:shd w:val="clear" w:color="auto" w:fill="0070C0"/>
          </w:tcPr>
          <w:p w14:paraId="7720F6EF" w14:textId="77777777" w:rsidR="002A56E6" w:rsidRPr="0002560C" w:rsidRDefault="002A56E6" w:rsidP="00A00435">
            <w:pPr>
              <w:pStyle w:val="NormalIndent"/>
              <w:ind w:left="0"/>
              <w:rPr>
                <w:color w:val="FFFFFF" w:themeColor="background1"/>
              </w:rPr>
            </w:pPr>
            <w:r w:rsidRPr="0002560C">
              <w:rPr>
                <w:color w:val="FFFFFF" w:themeColor="background1"/>
              </w:rPr>
              <w:t>Item</w:t>
            </w:r>
          </w:p>
        </w:tc>
        <w:tc>
          <w:tcPr>
            <w:tcW w:w="4340" w:type="dxa"/>
            <w:shd w:val="clear" w:color="auto" w:fill="0070C0"/>
          </w:tcPr>
          <w:p w14:paraId="46AE3180" w14:textId="77777777" w:rsidR="002A56E6" w:rsidRPr="0002560C" w:rsidRDefault="002A56E6" w:rsidP="00A00435">
            <w:pPr>
              <w:pStyle w:val="NormalIndent"/>
              <w:ind w:left="0"/>
              <w:rPr>
                <w:color w:val="FFFFFF" w:themeColor="background1"/>
              </w:rPr>
            </w:pPr>
            <w:r w:rsidRPr="0002560C">
              <w:rPr>
                <w:color w:val="FFFFFF" w:themeColor="background1"/>
              </w:rPr>
              <w:t>Value</w:t>
            </w:r>
          </w:p>
        </w:tc>
      </w:tr>
      <w:tr w:rsidR="002A56E6" w14:paraId="50904797" w14:textId="77777777" w:rsidTr="00545EBD">
        <w:tc>
          <w:tcPr>
            <w:tcW w:w="4437" w:type="dxa"/>
          </w:tcPr>
          <w:p w14:paraId="5D9C4AC3" w14:textId="2FACDF3B" w:rsidR="002A56E6" w:rsidRPr="0002560C" w:rsidRDefault="002A56E6" w:rsidP="00A00435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2A56E6">
              <w:rPr>
                <w:rFonts w:eastAsia="ＭＳ 明朝" w:cs="Consolas"/>
                <w:szCs w:val="21"/>
              </w:rPr>
              <w:t>MSG_QUITRETRY</w:t>
            </w:r>
          </w:p>
        </w:tc>
        <w:tc>
          <w:tcPr>
            <w:tcW w:w="4340" w:type="dxa"/>
          </w:tcPr>
          <w:p w14:paraId="4FECF56D" w14:textId="77777777" w:rsidR="002A56E6" w:rsidRPr="0002560C" w:rsidRDefault="002A56E6" w:rsidP="00A00435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1002</w:t>
            </w:r>
          </w:p>
        </w:tc>
      </w:tr>
    </w:tbl>
    <w:p w14:paraId="30F8BB80" w14:textId="77777777" w:rsidR="002A56E6" w:rsidRPr="002A56E6" w:rsidRDefault="002A56E6" w:rsidP="002A56E6">
      <w:pPr>
        <w:pStyle w:val="NormalIndent"/>
      </w:pPr>
    </w:p>
    <w:p w14:paraId="4E9E3E4C" w14:textId="503AB06E" w:rsidR="0002560C" w:rsidRDefault="0002560C" w:rsidP="0002560C">
      <w:pPr>
        <w:pStyle w:val="NormalIndent"/>
      </w:pPr>
      <w:r>
        <w:t xml:space="preserve">In file </w:t>
      </w:r>
      <w:r w:rsidRPr="0002560C">
        <w:t>\common\message\</w:t>
      </w:r>
      <w:proofErr w:type="spellStart"/>
      <w:r w:rsidRPr="0002560C">
        <w:t>resource.h</w:t>
      </w:r>
      <w:proofErr w:type="spellEnd"/>
      <w:r>
        <w:t>, start define new id of MPPS error dialog</w:t>
      </w:r>
    </w:p>
    <w:p w14:paraId="2A513817" w14:textId="084F4BF9" w:rsidR="00545EBD" w:rsidRDefault="00545EBD" w:rsidP="003516F7">
      <w:pPr>
        <w:pStyle w:val="Caption"/>
      </w:pPr>
      <w:r>
        <w:t xml:space="preserve">Table </w:t>
      </w:r>
      <w:r w:rsidR="00094904">
        <w:fldChar w:fldCharType="begin"/>
      </w:r>
      <w:r w:rsidR="00094904">
        <w:instrText xml:space="preserve"> STYLEREF 2 \s </w:instrText>
      </w:r>
      <w:r w:rsidR="00094904">
        <w:fldChar w:fldCharType="separate"/>
      </w:r>
      <w:r w:rsidR="00094904">
        <w:rPr>
          <w:noProof/>
        </w:rPr>
        <w:t>5-4</w:t>
      </w:r>
      <w:r w:rsidR="00094904">
        <w:fldChar w:fldCharType="end"/>
      </w:r>
      <w:r w:rsidR="00094904">
        <w:noBreakHyphen/>
      </w:r>
      <w:r w:rsidR="00094904">
        <w:fldChar w:fldCharType="begin"/>
      </w:r>
      <w:r w:rsidR="00094904">
        <w:instrText xml:space="preserve"> SEQ Table \* ARABIC \s 2 </w:instrText>
      </w:r>
      <w:r w:rsidR="00094904">
        <w:fldChar w:fldCharType="separate"/>
      </w:r>
      <w:r w:rsidR="00094904">
        <w:rPr>
          <w:noProof/>
        </w:rPr>
        <w:t>2</w:t>
      </w:r>
      <w:r w:rsidR="00094904">
        <w:fldChar w:fldCharType="end"/>
      </w:r>
      <w:r>
        <w:t xml:space="preserve"> ID of MPPS error dialog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474"/>
        <w:gridCol w:w="4303"/>
      </w:tblGrid>
      <w:tr w:rsidR="0002560C" w14:paraId="201FFCE2" w14:textId="77777777" w:rsidTr="00545EBD">
        <w:tc>
          <w:tcPr>
            <w:tcW w:w="4474" w:type="dxa"/>
            <w:shd w:val="clear" w:color="auto" w:fill="0070C0"/>
          </w:tcPr>
          <w:p w14:paraId="4002017D" w14:textId="7BF41A75" w:rsidR="0002560C" w:rsidRPr="0002560C" w:rsidRDefault="0002560C" w:rsidP="0002560C">
            <w:pPr>
              <w:pStyle w:val="NormalIndent"/>
              <w:ind w:left="0"/>
              <w:rPr>
                <w:color w:val="FFFFFF" w:themeColor="background1"/>
              </w:rPr>
            </w:pPr>
            <w:r w:rsidRPr="0002560C">
              <w:rPr>
                <w:color w:val="FFFFFF" w:themeColor="background1"/>
              </w:rPr>
              <w:t>Item</w:t>
            </w:r>
          </w:p>
        </w:tc>
        <w:tc>
          <w:tcPr>
            <w:tcW w:w="4303" w:type="dxa"/>
            <w:shd w:val="clear" w:color="auto" w:fill="0070C0"/>
          </w:tcPr>
          <w:p w14:paraId="27FFEC7B" w14:textId="5EA7E49A" w:rsidR="0002560C" w:rsidRPr="0002560C" w:rsidRDefault="0002560C" w:rsidP="0002560C">
            <w:pPr>
              <w:pStyle w:val="NormalIndent"/>
              <w:ind w:left="0"/>
              <w:rPr>
                <w:color w:val="FFFFFF" w:themeColor="background1"/>
              </w:rPr>
            </w:pPr>
            <w:r w:rsidRPr="0002560C">
              <w:rPr>
                <w:color w:val="FFFFFF" w:themeColor="background1"/>
              </w:rPr>
              <w:t>Value</w:t>
            </w:r>
          </w:p>
        </w:tc>
      </w:tr>
      <w:tr w:rsidR="0002560C" w14:paraId="2C600D89" w14:textId="77777777" w:rsidTr="00545EBD">
        <w:tc>
          <w:tcPr>
            <w:tcW w:w="4474" w:type="dxa"/>
          </w:tcPr>
          <w:p w14:paraId="0635278C" w14:textId="0D0D265D" w:rsidR="0002560C" w:rsidRPr="0002560C" w:rsidRDefault="0002560C" w:rsidP="0002560C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DLG_BTN_QUIT_RETRY</w:t>
            </w:r>
          </w:p>
        </w:tc>
        <w:tc>
          <w:tcPr>
            <w:tcW w:w="4303" w:type="dxa"/>
          </w:tcPr>
          <w:p w14:paraId="403AD73D" w14:textId="358AD232" w:rsidR="0002560C" w:rsidRPr="0002560C" w:rsidRDefault="0002560C" w:rsidP="0002560C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1002</w:t>
            </w:r>
          </w:p>
        </w:tc>
      </w:tr>
    </w:tbl>
    <w:p w14:paraId="44AA3186" w14:textId="77777777" w:rsidR="0002560C" w:rsidRDefault="0002560C" w:rsidP="0002560C">
      <w:pPr>
        <w:pStyle w:val="NormalIndent"/>
      </w:pPr>
    </w:p>
    <w:p w14:paraId="27C8D189" w14:textId="77777777" w:rsidR="0002560C" w:rsidRPr="0002560C" w:rsidRDefault="0002560C" w:rsidP="0002560C">
      <w:pPr>
        <w:pStyle w:val="NormalIndent"/>
      </w:pPr>
    </w:p>
    <w:p w14:paraId="7C4F9B22" w14:textId="0476239F" w:rsidR="008E31E0" w:rsidRDefault="008E31E0" w:rsidP="008E31E0">
      <w:pPr>
        <w:pStyle w:val="NormalIndent"/>
      </w:pPr>
      <w:r>
        <w:t xml:space="preserve">In file </w:t>
      </w:r>
      <w:r w:rsidR="0002560C" w:rsidRPr="0002560C">
        <w:t>\common\message\</w:t>
      </w:r>
      <w:proofErr w:type="spellStart"/>
      <w:r w:rsidR="0002560C" w:rsidRPr="0002560C">
        <w:t>WrngDlg.rc</w:t>
      </w:r>
      <w:proofErr w:type="spellEnd"/>
      <w:r>
        <w:t>,</w:t>
      </w:r>
      <w:r w:rsidR="0002560C">
        <w:t xml:space="preserve"> start define new dialog resource as below:</w:t>
      </w:r>
    </w:p>
    <w:p w14:paraId="0C0129CF" w14:textId="3282E7EF" w:rsidR="00545EBD" w:rsidRDefault="00545EBD" w:rsidP="003516F7">
      <w:pPr>
        <w:pStyle w:val="Caption"/>
      </w:pPr>
      <w:r>
        <w:t xml:space="preserve">Table </w:t>
      </w:r>
      <w:r w:rsidR="00094904">
        <w:fldChar w:fldCharType="begin"/>
      </w:r>
      <w:r w:rsidR="00094904">
        <w:instrText xml:space="preserve"> STYLEREF 2 \s </w:instrText>
      </w:r>
      <w:r w:rsidR="00094904">
        <w:fldChar w:fldCharType="separate"/>
      </w:r>
      <w:r w:rsidR="00094904">
        <w:rPr>
          <w:noProof/>
        </w:rPr>
        <w:t>5-4</w:t>
      </w:r>
      <w:r w:rsidR="00094904">
        <w:fldChar w:fldCharType="end"/>
      </w:r>
      <w:r w:rsidR="00094904">
        <w:noBreakHyphen/>
      </w:r>
      <w:r w:rsidR="00094904">
        <w:fldChar w:fldCharType="begin"/>
      </w:r>
      <w:r w:rsidR="00094904">
        <w:instrText xml:space="preserve"> SEQ Table \* ARABIC \s 2 </w:instrText>
      </w:r>
      <w:r w:rsidR="00094904">
        <w:fldChar w:fldCharType="separate"/>
      </w:r>
      <w:r w:rsidR="00094904">
        <w:rPr>
          <w:noProof/>
        </w:rPr>
        <w:t>3</w:t>
      </w:r>
      <w:r w:rsidR="00094904">
        <w:fldChar w:fldCharType="end"/>
      </w:r>
      <w:r>
        <w:t xml:space="preserve"> dialog pattern for MPPS Quit/Retry dialog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426"/>
        <w:gridCol w:w="4351"/>
      </w:tblGrid>
      <w:tr w:rsidR="0002560C" w14:paraId="1C1EC0BB" w14:textId="77777777" w:rsidTr="00545EBD">
        <w:tc>
          <w:tcPr>
            <w:tcW w:w="4426" w:type="dxa"/>
            <w:shd w:val="clear" w:color="auto" w:fill="0070C0"/>
          </w:tcPr>
          <w:p w14:paraId="24D88D39" w14:textId="7DE98FBC" w:rsidR="0002560C" w:rsidRPr="0002560C" w:rsidRDefault="0002560C" w:rsidP="008E31E0">
            <w:pPr>
              <w:pStyle w:val="NormalIndent"/>
              <w:ind w:left="0"/>
              <w:rPr>
                <w:color w:val="FFFFFF" w:themeColor="background1"/>
              </w:rPr>
            </w:pPr>
            <w:r w:rsidRPr="0002560C">
              <w:rPr>
                <w:color w:val="FFFFFF" w:themeColor="background1"/>
              </w:rPr>
              <w:t>Item</w:t>
            </w:r>
          </w:p>
        </w:tc>
        <w:tc>
          <w:tcPr>
            <w:tcW w:w="4351" w:type="dxa"/>
            <w:shd w:val="clear" w:color="auto" w:fill="0070C0"/>
          </w:tcPr>
          <w:p w14:paraId="22AE8486" w14:textId="043C1829" w:rsidR="0002560C" w:rsidRPr="0002560C" w:rsidRDefault="0002560C" w:rsidP="008E31E0">
            <w:pPr>
              <w:pStyle w:val="NormalIndent"/>
              <w:ind w:left="0"/>
              <w:rPr>
                <w:color w:val="FFFFFF" w:themeColor="background1"/>
              </w:rPr>
            </w:pPr>
            <w:r w:rsidRPr="0002560C">
              <w:rPr>
                <w:color w:val="FFFFFF" w:themeColor="background1"/>
              </w:rPr>
              <w:t>Value</w:t>
            </w:r>
          </w:p>
        </w:tc>
      </w:tr>
      <w:tr w:rsidR="0002560C" w14:paraId="23ED44C1" w14:textId="77777777" w:rsidTr="00545EBD">
        <w:tc>
          <w:tcPr>
            <w:tcW w:w="4426" w:type="dxa"/>
          </w:tcPr>
          <w:p w14:paraId="62D47450" w14:textId="55D91EF5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DLG_BTN_QUIT_RETRY</w:t>
            </w:r>
          </w:p>
        </w:tc>
        <w:tc>
          <w:tcPr>
            <w:tcW w:w="4351" w:type="dxa"/>
          </w:tcPr>
          <w:p w14:paraId="0B7F0B9D" w14:textId="6FD0643D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DIALOGEX 84, 116, 258, 59</w:t>
            </w:r>
          </w:p>
        </w:tc>
      </w:tr>
      <w:tr w:rsidR="0002560C" w14:paraId="586DB193" w14:textId="77777777" w:rsidTr="00545EBD">
        <w:tc>
          <w:tcPr>
            <w:tcW w:w="4426" w:type="dxa"/>
          </w:tcPr>
          <w:p w14:paraId="607354DC" w14:textId="773ECF96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STYLE</w:t>
            </w:r>
          </w:p>
        </w:tc>
        <w:tc>
          <w:tcPr>
            <w:tcW w:w="4351" w:type="dxa"/>
          </w:tcPr>
          <w:p w14:paraId="438B7754" w14:textId="2BB4B28D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DS_SETFONT | DS_MODALFRAME | WS_POPUP | WS_VISIBLE</w:t>
            </w:r>
          </w:p>
        </w:tc>
      </w:tr>
      <w:tr w:rsidR="0002560C" w14:paraId="4FEFAD35" w14:textId="77777777" w:rsidTr="00545EBD">
        <w:tc>
          <w:tcPr>
            <w:tcW w:w="4426" w:type="dxa"/>
          </w:tcPr>
          <w:p w14:paraId="03422900" w14:textId="08074795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EXSTYLE</w:t>
            </w:r>
          </w:p>
        </w:tc>
        <w:tc>
          <w:tcPr>
            <w:tcW w:w="4351" w:type="dxa"/>
          </w:tcPr>
          <w:p w14:paraId="1C2B9B40" w14:textId="51652655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WS_EX_TOPMOST</w:t>
            </w:r>
          </w:p>
        </w:tc>
      </w:tr>
      <w:tr w:rsidR="0002560C" w14:paraId="1A34FD63" w14:textId="77777777" w:rsidTr="00545EBD">
        <w:tc>
          <w:tcPr>
            <w:tcW w:w="4426" w:type="dxa"/>
          </w:tcPr>
          <w:p w14:paraId="38D4BB9F" w14:textId="2F22592A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CLASS</w:t>
            </w:r>
          </w:p>
        </w:tc>
        <w:tc>
          <w:tcPr>
            <w:tcW w:w="4351" w:type="dxa"/>
          </w:tcPr>
          <w:p w14:paraId="542E95C8" w14:textId="0A75622F" w:rsidR="0002560C" w:rsidRPr="0002560C" w:rsidRDefault="0002560C" w:rsidP="008E31E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"</w:t>
            </w:r>
            <w:proofErr w:type="spellStart"/>
            <w:r w:rsidRPr="0002560C">
              <w:rPr>
                <w:rFonts w:eastAsia="ＭＳ 明朝" w:cs="Consolas"/>
                <w:szCs w:val="21"/>
                <w:highlight w:val="white"/>
              </w:rPr>
              <w:t>WrngDlg</w:t>
            </w:r>
            <w:proofErr w:type="spellEnd"/>
            <w:r w:rsidRPr="0002560C">
              <w:rPr>
                <w:rFonts w:eastAsia="ＭＳ 明朝" w:cs="Consolas"/>
                <w:szCs w:val="21"/>
                <w:highlight w:val="white"/>
              </w:rPr>
              <w:t>"</w:t>
            </w:r>
          </w:p>
        </w:tc>
      </w:tr>
      <w:tr w:rsidR="0002560C" w14:paraId="3368DF28" w14:textId="77777777" w:rsidTr="00545EBD">
        <w:tc>
          <w:tcPr>
            <w:tcW w:w="4426" w:type="dxa"/>
          </w:tcPr>
          <w:p w14:paraId="05FE9D72" w14:textId="64828546" w:rsidR="0002560C" w:rsidRPr="0002560C" w:rsidRDefault="0002560C" w:rsidP="008E31E0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FONT</w:t>
            </w:r>
          </w:p>
        </w:tc>
        <w:tc>
          <w:tcPr>
            <w:tcW w:w="4351" w:type="dxa"/>
          </w:tcPr>
          <w:p w14:paraId="13EAD7E3" w14:textId="6CD09D98" w:rsidR="0002560C" w:rsidRPr="0002560C" w:rsidRDefault="0002560C" w:rsidP="008E31E0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11, "Arial", 400, 0, 0x0</w:t>
            </w:r>
          </w:p>
        </w:tc>
      </w:tr>
      <w:tr w:rsidR="0002560C" w14:paraId="59289CC8" w14:textId="77777777" w:rsidTr="00545EBD">
        <w:tc>
          <w:tcPr>
            <w:tcW w:w="4426" w:type="dxa"/>
          </w:tcPr>
          <w:p w14:paraId="23ACA84C" w14:textId="394F6D1D" w:rsidR="0002560C" w:rsidRPr="0002560C" w:rsidRDefault="0002560C" w:rsidP="008E31E0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PUSHBUTTON</w:t>
            </w:r>
          </w:p>
        </w:tc>
        <w:tc>
          <w:tcPr>
            <w:tcW w:w="4351" w:type="dxa"/>
          </w:tcPr>
          <w:p w14:paraId="31C12156" w14:textId="72E9BB90" w:rsidR="0002560C" w:rsidRPr="0002560C" w:rsidRDefault="0002560C" w:rsidP="008E31E0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"", IDC_BUTTON1, 90, 41, 80, 11</w:t>
            </w:r>
          </w:p>
        </w:tc>
      </w:tr>
      <w:tr w:rsidR="0002560C" w14:paraId="5FBBAB52" w14:textId="77777777" w:rsidTr="00545EBD">
        <w:tc>
          <w:tcPr>
            <w:tcW w:w="4426" w:type="dxa"/>
          </w:tcPr>
          <w:p w14:paraId="7E45AF10" w14:textId="4BDC44B6" w:rsidR="0002560C" w:rsidRPr="0002560C" w:rsidRDefault="0002560C" w:rsidP="008E31E0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PUSHBUTTON</w:t>
            </w:r>
          </w:p>
        </w:tc>
        <w:tc>
          <w:tcPr>
            <w:tcW w:w="4351" w:type="dxa"/>
          </w:tcPr>
          <w:p w14:paraId="5259F292" w14:textId="7D69B121" w:rsidR="0002560C" w:rsidRPr="0002560C" w:rsidRDefault="0002560C" w:rsidP="008E31E0">
            <w:pPr>
              <w:pStyle w:val="NormalIndent"/>
              <w:ind w:left="0"/>
              <w:rPr>
                <w:rFonts w:eastAsia="ＭＳ 明朝" w:cs="Consolas"/>
                <w:szCs w:val="21"/>
                <w:highlight w:val="white"/>
              </w:rPr>
            </w:pPr>
            <w:r w:rsidRPr="0002560C">
              <w:rPr>
                <w:rFonts w:eastAsia="ＭＳ 明朝" w:cs="Consolas"/>
                <w:szCs w:val="21"/>
                <w:highlight w:val="white"/>
              </w:rPr>
              <w:t>"", IDOK, 175, 41, 80, 11</w:t>
            </w:r>
          </w:p>
        </w:tc>
      </w:tr>
    </w:tbl>
    <w:p w14:paraId="4FDEE685" w14:textId="77777777" w:rsidR="0002560C" w:rsidRDefault="0002560C" w:rsidP="008E31E0">
      <w:pPr>
        <w:pStyle w:val="NormalIndent"/>
      </w:pPr>
    </w:p>
    <w:p w14:paraId="684A8EF0" w14:textId="082AAA85" w:rsidR="0002560C" w:rsidRPr="00DA60A0" w:rsidRDefault="00DA60A0" w:rsidP="008E31E0">
      <w:pPr>
        <w:pStyle w:val="NormalIndent"/>
        <w:rPr>
          <w:szCs w:val="21"/>
        </w:rPr>
      </w:pPr>
      <w:r w:rsidRPr="00DA60A0">
        <w:rPr>
          <w:szCs w:val="21"/>
        </w:rPr>
        <w:t>In file \common\</w:t>
      </w:r>
      <w:proofErr w:type="spellStart"/>
      <w:r w:rsidRPr="00DA60A0">
        <w:rPr>
          <w:szCs w:val="21"/>
        </w:rPr>
        <w:t>etc_sub</w:t>
      </w:r>
      <w:proofErr w:type="spellEnd"/>
      <w:r w:rsidRPr="00DA60A0">
        <w:rPr>
          <w:szCs w:val="21"/>
        </w:rPr>
        <w:t>\</w:t>
      </w:r>
      <w:proofErr w:type="spellStart"/>
      <w:r w:rsidRPr="00DA60A0">
        <w:rPr>
          <w:szCs w:val="21"/>
        </w:rPr>
        <w:t>word_msg_defs.h</w:t>
      </w:r>
      <w:proofErr w:type="spellEnd"/>
      <w:r w:rsidRPr="00DA60A0">
        <w:rPr>
          <w:szCs w:val="21"/>
        </w:rPr>
        <w:t>, start define new string ID of QUIT button</w:t>
      </w:r>
    </w:p>
    <w:p w14:paraId="74EBFBD5" w14:textId="397C9C37" w:rsidR="00545EBD" w:rsidRDefault="00545EBD" w:rsidP="003516F7">
      <w:pPr>
        <w:pStyle w:val="Caption"/>
      </w:pPr>
      <w:r>
        <w:t xml:space="preserve">Table </w:t>
      </w:r>
      <w:r w:rsidR="00094904">
        <w:fldChar w:fldCharType="begin"/>
      </w:r>
      <w:r w:rsidR="00094904">
        <w:instrText xml:space="preserve"> STYLEREF 2 \s </w:instrText>
      </w:r>
      <w:r w:rsidR="00094904">
        <w:fldChar w:fldCharType="separate"/>
      </w:r>
      <w:r w:rsidR="00094904">
        <w:rPr>
          <w:noProof/>
        </w:rPr>
        <w:t>5-4</w:t>
      </w:r>
      <w:r w:rsidR="00094904">
        <w:fldChar w:fldCharType="end"/>
      </w:r>
      <w:r w:rsidR="00094904">
        <w:noBreakHyphen/>
      </w:r>
      <w:r w:rsidR="00094904">
        <w:fldChar w:fldCharType="begin"/>
      </w:r>
      <w:r w:rsidR="00094904">
        <w:instrText xml:space="preserve"> SEQ Table \* ARABIC \s 2 </w:instrText>
      </w:r>
      <w:r w:rsidR="00094904">
        <w:fldChar w:fldCharType="separate"/>
      </w:r>
      <w:r w:rsidR="00094904">
        <w:rPr>
          <w:noProof/>
        </w:rPr>
        <w:t>4</w:t>
      </w:r>
      <w:r w:rsidR="00094904">
        <w:fldChar w:fldCharType="end"/>
      </w:r>
      <w:r>
        <w:t xml:space="preserve"> String ID of Quit button</w:t>
      </w:r>
    </w:p>
    <w:tbl>
      <w:tblPr>
        <w:tblStyle w:val="TableGrid"/>
        <w:tblW w:w="0" w:type="auto"/>
        <w:tblInd w:w="851" w:type="dxa"/>
        <w:tblLook w:val="04A0" w:firstRow="1" w:lastRow="0" w:firstColumn="1" w:lastColumn="0" w:noHBand="0" w:noVBand="1"/>
      </w:tblPr>
      <w:tblGrid>
        <w:gridCol w:w="4453"/>
        <w:gridCol w:w="4324"/>
      </w:tblGrid>
      <w:tr w:rsidR="00DA60A0" w:rsidRPr="00DA60A0" w14:paraId="7206BA17" w14:textId="77777777" w:rsidTr="00545EBD">
        <w:tc>
          <w:tcPr>
            <w:tcW w:w="4453" w:type="dxa"/>
            <w:shd w:val="clear" w:color="auto" w:fill="0070C0"/>
          </w:tcPr>
          <w:p w14:paraId="28501B4B" w14:textId="77777777" w:rsidR="00DA60A0" w:rsidRPr="00DA60A0" w:rsidRDefault="00DA60A0" w:rsidP="00A00435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</w:rPr>
            </w:pPr>
            <w:r w:rsidRPr="00DA60A0">
              <w:rPr>
                <w:rFonts w:eastAsia="ＭＳ 明朝"/>
                <w:color w:val="FFFFFF" w:themeColor="background1"/>
                <w:szCs w:val="21"/>
              </w:rPr>
              <w:t>Item</w:t>
            </w:r>
          </w:p>
        </w:tc>
        <w:tc>
          <w:tcPr>
            <w:tcW w:w="4324" w:type="dxa"/>
            <w:shd w:val="clear" w:color="auto" w:fill="0070C0"/>
          </w:tcPr>
          <w:p w14:paraId="2433CB30" w14:textId="6AF7E11B" w:rsidR="00DA60A0" w:rsidRPr="00DA60A0" w:rsidRDefault="00DA60A0" w:rsidP="00A00435">
            <w:pPr>
              <w:pStyle w:val="NormalIndent"/>
              <w:ind w:left="0"/>
              <w:rPr>
                <w:rFonts w:eastAsia="ＭＳ 明朝"/>
                <w:color w:val="FFFFFF" w:themeColor="background1"/>
                <w:szCs w:val="21"/>
              </w:rPr>
            </w:pPr>
            <w:r w:rsidRPr="00DA60A0">
              <w:rPr>
                <w:rFonts w:eastAsia="ＭＳ 明朝"/>
                <w:color w:val="FFFFFF" w:themeColor="background1"/>
                <w:szCs w:val="21"/>
              </w:rPr>
              <w:t>String</w:t>
            </w:r>
          </w:p>
        </w:tc>
      </w:tr>
      <w:tr w:rsidR="00DA60A0" w:rsidRPr="00DA60A0" w14:paraId="227DBAEF" w14:textId="77777777" w:rsidTr="00545EBD">
        <w:tc>
          <w:tcPr>
            <w:tcW w:w="4453" w:type="dxa"/>
          </w:tcPr>
          <w:p w14:paraId="071DF367" w14:textId="32727F0E" w:rsidR="00DA60A0" w:rsidRPr="00DA60A0" w:rsidRDefault="00DA60A0" w:rsidP="00DA60A0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DA60A0">
              <w:rPr>
                <w:rFonts w:eastAsia="ＭＳ 明朝" w:cs="Consolas"/>
                <w:szCs w:val="21"/>
                <w:highlight w:val="white"/>
              </w:rPr>
              <w:t>STR_MSG_BTN_</w:t>
            </w:r>
            <w:r w:rsidRPr="00DA60A0">
              <w:rPr>
                <w:rFonts w:eastAsia="ＭＳ 明朝" w:cs="Consolas"/>
                <w:szCs w:val="21"/>
              </w:rPr>
              <w:t>QUIT</w:t>
            </w:r>
          </w:p>
        </w:tc>
        <w:tc>
          <w:tcPr>
            <w:tcW w:w="4324" w:type="dxa"/>
          </w:tcPr>
          <w:p w14:paraId="230F7163" w14:textId="41C86623" w:rsidR="00DA60A0" w:rsidRPr="00DA60A0" w:rsidRDefault="00DA60A0" w:rsidP="00A00435">
            <w:pPr>
              <w:pStyle w:val="NormalIndent"/>
              <w:ind w:left="0"/>
              <w:rPr>
                <w:rFonts w:eastAsia="ＭＳ 明朝"/>
                <w:szCs w:val="21"/>
              </w:rPr>
            </w:pPr>
            <w:r w:rsidRPr="00DA60A0">
              <w:rPr>
                <w:rFonts w:eastAsia="ＭＳ 明朝" w:cs="Consolas"/>
                <w:szCs w:val="21"/>
              </w:rPr>
              <w:t>Quit</w:t>
            </w:r>
          </w:p>
        </w:tc>
      </w:tr>
    </w:tbl>
    <w:p w14:paraId="5D9DC20F" w14:textId="77777777" w:rsidR="00DA60A0" w:rsidRPr="008E31E0" w:rsidRDefault="00DA60A0" w:rsidP="008E31E0">
      <w:pPr>
        <w:pStyle w:val="NormalIndent"/>
      </w:pPr>
    </w:p>
    <w:p w14:paraId="5719CB45" w14:textId="77777777" w:rsidR="00F60973" w:rsidRPr="006F235D" w:rsidRDefault="00F60973" w:rsidP="00F60973">
      <w:pPr>
        <w:pStyle w:val="Heading1"/>
        <w:pageBreakBefore/>
        <w:rPr>
          <w:rFonts w:ascii="ＭＳ 明朝" w:eastAsia="ＭＳ 明朝" w:hAnsi="ＭＳ 明朝"/>
          <w:lang w:val="vi-VN"/>
        </w:rPr>
      </w:pPr>
      <w:bookmarkStart w:id="13" w:name="_Toc418517207"/>
      <w:r w:rsidRPr="006F235D">
        <w:rPr>
          <w:rFonts w:ascii="ＭＳ 明朝" w:eastAsia="ＭＳ 明朝" w:hAnsi="ＭＳ 明朝"/>
          <w:lang w:val="vi-VN"/>
        </w:rPr>
        <w:lastRenderedPageBreak/>
        <w:t>処理詳細</w:t>
      </w:r>
      <w:bookmarkEnd w:id="13"/>
    </w:p>
    <w:p w14:paraId="2072ED41" w14:textId="1D0C6D5D" w:rsidR="00F60973" w:rsidRPr="006F235D" w:rsidRDefault="00EF1F17" w:rsidP="00FE38CA">
      <w:pPr>
        <w:pStyle w:val="Heading2"/>
        <w:rPr>
          <w:rFonts w:ascii="ＭＳ 明朝" w:eastAsia="ＭＳ 明朝" w:hAnsi="ＭＳ 明朝"/>
          <w:sz w:val="36"/>
          <w:szCs w:val="28"/>
          <w:lang w:val="vi-VN"/>
        </w:rPr>
      </w:pPr>
      <w:proofErr w:type="spellStart"/>
      <w:r w:rsidRPr="00BD137F">
        <w:rPr>
          <w:rFonts w:ascii="ＭＳ 明朝" w:eastAsia="ＭＳ 明朝" w:hAnsi="ＭＳ 明朝" w:cs="Consolas"/>
          <w:szCs w:val="19"/>
          <w:highlight w:val="white"/>
        </w:rPr>
        <w:t>Cdlg_ihe_mpps</w:t>
      </w:r>
      <w:proofErr w:type="spellEnd"/>
      <w:r w:rsidRPr="00BD137F">
        <w:rPr>
          <w:rFonts w:ascii="ＭＳ 明朝" w:eastAsia="ＭＳ 明朝" w:hAnsi="ＭＳ 明朝" w:cs="Consolas"/>
          <w:szCs w:val="19"/>
          <w:highlight w:val="white"/>
        </w:rPr>
        <w:t>::</w:t>
      </w:r>
      <w:proofErr w:type="spellStart"/>
      <w:r w:rsidRPr="00BD137F">
        <w:rPr>
          <w:rFonts w:ascii="ＭＳ 明朝" w:eastAsia="ＭＳ 明朝" w:hAnsi="ＭＳ 明朝" w:cs="Consolas"/>
          <w:szCs w:val="19"/>
          <w:highlight w:val="white"/>
        </w:rPr>
        <w:t>OnInitDialog</w:t>
      </w:r>
      <w:proofErr w:type="spellEnd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F60973" w:rsidRPr="006F235D" w14:paraId="2BDA7897" w14:textId="77777777" w:rsidTr="008032B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489A3" w14:textId="77777777" w:rsidR="00F60973" w:rsidRPr="006F235D" w:rsidRDefault="00F60973" w:rsidP="008032B1">
            <w:pPr>
              <w:spacing w:line="240" w:lineRule="exact"/>
              <w:jc w:val="distribute"/>
              <w:rPr>
                <w:lang w:val="vi-VN"/>
              </w:rPr>
            </w:pPr>
            <w:r w:rsidRPr="006F235D">
              <w:rPr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2126CD" w14:textId="7F4665E3" w:rsidR="00F60973" w:rsidRPr="006F235D" w:rsidRDefault="00EF1F17" w:rsidP="008032B1">
            <w:pPr>
              <w:spacing w:line="240" w:lineRule="exact"/>
              <w:rPr>
                <w:szCs w:val="21"/>
                <w:lang w:val="vi-VN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Cdlg_ihe_mpps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::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OnInitDialog</w:t>
            </w:r>
            <w:proofErr w:type="spellEnd"/>
          </w:p>
        </w:tc>
      </w:tr>
      <w:tr w:rsidR="00F60973" w:rsidRPr="006F235D" w14:paraId="097B88E7" w14:textId="77777777" w:rsidTr="008032B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75104E8" w14:textId="77777777" w:rsidR="00F60973" w:rsidRPr="006F235D" w:rsidRDefault="00F60973" w:rsidP="008032B1">
            <w:pPr>
              <w:spacing w:line="240" w:lineRule="exact"/>
              <w:jc w:val="distribute"/>
              <w:rPr>
                <w:lang w:val="vi-VN"/>
              </w:rPr>
            </w:pPr>
            <w:r w:rsidRPr="006F235D">
              <w:rPr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62021" w14:textId="17115EEC" w:rsidR="00F60973" w:rsidRPr="006F235D" w:rsidRDefault="00EF1F17" w:rsidP="008032B1">
            <w:pPr>
              <w:spacing w:line="240" w:lineRule="exact"/>
              <w:jc w:val="left"/>
              <w:rPr>
                <w:szCs w:val="21"/>
              </w:rPr>
            </w:pPr>
            <w:proofErr w:type="spellStart"/>
            <w:r w:rsidRPr="006F235D">
              <w:rPr>
                <w:szCs w:val="21"/>
              </w:rPr>
              <w:t>dialogsrv</w:t>
            </w:r>
            <w:proofErr w:type="spellEnd"/>
          </w:p>
        </w:tc>
      </w:tr>
      <w:tr w:rsidR="00F60973" w:rsidRPr="006F235D" w14:paraId="2F7FEF4E" w14:textId="77777777" w:rsidTr="008032B1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3FC395" w14:textId="77777777" w:rsidR="00F60973" w:rsidRPr="006F235D" w:rsidRDefault="00F60973" w:rsidP="008032B1">
            <w:pPr>
              <w:spacing w:line="240" w:lineRule="exact"/>
              <w:jc w:val="distribute"/>
              <w:rPr>
                <w:lang w:val="vi-VN"/>
              </w:rPr>
            </w:pPr>
            <w:r w:rsidRPr="006F235D">
              <w:rPr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3F17C7" w14:textId="402454DD" w:rsidR="00F60973" w:rsidRPr="006F235D" w:rsidRDefault="00EF1F17" w:rsidP="008032B1">
            <w:pPr>
              <w:spacing w:line="240" w:lineRule="exact"/>
              <w:jc w:val="left"/>
              <w:rPr>
                <w:szCs w:val="21"/>
                <w:lang w:val="vi-VN"/>
              </w:rPr>
            </w:pPr>
            <w:r w:rsidRPr="006F235D">
              <w:rPr>
                <w:szCs w:val="21"/>
                <w:lang w:val="vi-VN"/>
              </w:rPr>
              <w:t>dlg_ihe_mpps.cpp</w:t>
            </w:r>
          </w:p>
        </w:tc>
      </w:tr>
    </w:tbl>
    <w:p w14:paraId="5A0C5E26" w14:textId="77777777" w:rsidR="00F60973" w:rsidRPr="006F235D" w:rsidRDefault="00F60973" w:rsidP="00F60973">
      <w:pPr>
        <w:rPr>
          <w:u w:val="single"/>
          <w:lang w:val="vi-VN"/>
        </w:rPr>
      </w:pPr>
    </w:p>
    <w:p w14:paraId="2784B757" w14:textId="77777777" w:rsidR="00F60973" w:rsidRPr="006F235D" w:rsidRDefault="00F60973" w:rsidP="00F60973">
      <w:pPr>
        <w:rPr>
          <w:u w:val="single"/>
          <w:lang w:val="vi-VN"/>
        </w:rPr>
      </w:pPr>
      <w:r w:rsidRPr="006F235D">
        <w:rPr>
          <w:u w:val="single"/>
          <w:lang w:val="vi-VN"/>
        </w:rPr>
        <w:t>機    能</w:t>
      </w:r>
    </w:p>
    <w:p w14:paraId="297A4EC9" w14:textId="3C0B036C" w:rsidR="00F60973" w:rsidRPr="006F235D" w:rsidRDefault="00EF1F17" w:rsidP="001A2CBF">
      <w:pPr>
        <w:ind w:left="851"/>
        <w:rPr>
          <w:sz w:val="24"/>
          <w:lang w:val="vi-VN"/>
        </w:rPr>
      </w:pPr>
      <w:r w:rsidRPr="006F235D">
        <w:rPr>
          <w:rFonts w:cs="Consolas"/>
          <w:szCs w:val="19"/>
          <w:highlight w:val="white"/>
        </w:rPr>
        <w:t>ダイアログボックス初期化時の処理</w:t>
      </w:r>
      <w:r w:rsidRPr="006F235D">
        <w:rPr>
          <w:rFonts w:cs="Consolas" w:hint="eastAsia"/>
          <w:szCs w:val="19"/>
        </w:rPr>
        <w:t>.</w:t>
      </w:r>
    </w:p>
    <w:p w14:paraId="542D481D" w14:textId="77777777" w:rsidR="00F60973" w:rsidRPr="006F235D" w:rsidRDefault="00F60973" w:rsidP="00F60973">
      <w:pPr>
        <w:ind w:left="851"/>
        <w:rPr>
          <w:szCs w:val="21"/>
          <w:lang w:val="vi-VN"/>
        </w:rPr>
      </w:pPr>
    </w:p>
    <w:p w14:paraId="68346B3B" w14:textId="77777777" w:rsidR="00F60973" w:rsidRPr="006F235D" w:rsidRDefault="00F60973" w:rsidP="00F60973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呼出形式</w:t>
      </w:r>
    </w:p>
    <w:p w14:paraId="3E02A973" w14:textId="645C6F9E" w:rsidR="00F60973" w:rsidRPr="006F235D" w:rsidRDefault="00EF1F17" w:rsidP="00F60973">
      <w:pPr>
        <w:ind w:left="851"/>
        <w:rPr>
          <w:szCs w:val="21"/>
          <w:lang w:val="vi-VN"/>
        </w:rPr>
      </w:pPr>
      <w:r w:rsidRPr="006F235D">
        <w:rPr>
          <w:rFonts w:cs="Consolas"/>
          <w:szCs w:val="21"/>
          <w:highlight w:val="white"/>
        </w:rPr>
        <w:t xml:space="preserve">BOOL </w:t>
      </w:r>
      <w:proofErr w:type="spellStart"/>
      <w:r w:rsidRPr="006F235D">
        <w:rPr>
          <w:rFonts w:cs="Consolas"/>
          <w:szCs w:val="21"/>
          <w:highlight w:val="white"/>
        </w:rPr>
        <w:t>Cdlg_ihe_mpps</w:t>
      </w:r>
      <w:proofErr w:type="spellEnd"/>
      <w:r w:rsidRPr="006F235D">
        <w:rPr>
          <w:rFonts w:cs="Consolas"/>
          <w:szCs w:val="21"/>
          <w:highlight w:val="white"/>
        </w:rPr>
        <w:t>::</w:t>
      </w:r>
      <w:proofErr w:type="spellStart"/>
      <w:proofErr w:type="gramStart"/>
      <w:r w:rsidRPr="006F235D">
        <w:rPr>
          <w:rFonts w:cs="Consolas"/>
          <w:szCs w:val="21"/>
          <w:highlight w:val="white"/>
        </w:rPr>
        <w:t>OnInitDialog</w:t>
      </w:r>
      <w:proofErr w:type="spellEnd"/>
      <w:r w:rsidRPr="006F235D">
        <w:rPr>
          <w:rFonts w:cs="Consolas"/>
          <w:szCs w:val="21"/>
          <w:highlight w:val="white"/>
        </w:rPr>
        <w:t>()</w:t>
      </w:r>
      <w:proofErr w:type="gramEnd"/>
    </w:p>
    <w:p w14:paraId="072B73A7" w14:textId="77777777" w:rsidR="00F60973" w:rsidRPr="006F235D" w:rsidRDefault="00F60973" w:rsidP="00F60973">
      <w:pPr>
        <w:ind w:left="851"/>
        <w:rPr>
          <w:szCs w:val="21"/>
          <w:lang w:val="vi-VN"/>
        </w:rPr>
      </w:pPr>
    </w:p>
    <w:p w14:paraId="29007D19" w14:textId="77777777" w:rsidR="00F60973" w:rsidRPr="006F235D" w:rsidRDefault="00F60973" w:rsidP="00F60973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引    数</w:t>
      </w:r>
    </w:p>
    <w:p w14:paraId="12CC011A" w14:textId="77777777" w:rsidR="00F60973" w:rsidRPr="006F235D" w:rsidRDefault="00F60973" w:rsidP="00F60973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[入力]</w:t>
      </w:r>
    </w:p>
    <w:p w14:paraId="68A4B2DB" w14:textId="31F734AC" w:rsidR="00FE38CA" w:rsidRPr="006F235D" w:rsidRDefault="00EF1F17" w:rsidP="00FE38CA">
      <w:pPr>
        <w:widowControl/>
        <w:autoSpaceDE w:val="0"/>
        <w:autoSpaceDN w:val="0"/>
        <w:ind w:firstLine="851"/>
        <w:jc w:val="left"/>
        <w:textAlignment w:val="auto"/>
        <w:rPr>
          <w:rFonts w:cs="Consolas"/>
          <w:szCs w:val="21"/>
          <w:highlight w:val="white"/>
        </w:rPr>
      </w:pPr>
      <w:r w:rsidRPr="006F235D">
        <w:rPr>
          <w:szCs w:val="21"/>
          <w:lang w:val="vi-VN"/>
        </w:rPr>
        <w:t>なし</w:t>
      </w:r>
    </w:p>
    <w:p w14:paraId="54EDEC43" w14:textId="77777777" w:rsidR="00FE38CA" w:rsidRPr="006F235D" w:rsidRDefault="00FE38CA" w:rsidP="00FE38CA">
      <w:pPr>
        <w:ind w:left="851"/>
        <w:rPr>
          <w:szCs w:val="21"/>
          <w:lang w:val="vi-VN"/>
        </w:rPr>
      </w:pPr>
    </w:p>
    <w:p w14:paraId="16E632FB" w14:textId="77777777" w:rsidR="00F60973" w:rsidRPr="006F235D" w:rsidRDefault="00F60973" w:rsidP="00F60973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[出力]</w:t>
      </w:r>
    </w:p>
    <w:p w14:paraId="4325D719" w14:textId="3D1DCD29" w:rsidR="00FE38CA" w:rsidRPr="006F235D" w:rsidRDefault="00EF1F17" w:rsidP="00FE38CA">
      <w:pPr>
        <w:ind w:left="851"/>
        <w:rPr>
          <w:rFonts w:cs="Consolas"/>
          <w:szCs w:val="21"/>
        </w:rPr>
      </w:pPr>
      <w:r w:rsidRPr="006F235D">
        <w:rPr>
          <w:szCs w:val="21"/>
          <w:lang w:val="vi-VN"/>
        </w:rPr>
        <w:t>なし</w:t>
      </w:r>
    </w:p>
    <w:p w14:paraId="33A62C85" w14:textId="77777777" w:rsidR="00F60973" w:rsidRPr="006F235D" w:rsidRDefault="00F60973" w:rsidP="00EF1F17">
      <w:pPr>
        <w:rPr>
          <w:szCs w:val="21"/>
          <w:lang w:val="vi-VN"/>
        </w:rPr>
      </w:pPr>
    </w:p>
    <w:p w14:paraId="0906B699" w14:textId="77777777" w:rsidR="00F60973" w:rsidRPr="006F235D" w:rsidRDefault="00F60973" w:rsidP="00F60973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戻 り 値</w:t>
      </w:r>
    </w:p>
    <w:p w14:paraId="6197BB9C" w14:textId="77777777" w:rsidR="00F60973" w:rsidRPr="006F235D" w:rsidRDefault="00F60973" w:rsidP="00F60973">
      <w:pPr>
        <w:ind w:left="851"/>
        <w:rPr>
          <w:szCs w:val="21"/>
          <w:lang w:val="vi-VN"/>
        </w:rPr>
      </w:pPr>
      <w:r w:rsidRPr="006F235D">
        <w:rPr>
          <w:szCs w:val="21"/>
          <w:lang w:val="vi-VN"/>
        </w:rPr>
        <w:t>なし</w:t>
      </w:r>
    </w:p>
    <w:p w14:paraId="15053A13" w14:textId="77777777" w:rsidR="00F60973" w:rsidRPr="006F235D" w:rsidRDefault="00F60973" w:rsidP="00F60973">
      <w:pPr>
        <w:ind w:left="851"/>
        <w:rPr>
          <w:lang w:val="vi-VN"/>
        </w:rPr>
      </w:pPr>
    </w:p>
    <w:p w14:paraId="04919BAF" w14:textId="77777777" w:rsidR="00F60973" w:rsidRPr="006F235D" w:rsidRDefault="00F60973" w:rsidP="00F60973">
      <w:pPr>
        <w:rPr>
          <w:u w:val="single"/>
          <w:lang w:val="vi-VN"/>
        </w:rPr>
      </w:pPr>
      <w:r w:rsidRPr="006F235D">
        <w:rPr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F60973" w:rsidRPr="006F235D" w14:paraId="2107682D" w14:textId="77777777" w:rsidTr="00EF1F17">
        <w:trPr>
          <w:jc w:val="right"/>
        </w:trPr>
        <w:tc>
          <w:tcPr>
            <w:tcW w:w="454" w:type="dxa"/>
          </w:tcPr>
          <w:p w14:paraId="610E4590" w14:textId="77777777" w:rsidR="00F60973" w:rsidRPr="006F235D" w:rsidRDefault="00F60973" w:rsidP="00DF5A18">
            <w:pPr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3326" w:type="dxa"/>
          </w:tcPr>
          <w:p w14:paraId="7B8F9FF8" w14:textId="23F48016" w:rsidR="00F60973" w:rsidRPr="006F235D" w:rsidRDefault="00EF1F17" w:rsidP="001A2CBF">
            <w:pPr>
              <w:rPr>
                <w:szCs w:val="21"/>
              </w:rPr>
            </w:pPr>
            <w:r w:rsidRPr="006F235D">
              <w:rPr>
                <w:szCs w:val="21"/>
              </w:rPr>
              <w:t xml:space="preserve">Comment out add string for status </w:t>
            </w:r>
            <w:proofErr w:type="spellStart"/>
            <w:r w:rsidRPr="006F235D">
              <w:rPr>
                <w:szCs w:val="21"/>
              </w:rPr>
              <w:t>combobox</w:t>
            </w:r>
            <w:proofErr w:type="spellEnd"/>
          </w:p>
        </w:tc>
        <w:tc>
          <w:tcPr>
            <w:tcW w:w="218" w:type="dxa"/>
          </w:tcPr>
          <w:p w14:paraId="4FF8D432" w14:textId="77777777" w:rsidR="00F60973" w:rsidRPr="006F235D" w:rsidRDefault="00F60973" w:rsidP="008032B1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17F1599C" w14:textId="690C6419" w:rsidR="00F60973" w:rsidRPr="006F235D" w:rsidRDefault="00EF1F17" w:rsidP="00FE38CA">
            <w:pPr>
              <w:rPr>
                <w:szCs w:val="21"/>
              </w:rPr>
            </w:pPr>
            <w:r w:rsidRPr="006F235D">
              <w:rPr>
                <w:szCs w:val="21"/>
              </w:rPr>
              <w:t>//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=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m_Combo_Status.AddString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(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lst_MPPSString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lst_StatusTable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StrID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pstr_dt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);</w:t>
            </w:r>
          </w:p>
        </w:tc>
      </w:tr>
      <w:tr w:rsidR="00F60973" w:rsidRPr="006F235D" w14:paraId="5312CF66" w14:textId="77777777" w:rsidTr="00EF1F17">
        <w:trPr>
          <w:jc w:val="right"/>
        </w:trPr>
        <w:tc>
          <w:tcPr>
            <w:tcW w:w="454" w:type="dxa"/>
          </w:tcPr>
          <w:p w14:paraId="34344A29" w14:textId="77777777" w:rsidR="00F60973" w:rsidRPr="006F235D" w:rsidRDefault="00F60973" w:rsidP="00DF5A18">
            <w:pPr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3326" w:type="dxa"/>
          </w:tcPr>
          <w:p w14:paraId="550DC921" w14:textId="71843162" w:rsidR="00F60973" w:rsidRPr="006F235D" w:rsidRDefault="00EF1F17" w:rsidP="00925E37">
            <w:pPr>
              <w:rPr>
                <w:szCs w:val="21"/>
              </w:rPr>
            </w:pPr>
            <w:r w:rsidRPr="006F235D">
              <w:rPr>
                <w:szCs w:val="21"/>
              </w:rPr>
              <w:t>Get string of COMPLETE status</w:t>
            </w:r>
          </w:p>
        </w:tc>
        <w:tc>
          <w:tcPr>
            <w:tcW w:w="218" w:type="dxa"/>
          </w:tcPr>
          <w:p w14:paraId="0CE9E6B6" w14:textId="77777777" w:rsidR="00F60973" w:rsidRPr="006F235D" w:rsidRDefault="00F60973" w:rsidP="008032B1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46AC9749" w14:textId="66349C11" w:rsidR="00393147" w:rsidRPr="006F235D" w:rsidRDefault="00393147" w:rsidP="00EF1F17">
            <w:pPr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= 0;</w:t>
            </w:r>
          </w:p>
          <w:p w14:paraId="044480EE" w14:textId="267F1A12" w:rsidR="00F60973" w:rsidRPr="006F235D" w:rsidRDefault="00EF1F17" w:rsidP="00EF1F17">
            <w:pPr>
              <w:rPr>
                <w:szCs w:val="21"/>
                <w:lang w:val="vi-VN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dlgGetStr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Pr="006F235D">
              <w:rPr>
                <w:szCs w:val="21"/>
              </w:rPr>
              <w:t>lst_MPPSReasonCodeString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StrID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dlgSTR_MAX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StrBuf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);</w:t>
            </w:r>
          </w:p>
        </w:tc>
      </w:tr>
      <w:tr w:rsidR="00EF1F17" w:rsidRPr="006F235D" w14:paraId="15956753" w14:textId="77777777" w:rsidTr="00EF1F17">
        <w:trPr>
          <w:jc w:val="right"/>
        </w:trPr>
        <w:tc>
          <w:tcPr>
            <w:tcW w:w="454" w:type="dxa"/>
          </w:tcPr>
          <w:p w14:paraId="32F6CE9F" w14:textId="77777777" w:rsidR="00EF1F17" w:rsidRPr="006F235D" w:rsidRDefault="00EF1F17" w:rsidP="00DF5A18">
            <w:pPr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3326" w:type="dxa"/>
          </w:tcPr>
          <w:p w14:paraId="41618147" w14:textId="4991D3FA" w:rsidR="00EF1F17" w:rsidRPr="006F235D" w:rsidRDefault="00EF1F17" w:rsidP="00925E37">
            <w:pPr>
              <w:rPr>
                <w:szCs w:val="21"/>
              </w:rPr>
            </w:pPr>
            <w:r w:rsidRPr="006F235D">
              <w:rPr>
                <w:szCs w:val="21"/>
              </w:rPr>
              <w:t>Set string of COMPLETE status</w:t>
            </w:r>
          </w:p>
        </w:tc>
        <w:tc>
          <w:tcPr>
            <w:tcW w:w="218" w:type="dxa"/>
          </w:tcPr>
          <w:p w14:paraId="54A960A0" w14:textId="77777777" w:rsidR="00EF1F17" w:rsidRPr="006F235D" w:rsidRDefault="00EF1F17" w:rsidP="008032B1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00ECC02E" w14:textId="059685B5" w:rsidR="00EF1F17" w:rsidRPr="006F235D" w:rsidRDefault="00EF1F17" w:rsidP="00EF1F17">
            <w:pPr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=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m_Combo_Status.AddString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StrBuf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);</w:t>
            </w:r>
          </w:p>
        </w:tc>
      </w:tr>
      <w:tr w:rsidR="00EF1F17" w:rsidRPr="006F235D" w14:paraId="60FC8B35" w14:textId="77777777" w:rsidTr="00EF1F17">
        <w:trPr>
          <w:jc w:val="right"/>
        </w:trPr>
        <w:tc>
          <w:tcPr>
            <w:tcW w:w="454" w:type="dxa"/>
          </w:tcPr>
          <w:p w14:paraId="74307796" w14:textId="77777777" w:rsidR="00EF1F17" w:rsidRPr="006F235D" w:rsidRDefault="00EF1F17" w:rsidP="00DF5A18">
            <w:pPr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3326" w:type="dxa"/>
          </w:tcPr>
          <w:p w14:paraId="0268BC71" w14:textId="37021B87" w:rsidR="00EF1F17" w:rsidRPr="006F235D" w:rsidRDefault="00EF1F17" w:rsidP="00925E37">
            <w:pPr>
              <w:rPr>
                <w:szCs w:val="21"/>
              </w:rPr>
            </w:pPr>
            <w:r w:rsidRPr="006F235D">
              <w:rPr>
                <w:szCs w:val="21"/>
              </w:rPr>
              <w:t>Set COMPLETE item index</w:t>
            </w:r>
          </w:p>
        </w:tc>
        <w:tc>
          <w:tcPr>
            <w:tcW w:w="218" w:type="dxa"/>
          </w:tcPr>
          <w:p w14:paraId="0711F3C6" w14:textId="77777777" w:rsidR="00EF1F17" w:rsidRPr="006F235D" w:rsidRDefault="00EF1F17" w:rsidP="008032B1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56C1B9AA" w14:textId="25EB46EB" w:rsidR="00EF1F17" w:rsidRPr="006F235D" w:rsidRDefault="00393147" w:rsidP="00EF1F17">
            <w:pPr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m_Combo_Status.SetItemData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="00EF1F17"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="00EF1F17"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szCs w:val="21"/>
              </w:rPr>
              <w:t>lst_MPPSReasonCodeString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]</w:t>
            </w:r>
            <w:r w:rsidR="00EF1F17" w:rsidRPr="006F235D">
              <w:rPr>
                <w:rFonts w:cs="Consolas"/>
                <w:szCs w:val="21"/>
                <w:highlight w:val="white"/>
              </w:rPr>
              <w:t>.</w:t>
            </w:r>
            <w:proofErr w:type="spellStart"/>
            <w:r w:rsidR="00EF1F17" w:rsidRPr="006F235D">
              <w:rPr>
                <w:rFonts w:cs="Consolas"/>
                <w:szCs w:val="21"/>
                <w:highlight w:val="white"/>
              </w:rPr>
              <w:t>RssID</w:t>
            </w:r>
            <w:proofErr w:type="spellEnd"/>
            <w:r w:rsidR="00EF1F17" w:rsidRPr="006F235D">
              <w:rPr>
                <w:rFonts w:cs="Consolas"/>
                <w:szCs w:val="21"/>
                <w:highlight w:val="white"/>
              </w:rPr>
              <w:t xml:space="preserve"> );</w:t>
            </w:r>
          </w:p>
        </w:tc>
      </w:tr>
      <w:tr w:rsidR="00393147" w:rsidRPr="006F235D" w14:paraId="2FAB7E54" w14:textId="77777777" w:rsidTr="00EF1F17">
        <w:trPr>
          <w:jc w:val="right"/>
        </w:trPr>
        <w:tc>
          <w:tcPr>
            <w:tcW w:w="454" w:type="dxa"/>
          </w:tcPr>
          <w:p w14:paraId="31B41CF4" w14:textId="77777777" w:rsidR="00393147" w:rsidRPr="006F235D" w:rsidRDefault="00393147" w:rsidP="00393147">
            <w:pPr>
              <w:numPr>
                <w:ilvl w:val="0"/>
                <w:numId w:val="3"/>
              </w:numPr>
              <w:rPr>
                <w:lang w:val="vi-VN"/>
              </w:rPr>
            </w:pPr>
          </w:p>
        </w:tc>
        <w:tc>
          <w:tcPr>
            <w:tcW w:w="3326" w:type="dxa"/>
          </w:tcPr>
          <w:p w14:paraId="65C79461" w14:textId="75FB2B2D" w:rsidR="00393147" w:rsidRPr="006F235D" w:rsidRDefault="00393147" w:rsidP="00393147">
            <w:pPr>
              <w:rPr>
                <w:szCs w:val="21"/>
              </w:rPr>
            </w:pPr>
            <w:r w:rsidRPr="006F235D">
              <w:rPr>
                <w:szCs w:val="21"/>
              </w:rPr>
              <w:t>Get string of DISCONTINUE status</w:t>
            </w:r>
          </w:p>
        </w:tc>
        <w:tc>
          <w:tcPr>
            <w:tcW w:w="218" w:type="dxa"/>
          </w:tcPr>
          <w:p w14:paraId="349441FA" w14:textId="77777777" w:rsidR="00393147" w:rsidRPr="006F235D" w:rsidRDefault="00393147" w:rsidP="00393147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70F736A6" w14:textId="485F103B" w:rsidR="00393147" w:rsidRPr="006F235D" w:rsidRDefault="00393147" w:rsidP="00393147">
            <w:pPr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= 1;</w:t>
            </w:r>
          </w:p>
          <w:p w14:paraId="36B3ED83" w14:textId="56F87956" w:rsidR="00393147" w:rsidRPr="006F235D" w:rsidRDefault="00393147" w:rsidP="00393147">
            <w:pPr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dlgGetStr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Pr="006F235D">
              <w:rPr>
                <w:szCs w:val="21"/>
              </w:rPr>
              <w:t>lst_MPPSReasonCodeString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StrID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dlgSTR_MAX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StrBuf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);</w:t>
            </w:r>
          </w:p>
        </w:tc>
      </w:tr>
      <w:tr w:rsidR="00393147" w:rsidRPr="006F235D" w14:paraId="0C70F859" w14:textId="77777777" w:rsidTr="00EF1F17">
        <w:trPr>
          <w:jc w:val="right"/>
        </w:trPr>
        <w:tc>
          <w:tcPr>
            <w:tcW w:w="454" w:type="dxa"/>
          </w:tcPr>
          <w:p w14:paraId="13AB6AF4" w14:textId="27CA7052" w:rsidR="00393147" w:rsidRPr="006F235D" w:rsidRDefault="00393147" w:rsidP="006859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326" w:type="dxa"/>
          </w:tcPr>
          <w:p w14:paraId="3232BF86" w14:textId="3F1060A1" w:rsidR="00393147" w:rsidRPr="006F235D" w:rsidRDefault="00393147" w:rsidP="00393147">
            <w:r w:rsidRPr="006F235D">
              <w:rPr>
                <w:szCs w:val="21"/>
              </w:rPr>
              <w:t>Set string of DISCONTINUE status</w:t>
            </w:r>
          </w:p>
        </w:tc>
        <w:tc>
          <w:tcPr>
            <w:tcW w:w="218" w:type="dxa"/>
          </w:tcPr>
          <w:p w14:paraId="5FEA49F3" w14:textId="77777777" w:rsidR="00393147" w:rsidRPr="006F235D" w:rsidRDefault="00393147" w:rsidP="00393147">
            <w:pPr>
              <w:rPr>
                <w:lang w:val="vi-VN"/>
              </w:rPr>
            </w:pPr>
          </w:p>
        </w:tc>
        <w:tc>
          <w:tcPr>
            <w:tcW w:w="4962" w:type="dxa"/>
          </w:tcPr>
          <w:p w14:paraId="3A23DA0D" w14:textId="469FD519" w:rsidR="00393147" w:rsidRPr="006F235D" w:rsidRDefault="00393147" w:rsidP="00393147">
            <w:pPr>
              <w:rPr>
                <w:rFonts w:cs="Consolas"/>
                <w:szCs w:val="21"/>
                <w:lang w:val="vi-VN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=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m_Combo_Status.AddString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StrBuf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);</w:t>
            </w:r>
          </w:p>
        </w:tc>
      </w:tr>
      <w:tr w:rsidR="00393147" w:rsidRPr="006F235D" w14:paraId="41377EDA" w14:textId="77777777" w:rsidTr="00EF1F17">
        <w:trPr>
          <w:jc w:val="right"/>
        </w:trPr>
        <w:tc>
          <w:tcPr>
            <w:tcW w:w="454" w:type="dxa"/>
          </w:tcPr>
          <w:p w14:paraId="40AABDCA" w14:textId="6AEFADCE" w:rsidR="00393147" w:rsidRPr="006F235D" w:rsidRDefault="00393147" w:rsidP="006859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326" w:type="dxa"/>
          </w:tcPr>
          <w:p w14:paraId="713FD4E2" w14:textId="2E06A9B5" w:rsidR="00393147" w:rsidRPr="006F235D" w:rsidRDefault="00393147" w:rsidP="00393147">
            <w:pPr>
              <w:rPr>
                <w:szCs w:val="21"/>
              </w:rPr>
            </w:pPr>
            <w:r w:rsidRPr="006F235D">
              <w:rPr>
                <w:szCs w:val="21"/>
              </w:rPr>
              <w:t>Set DISCONTINUE item index</w:t>
            </w:r>
          </w:p>
        </w:tc>
        <w:tc>
          <w:tcPr>
            <w:tcW w:w="218" w:type="dxa"/>
          </w:tcPr>
          <w:p w14:paraId="38D6CE86" w14:textId="77777777" w:rsidR="00393147" w:rsidRPr="006F235D" w:rsidRDefault="00393147" w:rsidP="00393147">
            <w:pPr>
              <w:rPr>
                <w:lang w:val="vi-VN"/>
              </w:rPr>
            </w:pPr>
          </w:p>
        </w:tc>
        <w:tc>
          <w:tcPr>
            <w:tcW w:w="4962" w:type="dxa"/>
          </w:tcPr>
          <w:p w14:paraId="23BDBE3A" w14:textId="6AFEA92A" w:rsidR="00393147" w:rsidRPr="006F235D" w:rsidRDefault="00393147" w:rsidP="00393147">
            <w:pPr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m_Combo_Status.SetItemData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szCs w:val="21"/>
              </w:rPr>
              <w:t>lst_MPPSReasonCodeString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RssID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);</w:t>
            </w:r>
          </w:p>
        </w:tc>
      </w:tr>
      <w:tr w:rsidR="00430BD7" w:rsidRPr="006F235D" w14:paraId="7337A6A4" w14:textId="77777777" w:rsidTr="00443691">
        <w:trPr>
          <w:trHeight w:val="1984"/>
          <w:jc w:val="right"/>
        </w:trPr>
        <w:tc>
          <w:tcPr>
            <w:tcW w:w="454" w:type="dxa"/>
          </w:tcPr>
          <w:p w14:paraId="57C3695C" w14:textId="77777777" w:rsidR="00430BD7" w:rsidRPr="006F235D" w:rsidRDefault="00430BD7" w:rsidP="006859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326" w:type="dxa"/>
          </w:tcPr>
          <w:p w14:paraId="7EADDD9D" w14:textId="6F44C59C" w:rsidR="00430BD7" w:rsidRPr="006F235D" w:rsidRDefault="00430BD7" w:rsidP="00393147">
            <w:pPr>
              <w:rPr>
                <w:szCs w:val="21"/>
              </w:rPr>
            </w:pPr>
            <w:r w:rsidRPr="006F235D">
              <w:rPr>
                <w:szCs w:val="21"/>
              </w:rPr>
              <w:t>Comment out old code which set string for reason code</w:t>
            </w:r>
          </w:p>
        </w:tc>
        <w:tc>
          <w:tcPr>
            <w:tcW w:w="218" w:type="dxa"/>
          </w:tcPr>
          <w:p w14:paraId="6F1BBF27" w14:textId="77777777" w:rsidR="00430BD7" w:rsidRPr="006F235D" w:rsidRDefault="00430BD7" w:rsidP="00393147"/>
        </w:tc>
        <w:tc>
          <w:tcPr>
            <w:tcW w:w="4962" w:type="dxa"/>
          </w:tcPr>
          <w:p w14:paraId="7437AAF4" w14:textId="77777777" w:rsidR="00443691" w:rsidRPr="006F235D" w:rsidRDefault="00443691" w:rsidP="00430BD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r w:rsidR="00430BD7" w:rsidRPr="006F235D">
              <w:rPr>
                <w:rFonts w:cs="Consolas"/>
                <w:szCs w:val="21"/>
                <w:highlight w:val="white"/>
              </w:rPr>
              <w:t>for(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 = 0; 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lst_ReasonTable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StrID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 != 0; </w:t>
            </w:r>
          </w:p>
          <w:p w14:paraId="4167F4C3" w14:textId="16A65B3D" w:rsidR="00430BD7" w:rsidRPr="006F235D" w:rsidRDefault="00443691" w:rsidP="00430BD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>++)</w:t>
            </w:r>
          </w:p>
          <w:p w14:paraId="4C25A153" w14:textId="2D140605" w:rsidR="00430BD7" w:rsidRPr="006F235D" w:rsidRDefault="00443691" w:rsidP="00430BD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r w:rsidR="00430BD7" w:rsidRPr="006F235D">
              <w:rPr>
                <w:rFonts w:cs="Consolas"/>
                <w:szCs w:val="21"/>
                <w:highlight w:val="white"/>
              </w:rPr>
              <w:t>{</w:t>
            </w:r>
          </w:p>
          <w:p w14:paraId="2F8E4418" w14:textId="77777777" w:rsidR="00443691" w:rsidRPr="006F235D" w:rsidRDefault="00443691" w:rsidP="00430BD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 = </w:t>
            </w:r>
          </w:p>
          <w:p w14:paraId="545B63DD" w14:textId="77777777" w:rsidR="00443691" w:rsidRPr="006F235D" w:rsidRDefault="00443691" w:rsidP="00430BD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m_Combo_Reason.AddString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( 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lst_MPPSString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>[ls</w:t>
            </w:r>
          </w:p>
          <w:p w14:paraId="156C802F" w14:textId="5F18E889" w:rsidR="00430BD7" w:rsidRPr="006F235D" w:rsidRDefault="00443691" w:rsidP="00430BD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t_ReasonTable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StrID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>].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pstr_dt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 );</w:t>
            </w:r>
          </w:p>
          <w:p w14:paraId="18F7A37A" w14:textId="599DBE70" w:rsidR="00430BD7" w:rsidRPr="006F235D" w:rsidRDefault="00443691" w:rsidP="00430BD7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m_Combo_Reason.SetItemData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( 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="00430BD7"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="00430BD7" w:rsidRPr="006F235D">
              <w:rPr>
                <w:rFonts w:cs="Consolas"/>
                <w:szCs w:val="21"/>
                <w:highlight w:val="white"/>
              </w:rPr>
              <w:t xml:space="preserve"> );</w:t>
            </w:r>
          </w:p>
          <w:p w14:paraId="16812365" w14:textId="139FB365" w:rsidR="00430BD7" w:rsidRPr="006F235D" w:rsidRDefault="00443691" w:rsidP="00430BD7">
            <w:pPr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//</w:t>
            </w:r>
            <w:r w:rsidR="00430BD7" w:rsidRPr="006F235D">
              <w:rPr>
                <w:rFonts w:cs="Consolas"/>
                <w:szCs w:val="21"/>
                <w:highlight w:val="white"/>
              </w:rPr>
              <w:t>}</w:t>
            </w:r>
          </w:p>
        </w:tc>
      </w:tr>
      <w:tr w:rsidR="00443691" w:rsidRPr="006F235D" w14:paraId="5075A1FA" w14:textId="77777777" w:rsidTr="00443691">
        <w:trPr>
          <w:trHeight w:val="1984"/>
          <w:jc w:val="right"/>
        </w:trPr>
        <w:tc>
          <w:tcPr>
            <w:tcW w:w="454" w:type="dxa"/>
          </w:tcPr>
          <w:p w14:paraId="0E141A24" w14:textId="77777777" w:rsidR="00443691" w:rsidRPr="006F235D" w:rsidRDefault="00443691" w:rsidP="00685978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3326" w:type="dxa"/>
          </w:tcPr>
          <w:p w14:paraId="343B853C" w14:textId="363B6784" w:rsidR="00443691" w:rsidRPr="006F235D" w:rsidRDefault="00443691" w:rsidP="00393147">
            <w:pPr>
              <w:rPr>
                <w:szCs w:val="21"/>
              </w:rPr>
            </w:pPr>
            <w:r w:rsidRPr="006F235D">
              <w:rPr>
                <w:szCs w:val="21"/>
              </w:rPr>
              <w:t>Set string for reason code</w:t>
            </w:r>
          </w:p>
        </w:tc>
        <w:tc>
          <w:tcPr>
            <w:tcW w:w="218" w:type="dxa"/>
          </w:tcPr>
          <w:p w14:paraId="6A732470" w14:textId="77777777" w:rsidR="00443691" w:rsidRPr="006F235D" w:rsidRDefault="00443691" w:rsidP="00393147"/>
        </w:tc>
        <w:tc>
          <w:tcPr>
            <w:tcW w:w="4962" w:type="dxa"/>
          </w:tcPr>
          <w:p w14:paraId="0BE426AE" w14:textId="66DFA3D2" w:rsidR="00443691" w:rsidRPr="006F235D" w:rsidRDefault="00443691" w:rsidP="00443691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for(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= 0; </w:t>
            </w:r>
            <w:proofErr w:type="spellStart"/>
            <w:r w:rsidR="0058325E" w:rsidRPr="006F235D">
              <w:rPr>
                <w:szCs w:val="21"/>
              </w:rPr>
              <w:t>lst_MPPSReasonCodeString</w:t>
            </w:r>
            <w:proofErr w:type="spellEnd"/>
            <w:r w:rsidR="0058325E" w:rsidRPr="006F235D">
              <w:rPr>
                <w:rFonts w:cs="Consolas"/>
                <w:szCs w:val="21"/>
                <w:highlight w:val="white"/>
              </w:rPr>
              <w:t xml:space="preserve"> </w:t>
            </w:r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] != 0;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++)</w:t>
            </w:r>
          </w:p>
          <w:p w14:paraId="4AACA732" w14:textId="179B1265" w:rsidR="00443691" w:rsidRPr="006F235D" w:rsidRDefault="00443691" w:rsidP="00443691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{</w:t>
            </w:r>
          </w:p>
          <w:p w14:paraId="74A7A901" w14:textId="04BECC64" w:rsidR="00443691" w:rsidRPr="006F235D" w:rsidRDefault="00443691" w:rsidP="00443691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dlgGetStr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Pr="006F235D">
              <w:rPr>
                <w:szCs w:val="21"/>
              </w:rPr>
              <w:t>lst_MPPSReasonCodeString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[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],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dlgSTR_MAX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StrBuf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);</w:t>
            </w:r>
          </w:p>
          <w:p w14:paraId="6FF1F395" w14:textId="66CE4D9F" w:rsidR="00443691" w:rsidRPr="006F235D" w:rsidRDefault="00443691" w:rsidP="00443691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=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m_Combo_Reason.AddString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(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StrBuf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>);</w:t>
            </w:r>
          </w:p>
          <w:p w14:paraId="04DA7F41" w14:textId="685FE042" w:rsidR="00443691" w:rsidRPr="006F235D" w:rsidRDefault="00443691" w:rsidP="00443691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proofErr w:type="spellStart"/>
            <w:r w:rsidRPr="006F235D">
              <w:rPr>
                <w:rFonts w:cs="Consolas"/>
                <w:szCs w:val="21"/>
                <w:highlight w:val="white"/>
              </w:rPr>
              <w:t>m_Combo_Reason.SetItemData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(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iIdx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, </w:t>
            </w:r>
            <w:proofErr w:type="spellStart"/>
            <w:r w:rsidRPr="006F235D">
              <w:rPr>
                <w:rFonts w:cs="Consolas"/>
                <w:szCs w:val="21"/>
                <w:highlight w:val="white"/>
              </w:rPr>
              <w:t>i</w:t>
            </w:r>
            <w:proofErr w:type="spellEnd"/>
            <w:r w:rsidRPr="006F235D">
              <w:rPr>
                <w:rFonts w:cs="Consolas"/>
                <w:szCs w:val="21"/>
                <w:highlight w:val="white"/>
              </w:rPr>
              <w:t xml:space="preserve"> );</w:t>
            </w:r>
          </w:p>
          <w:p w14:paraId="5E49CE21" w14:textId="412B2F93" w:rsidR="00443691" w:rsidRPr="006F235D" w:rsidRDefault="00443691" w:rsidP="00443691">
            <w:pPr>
              <w:widowControl/>
              <w:autoSpaceDE w:val="0"/>
              <w:autoSpaceDN w:val="0"/>
              <w:jc w:val="left"/>
              <w:textAlignment w:val="auto"/>
              <w:rPr>
                <w:rFonts w:cs="Consolas"/>
                <w:szCs w:val="21"/>
                <w:highlight w:val="white"/>
              </w:rPr>
            </w:pPr>
            <w:r w:rsidRPr="006F235D">
              <w:rPr>
                <w:rFonts w:cs="Consolas"/>
                <w:szCs w:val="21"/>
                <w:highlight w:val="white"/>
              </w:rPr>
              <w:t>}</w:t>
            </w:r>
          </w:p>
        </w:tc>
      </w:tr>
    </w:tbl>
    <w:p w14:paraId="64F416B7" w14:textId="7D4BEAC4" w:rsidR="002A56E6" w:rsidRDefault="002A56E6" w:rsidP="00F60973">
      <w:pPr>
        <w:widowControl/>
        <w:adjustRightInd/>
        <w:jc w:val="left"/>
        <w:textAlignment w:val="auto"/>
        <w:rPr>
          <w:lang w:val="vi-VN"/>
        </w:rPr>
      </w:pPr>
    </w:p>
    <w:p w14:paraId="647A61B4" w14:textId="77777777" w:rsidR="002A56E6" w:rsidRDefault="002A56E6">
      <w:pPr>
        <w:widowControl/>
        <w:adjustRightInd/>
        <w:jc w:val="left"/>
        <w:textAlignment w:val="auto"/>
        <w:rPr>
          <w:lang w:val="vi-VN"/>
        </w:rPr>
      </w:pPr>
      <w:r>
        <w:rPr>
          <w:lang w:val="vi-VN"/>
        </w:rPr>
        <w:br w:type="page"/>
      </w:r>
    </w:p>
    <w:p w14:paraId="46032403" w14:textId="340DEAAB" w:rsidR="002A56E6" w:rsidRPr="006F235D" w:rsidRDefault="002A56E6" w:rsidP="002A56E6">
      <w:pPr>
        <w:pStyle w:val="Heading2"/>
        <w:rPr>
          <w:rFonts w:ascii="ＭＳ 明朝" w:eastAsia="ＭＳ 明朝" w:hAnsi="ＭＳ 明朝"/>
          <w:sz w:val="36"/>
          <w:szCs w:val="28"/>
          <w:lang w:val="vi-VN"/>
        </w:rPr>
      </w:pPr>
      <w:proofErr w:type="spellStart"/>
      <w:r w:rsidRPr="00BD137F">
        <w:rPr>
          <w:rFonts w:ascii="ＭＳ 明朝" w:eastAsia="ＭＳ 明朝" w:hAnsi="ＭＳ 明朝" w:cs="Consolas"/>
          <w:sz w:val="24"/>
          <w:szCs w:val="19"/>
        </w:rPr>
        <w:lastRenderedPageBreak/>
        <w:t>wrng_window_disp</w:t>
      </w:r>
      <w:proofErr w:type="spellEnd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2A56E6" w:rsidRPr="006F235D" w14:paraId="243E5A49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8956F8" w14:textId="77777777" w:rsidR="002A56E6" w:rsidRPr="006F235D" w:rsidRDefault="002A56E6" w:rsidP="00A00435">
            <w:pPr>
              <w:spacing w:line="240" w:lineRule="exact"/>
              <w:jc w:val="distribute"/>
              <w:rPr>
                <w:lang w:val="vi-VN"/>
              </w:rPr>
            </w:pPr>
            <w:r w:rsidRPr="006F235D">
              <w:rPr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DA0D56" w14:textId="27831BB4" w:rsidR="002A56E6" w:rsidRPr="006F235D" w:rsidRDefault="000E4BC4" w:rsidP="00A00435">
            <w:pPr>
              <w:spacing w:line="240" w:lineRule="exact"/>
              <w:rPr>
                <w:szCs w:val="21"/>
                <w:lang w:val="vi-VN"/>
              </w:rPr>
            </w:pPr>
            <w:proofErr w:type="spellStart"/>
            <w:r w:rsidRPr="000E4BC4">
              <w:rPr>
                <w:rFonts w:cs="Consolas"/>
                <w:szCs w:val="21"/>
              </w:rPr>
              <w:t>wrng_window_disp</w:t>
            </w:r>
            <w:proofErr w:type="spellEnd"/>
          </w:p>
        </w:tc>
      </w:tr>
      <w:tr w:rsidR="002A56E6" w:rsidRPr="006F235D" w14:paraId="7E9534FF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71A70C9" w14:textId="77777777" w:rsidR="002A56E6" w:rsidRPr="006F235D" w:rsidRDefault="002A56E6" w:rsidP="00A00435">
            <w:pPr>
              <w:spacing w:line="240" w:lineRule="exact"/>
              <w:jc w:val="distribute"/>
              <w:rPr>
                <w:lang w:val="vi-VN"/>
              </w:rPr>
            </w:pPr>
            <w:r w:rsidRPr="006F235D">
              <w:rPr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658B14" w14:textId="29FEE785" w:rsidR="002A56E6" w:rsidRPr="006F235D" w:rsidRDefault="000E4BC4" w:rsidP="00A00435">
            <w:pPr>
              <w:spacing w:line="240" w:lineRule="exact"/>
              <w:jc w:val="left"/>
              <w:rPr>
                <w:szCs w:val="21"/>
              </w:rPr>
            </w:pPr>
            <w:r>
              <w:rPr>
                <w:szCs w:val="21"/>
              </w:rPr>
              <w:t>message</w:t>
            </w:r>
          </w:p>
        </w:tc>
      </w:tr>
      <w:tr w:rsidR="002A56E6" w:rsidRPr="006F235D" w14:paraId="1506B512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1F2212" w14:textId="77777777" w:rsidR="002A56E6" w:rsidRPr="006F235D" w:rsidRDefault="002A56E6" w:rsidP="00A00435">
            <w:pPr>
              <w:spacing w:line="240" w:lineRule="exact"/>
              <w:jc w:val="distribute"/>
              <w:rPr>
                <w:lang w:val="vi-VN"/>
              </w:rPr>
            </w:pPr>
            <w:r w:rsidRPr="006F235D">
              <w:rPr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E6ADF55" w14:textId="2E663676" w:rsidR="002A56E6" w:rsidRPr="006F235D" w:rsidRDefault="000E4BC4" w:rsidP="00A00435">
            <w:pPr>
              <w:spacing w:line="240" w:lineRule="exact"/>
              <w:jc w:val="left"/>
              <w:rPr>
                <w:szCs w:val="21"/>
                <w:lang w:val="vi-VN"/>
              </w:rPr>
            </w:pPr>
            <w:r w:rsidRPr="000E4BC4">
              <w:rPr>
                <w:szCs w:val="21"/>
                <w:lang w:val="vi-VN"/>
              </w:rPr>
              <w:t>message_dialog.c</w:t>
            </w:r>
          </w:p>
        </w:tc>
      </w:tr>
    </w:tbl>
    <w:p w14:paraId="3D5D2A50" w14:textId="77777777" w:rsidR="002A56E6" w:rsidRPr="006F235D" w:rsidRDefault="002A56E6" w:rsidP="002A56E6">
      <w:pPr>
        <w:rPr>
          <w:u w:val="single"/>
          <w:lang w:val="vi-VN"/>
        </w:rPr>
      </w:pPr>
    </w:p>
    <w:p w14:paraId="3A2D106F" w14:textId="77777777" w:rsidR="002A56E6" w:rsidRPr="006F235D" w:rsidRDefault="002A56E6" w:rsidP="002A56E6">
      <w:pPr>
        <w:rPr>
          <w:u w:val="single"/>
          <w:lang w:val="vi-VN"/>
        </w:rPr>
      </w:pPr>
      <w:r w:rsidRPr="006F235D">
        <w:rPr>
          <w:u w:val="single"/>
          <w:lang w:val="vi-VN"/>
        </w:rPr>
        <w:t>機    能</w:t>
      </w:r>
    </w:p>
    <w:p w14:paraId="6DDC5633" w14:textId="3C5C52DB" w:rsidR="002A56E6" w:rsidRPr="000E4BC4" w:rsidRDefault="000E4BC4" w:rsidP="000E4BC4">
      <w:pPr>
        <w:ind w:left="851"/>
        <w:rPr>
          <w:rFonts w:cs="Consolas"/>
          <w:szCs w:val="19"/>
        </w:rPr>
      </w:pPr>
      <w:r w:rsidRPr="000E4BC4">
        <w:rPr>
          <w:rFonts w:cs="Consolas" w:hint="eastAsia"/>
          <w:szCs w:val="19"/>
        </w:rPr>
        <w:t>ワーニングメッセージ</w:t>
      </w:r>
      <w:r w:rsidRPr="000E4BC4">
        <w:rPr>
          <w:rFonts w:cs="Consolas"/>
          <w:szCs w:val="19"/>
        </w:rPr>
        <w:t>(ダイアログ）のボタン種別＆インジケータ</w:t>
      </w:r>
      <w:r>
        <w:rPr>
          <w:rFonts w:cs="Consolas"/>
          <w:szCs w:val="19"/>
        </w:rPr>
        <w:t>を設定し、メッセージを表示する</w:t>
      </w:r>
      <w:r w:rsidR="002A56E6" w:rsidRPr="006F235D">
        <w:rPr>
          <w:rFonts w:cs="Consolas" w:hint="eastAsia"/>
          <w:szCs w:val="19"/>
        </w:rPr>
        <w:t>.</w:t>
      </w:r>
    </w:p>
    <w:p w14:paraId="38E3E79A" w14:textId="77777777" w:rsidR="002A56E6" w:rsidRPr="006F235D" w:rsidRDefault="002A56E6" w:rsidP="002A56E6">
      <w:pPr>
        <w:ind w:left="851"/>
        <w:rPr>
          <w:szCs w:val="21"/>
          <w:lang w:val="vi-VN"/>
        </w:rPr>
      </w:pPr>
    </w:p>
    <w:p w14:paraId="1A38C934" w14:textId="77777777" w:rsidR="002A56E6" w:rsidRPr="006F235D" w:rsidRDefault="002A56E6" w:rsidP="002A56E6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呼出形式</w:t>
      </w:r>
    </w:p>
    <w:p w14:paraId="0F8B8398" w14:textId="0C41ABFF" w:rsidR="002A56E6" w:rsidRPr="006F235D" w:rsidRDefault="000E4BC4" w:rsidP="002A56E6">
      <w:pPr>
        <w:ind w:left="851"/>
        <w:rPr>
          <w:szCs w:val="21"/>
          <w:lang w:val="vi-VN"/>
        </w:rPr>
      </w:pPr>
      <w:proofErr w:type="gramStart"/>
      <w:r w:rsidRPr="000E4BC4">
        <w:rPr>
          <w:rFonts w:cs="Consolas"/>
          <w:szCs w:val="21"/>
        </w:rPr>
        <w:t>void</w:t>
      </w:r>
      <w:proofErr w:type="gramEnd"/>
      <w:r w:rsidRPr="000E4BC4">
        <w:rPr>
          <w:rFonts w:cs="Consolas"/>
          <w:szCs w:val="21"/>
        </w:rPr>
        <w:tab/>
      </w:r>
      <w:proofErr w:type="spellStart"/>
      <w:r w:rsidRPr="000E4BC4">
        <w:rPr>
          <w:rFonts w:cs="Consolas"/>
          <w:szCs w:val="21"/>
        </w:rPr>
        <w:t>wrng_window_disp</w:t>
      </w:r>
      <w:proofErr w:type="spellEnd"/>
      <w:r w:rsidRPr="000E4BC4">
        <w:rPr>
          <w:rFonts w:cs="Consolas"/>
          <w:szCs w:val="21"/>
        </w:rPr>
        <w:t>(</w:t>
      </w:r>
      <w:proofErr w:type="spellStart"/>
      <w:r w:rsidRPr="000E4BC4">
        <w:rPr>
          <w:rFonts w:cs="Consolas"/>
          <w:szCs w:val="21"/>
        </w:rPr>
        <w:t>MSG_INFO_t</w:t>
      </w:r>
      <w:proofErr w:type="spellEnd"/>
      <w:r w:rsidRPr="000E4BC4">
        <w:rPr>
          <w:rFonts w:cs="Consolas"/>
          <w:szCs w:val="21"/>
        </w:rPr>
        <w:tab/>
        <w:t>*</w:t>
      </w:r>
      <w:proofErr w:type="spellStart"/>
      <w:r w:rsidRPr="000E4BC4">
        <w:rPr>
          <w:rFonts w:cs="Consolas"/>
          <w:szCs w:val="21"/>
        </w:rPr>
        <w:t>msg_ptr</w:t>
      </w:r>
      <w:proofErr w:type="spellEnd"/>
      <w:r w:rsidRPr="000E4BC4">
        <w:rPr>
          <w:rFonts w:cs="Consolas"/>
          <w:szCs w:val="21"/>
        </w:rPr>
        <w:t>)</w:t>
      </w:r>
    </w:p>
    <w:p w14:paraId="76441E6E" w14:textId="77777777" w:rsidR="002A56E6" w:rsidRPr="006F235D" w:rsidRDefault="002A56E6" w:rsidP="002A56E6">
      <w:pPr>
        <w:ind w:left="851"/>
        <w:rPr>
          <w:szCs w:val="21"/>
          <w:lang w:val="vi-VN"/>
        </w:rPr>
      </w:pPr>
    </w:p>
    <w:p w14:paraId="2E50555A" w14:textId="77777777" w:rsidR="002A56E6" w:rsidRPr="006F235D" w:rsidRDefault="002A56E6" w:rsidP="002A56E6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引    数</w:t>
      </w:r>
    </w:p>
    <w:p w14:paraId="5AE72D0B" w14:textId="77777777" w:rsidR="002A56E6" w:rsidRPr="006F235D" w:rsidRDefault="002A56E6" w:rsidP="002A56E6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[入力]</w:t>
      </w:r>
    </w:p>
    <w:p w14:paraId="371463C0" w14:textId="40FD7292" w:rsidR="002A56E6" w:rsidRDefault="000E4BC4" w:rsidP="002A56E6">
      <w:pPr>
        <w:ind w:left="851"/>
        <w:rPr>
          <w:szCs w:val="21"/>
          <w:lang w:val="vi-VN"/>
        </w:rPr>
      </w:pPr>
      <w:r w:rsidRPr="000E4BC4">
        <w:rPr>
          <w:szCs w:val="21"/>
          <w:lang w:val="vi-VN"/>
        </w:rPr>
        <w:t>MSG_INFO_t</w:t>
      </w:r>
      <w:r w:rsidRPr="000E4BC4">
        <w:rPr>
          <w:szCs w:val="21"/>
          <w:lang w:val="vi-VN"/>
        </w:rPr>
        <w:tab/>
        <w:t>*msg_ptr;</w:t>
      </w:r>
      <w:r w:rsidRPr="000E4BC4">
        <w:rPr>
          <w:szCs w:val="21"/>
          <w:lang w:val="vi-VN"/>
        </w:rPr>
        <w:tab/>
        <w:t>: メッセージ情報アドレス</w:t>
      </w:r>
    </w:p>
    <w:p w14:paraId="562111FF" w14:textId="77777777" w:rsidR="000E4BC4" w:rsidRPr="006F235D" w:rsidRDefault="000E4BC4" w:rsidP="002A56E6">
      <w:pPr>
        <w:ind w:left="851"/>
        <w:rPr>
          <w:rFonts w:hint="eastAsia"/>
          <w:szCs w:val="21"/>
          <w:lang w:val="vi-VN"/>
        </w:rPr>
      </w:pPr>
    </w:p>
    <w:p w14:paraId="24437CF7" w14:textId="77777777" w:rsidR="002A56E6" w:rsidRPr="006F235D" w:rsidRDefault="002A56E6" w:rsidP="002A56E6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[出力]</w:t>
      </w:r>
    </w:p>
    <w:p w14:paraId="4C1DDCC2" w14:textId="77777777" w:rsidR="002A56E6" w:rsidRPr="006F235D" w:rsidRDefault="002A56E6" w:rsidP="002A56E6">
      <w:pPr>
        <w:ind w:left="851"/>
        <w:rPr>
          <w:rFonts w:cs="Consolas"/>
          <w:szCs w:val="21"/>
        </w:rPr>
      </w:pPr>
      <w:r w:rsidRPr="006F235D">
        <w:rPr>
          <w:szCs w:val="21"/>
          <w:lang w:val="vi-VN"/>
        </w:rPr>
        <w:t>なし</w:t>
      </w:r>
    </w:p>
    <w:p w14:paraId="30AACDD4" w14:textId="77777777" w:rsidR="002A56E6" w:rsidRPr="006F235D" w:rsidRDefault="002A56E6" w:rsidP="002A56E6">
      <w:pPr>
        <w:rPr>
          <w:szCs w:val="21"/>
          <w:lang w:val="vi-VN"/>
        </w:rPr>
      </w:pPr>
    </w:p>
    <w:p w14:paraId="23A6FF35" w14:textId="77777777" w:rsidR="002A56E6" w:rsidRPr="006F235D" w:rsidRDefault="002A56E6" w:rsidP="002A56E6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戻 り 値</w:t>
      </w:r>
    </w:p>
    <w:p w14:paraId="589948C7" w14:textId="77777777" w:rsidR="002A56E6" w:rsidRPr="006F235D" w:rsidRDefault="002A56E6" w:rsidP="002A56E6">
      <w:pPr>
        <w:ind w:left="851"/>
        <w:rPr>
          <w:szCs w:val="21"/>
          <w:lang w:val="vi-VN"/>
        </w:rPr>
      </w:pPr>
      <w:r w:rsidRPr="006F235D">
        <w:rPr>
          <w:szCs w:val="21"/>
          <w:lang w:val="vi-VN"/>
        </w:rPr>
        <w:t>なし</w:t>
      </w:r>
    </w:p>
    <w:p w14:paraId="0B89E0CC" w14:textId="77777777" w:rsidR="002A56E6" w:rsidRPr="006F235D" w:rsidRDefault="002A56E6" w:rsidP="002A56E6">
      <w:pPr>
        <w:ind w:left="851"/>
        <w:rPr>
          <w:lang w:val="vi-VN"/>
        </w:rPr>
      </w:pPr>
    </w:p>
    <w:p w14:paraId="4381B82B" w14:textId="77777777" w:rsidR="002A56E6" w:rsidRPr="006F235D" w:rsidRDefault="002A56E6" w:rsidP="002A56E6">
      <w:pPr>
        <w:rPr>
          <w:u w:val="single"/>
          <w:lang w:val="vi-VN"/>
        </w:rPr>
      </w:pPr>
      <w:r w:rsidRPr="006F235D">
        <w:rPr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2A56E6" w:rsidRPr="006F235D" w14:paraId="570139AB" w14:textId="77777777" w:rsidTr="00A00435">
        <w:trPr>
          <w:jc w:val="right"/>
        </w:trPr>
        <w:tc>
          <w:tcPr>
            <w:tcW w:w="454" w:type="dxa"/>
          </w:tcPr>
          <w:p w14:paraId="62831D17" w14:textId="77777777" w:rsidR="002A56E6" w:rsidRPr="006F235D" w:rsidRDefault="002A56E6" w:rsidP="000E4BC4">
            <w:pPr>
              <w:numPr>
                <w:ilvl w:val="0"/>
                <w:numId w:val="19"/>
              </w:numPr>
              <w:rPr>
                <w:lang w:val="vi-VN"/>
              </w:rPr>
            </w:pPr>
          </w:p>
        </w:tc>
        <w:tc>
          <w:tcPr>
            <w:tcW w:w="3326" w:type="dxa"/>
          </w:tcPr>
          <w:p w14:paraId="5AFFE288" w14:textId="0197A643" w:rsidR="002A56E6" w:rsidRPr="006F235D" w:rsidRDefault="000E4BC4" w:rsidP="00A00435">
            <w:pPr>
              <w:rPr>
                <w:szCs w:val="21"/>
              </w:rPr>
            </w:pPr>
            <w:r>
              <w:rPr>
                <w:szCs w:val="21"/>
              </w:rPr>
              <w:t>Add case for Quit/Retry type</w:t>
            </w:r>
            <w:r w:rsidR="00493C8C">
              <w:rPr>
                <w:szCs w:val="21"/>
              </w:rPr>
              <w:t xml:space="preserve">, </w:t>
            </w:r>
          </w:p>
        </w:tc>
        <w:tc>
          <w:tcPr>
            <w:tcW w:w="218" w:type="dxa"/>
          </w:tcPr>
          <w:p w14:paraId="25A259D1" w14:textId="77777777" w:rsidR="002A56E6" w:rsidRPr="006F235D" w:rsidRDefault="002A56E6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605C7BAB" w14:textId="0BEB7F78" w:rsidR="002A56E6" w:rsidRPr="006F235D" w:rsidRDefault="0015388A" w:rsidP="00A00435">
            <w:pPr>
              <w:rPr>
                <w:szCs w:val="21"/>
              </w:rPr>
            </w:pPr>
            <w:r w:rsidRPr="0015388A">
              <w:rPr>
                <w:szCs w:val="21"/>
              </w:rPr>
              <w:t>MSG_QUITRETRY</w:t>
            </w:r>
          </w:p>
        </w:tc>
      </w:tr>
      <w:tr w:rsidR="002A56E6" w:rsidRPr="006F235D" w14:paraId="115FB49B" w14:textId="77777777" w:rsidTr="00A00435">
        <w:trPr>
          <w:jc w:val="right"/>
        </w:trPr>
        <w:tc>
          <w:tcPr>
            <w:tcW w:w="454" w:type="dxa"/>
          </w:tcPr>
          <w:p w14:paraId="650E3A33" w14:textId="77777777" w:rsidR="002A56E6" w:rsidRPr="006F235D" w:rsidRDefault="002A56E6" w:rsidP="000E4BC4">
            <w:pPr>
              <w:numPr>
                <w:ilvl w:val="0"/>
                <w:numId w:val="19"/>
              </w:numPr>
              <w:rPr>
                <w:lang w:val="vi-VN"/>
              </w:rPr>
            </w:pPr>
          </w:p>
        </w:tc>
        <w:tc>
          <w:tcPr>
            <w:tcW w:w="3326" w:type="dxa"/>
          </w:tcPr>
          <w:p w14:paraId="6DDB91A3" w14:textId="64CAA667" w:rsidR="002A56E6" w:rsidRPr="006F235D" w:rsidRDefault="0015388A" w:rsidP="00A00435">
            <w:pPr>
              <w:rPr>
                <w:szCs w:val="21"/>
              </w:rPr>
            </w:pPr>
            <w:r>
              <w:rPr>
                <w:szCs w:val="21"/>
              </w:rPr>
              <w:t xml:space="preserve">If </w:t>
            </w:r>
            <w:proofErr w:type="spellStart"/>
            <w:r>
              <w:rPr>
                <w:szCs w:val="21"/>
              </w:rPr>
              <w:t>msg_find</w:t>
            </w:r>
            <w:proofErr w:type="spellEnd"/>
            <w:r>
              <w:rPr>
                <w:szCs w:val="21"/>
              </w:rPr>
              <w:t xml:space="preserve"> is </w:t>
            </w:r>
            <w:r w:rsidRPr="0015388A">
              <w:rPr>
                <w:szCs w:val="21"/>
              </w:rPr>
              <w:t>MSG_QUITRETRY</w:t>
            </w:r>
            <w:r>
              <w:rPr>
                <w:szCs w:val="21"/>
              </w:rPr>
              <w:t xml:space="preserve">, set dialog king is </w:t>
            </w:r>
            <w:r w:rsidRPr="0015388A">
              <w:rPr>
                <w:szCs w:val="21"/>
              </w:rPr>
              <w:t>DLG_BTN_QUIT_RETRY</w:t>
            </w:r>
          </w:p>
        </w:tc>
        <w:tc>
          <w:tcPr>
            <w:tcW w:w="218" w:type="dxa"/>
          </w:tcPr>
          <w:p w14:paraId="1B6F15A0" w14:textId="77777777" w:rsidR="002A56E6" w:rsidRPr="006F235D" w:rsidRDefault="002A56E6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21CEB0C2" w14:textId="670766B4" w:rsidR="002A56E6" w:rsidRPr="006F235D" w:rsidRDefault="0015388A" w:rsidP="00A00435">
            <w:pPr>
              <w:rPr>
                <w:szCs w:val="21"/>
                <w:lang w:val="vi-VN"/>
              </w:rPr>
            </w:pPr>
            <w:r w:rsidRPr="0015388A">
              <w:rPr>
                <w:szCs w:val="21"/>
                <w:lang w:val="vi-VN"/>
              </w:rPr>
              <w:t>DLG_BTN_QUIT_RETRY</w:t>
            </w:r>
          </w:p>
        </w:tc>
      </w:tr>
      <w:tr w:rsidR="002A56E6" w:rsidRPr="006F235D" w14:paraId="453DE394" w14:textId="77777777" w:rsidTr="00A00435">
        <w:trPr>
          <w:jc w:val="right"/>
        </w:trPr>
        <w:tc>
          <w:tcPr>
            <w:tcW w:w="454" w:type="dxa"/>
          </w:tcPr>
          <w:p w14:paraId="1FA065A5" w14:textId="77777777" w:rsidR="002A56E6" w:rsidRPr="006F235D" w:rsidRDefault="002A56E6" w:rsidP="00BD137F">
            <w:pPr>
              <w:rPr>
                <w:lang w:val="vi-VN"/>
              </w:rPr>
            </w:pPr>
          </w:p>
        </w:tc>
        <w:tc>
          <w:tcPr>
            <w:tcW w:w="3326" w:type="dxa"/>
          </w:tcPr>
          <w:p w14:paraId="67681B6B" w14:textId="5BB68FA8" w:rsidR="002A56E6" w:rsidRPr="006F235D" w:rsidRDefault="002A56E6" w:rsidP="00A00435">
            <w:pPr>
              <w:rPr>
                <w:szCs w:val="21"/>
              </w:rPr>
            </w:pPr>
          </w:p>
        </w:tc>
        <w:tc>
          <w:tcPr>
            <w:tcW w:w="218" w:type="dxa"/>
          </w:tcPr>
          <w:p w14:paraId="1FF0C5B8" w14:textId="77777777" w:rsidR="002A56E6" w:rsidRPr="006F235D" w:rsidRDefault="002A56E6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72DDE242" w14:textId="21FC00C7" w:rsidR="002A56E6" w:rsidRPr="006F235D" w:rsidRDefault="002A56E6" w:rsidP="00A00435">
            <w:pPr>
              <w:rPr>
                <w:rFonts w:cs="Consolas"/>
                <w:szCs w:val="21"/>
                <w:highlight w:val="white"/>
              </w:rPr>
            </w:pPr>
          </w:p>
        </w:tc>
      </w:tr>
    </w:tbl>
    <w:p w14:paraId="08AA0344" w14:textId="77777777" w:rsidR="00F60973" w:rsidRDefault="00F60973" w:rsidP="00F60973">
      <w:pPr>
        <w:widowControl/>
        <w:adjustRightInd/>
        <w:jc w:val="left"/>
        <w:textAlignment w:val="auto"/>
      </w:pPr>
    </w:p>
    <w:p w14:paraId="7D6110F7" w14:textId="0FD4CE8B" w:rsidR="00BD137F" w:rsidRDefault="00BD137F">
      <w:pPr>
        <w:widowControl/>
        <w:adjustRightInd/>
        <w:jc w:val="left"/>
        <w:textAlignment w:val="auto"/>
      </w:pPr>
      <w:r>
        <w:br w:type="page"/>
      </w:r>
    </w:p>
    <w:p w14:paraId="2AEC7E45" w14:textId="76ACDF53" w:rsidR="00BD137F" w:rsidRPr="00BD137F" w:rsidRDefault="00BD137F" w:rsidP="00BD137F">
      <w:pPr>
        <w:pStyle w:val="Heading2"/>
        <w:rPr>
          <w:rFonts w:ascii="ＭＳ 明朝" w:eastAsia="ＭＳ 明朝" w:hAnsi="ＭＳ 明朝"/>
          <w:sz w:val="36"/>
          <w:szCs w:val="28"/>
          <w:lang w:val="vi-VN"/>
        </w:rPr>
      </w:pPr>
      <w:proofErr w:type="spellStart"/>
      <w:r w:rsidRPr="00BD137F">
        <w:rPr>
          <w:rFonts w:ascii="ＭＳ 明朝" w:eastAsia="ＭＳ 明朝" w:hAnsi="ＭＳ 明朝" w:cs="Consolas"/>
          <w:szCs w:val="19"/>
        </w:rPr>
        <w:lastRenderedPageBreak/>
        <w:t>btn_disp_position</w:t>
      </w:r>
      <w:proofErr w:type="spellEnd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BD137F" w:rsidRPr="00BD137F" w14:paraId="12E48728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B4F2B5" w14:textId="77777777" w:rsidR="00BD137F" w:rsidRPr="00BD137F" w:rsidRDefault="00BD137F" w:rsidP="00A00435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CFFB32" w14:textId="48CA0209" w:rsidR="00BD137F" w:rsidRPr="00BD137F" w:rsidRDefault="00BD137F" w:rsidP="00A00435">
            <w:pPr>
              <w:spacing w:line="240" w:lineRule="exact"/>
              <w:rPr>
                <w:szCs w:val="21"/>
                <w:lang w:val="vi-VN"/>
              </w:rPr>
            </w:pPr>
            <w:proofErr w:type="spellStart"/>
            <w:r w:rsidRPr="00BD137F">
              <w:rPr>
                <w:rFonts w:cs="Consolas"/>
                <w:szCs w:val="21"/>
              </w:rPr>
              <w:t>btn_disp_position</w:t>
            </w:r>
            <w:proofErr w:type="spellEnd"/>
          </w:p>
        </w:tc>
      </w:tr>
      <w:tr w:rsidR="00BD137F" w:rsidRPr="00BD137F" w14:paraId="16884707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21C2C6" w14:textId="77777777" w:rsidR="00BD137F" w:rsidRPr="00BD137F" w:rsidRDefault="00BD137F" w:rsidP="00A00435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3A1D70" w14:textId="77777777" w:rsidR="00BD137F" w:rsidRPr="00BD137F" w:rsidRDefault="00BD137F" w:rsidP="00A00435">
            <w:pPr>
              <w:spacing w:line="240" w:lineRule="exact"/>
              <w:jc w:val="left"/>
              <w:rPr>
                <w:szCs w:val="21"/>
              </w:rPr>
            </w:pPr>
            <w:r w:rsidRPr="00BD137F">
              <w:rPr>
                <w:szCs w:val="21"/>
              </w:rPr>
              <w:t>message</w:t>
            </w:r>
          </w:p>
        </w:tc>
      </w:tr>
      <w:tr w:rsidR="00BD137F" w:rsidRPr="00BD137F" w14:paraId="74105B6E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199C68" w14:textId="77777777" w:rsidR="00BD137F" w:rsidRPr="00BD137F" w:rsidRDefault="00BD137F" w:rsidP="00A00435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91F27C" w14:textId="77777777" w:rsidR="00BD137F" w:rsidRPr="00BD137F" w:rsidRDefault="00BD137F" w:rsidP="00A00435">
            <w:pPr>
              <w:spacing w:line="240" w:lineRule="exact"/>
              <w:jc w:val="left"/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message_dialog.c</w:t>
            </w:r>
          </w:p>
        </w:tc>
      </w:tr>
    </w:tbl>
    <w:p w14:paraId="329089BE" w14:textId="77777777" w:rsidR="00BD137F" w:rsidRPr="006F235D" w:rsidRDefault="00BD137F" w:rsidP="00BD137F">
      <w:pPr>
        <w:rPr>
          <w:u w:val="single"/>
          <w:lang w:val="vi-VN"/>
        </w:rPr>
      </w:pPr>
    </w:p>
    <w:p w14:paraId="6E00FE62" w14:textId="77777777" w:rsidR="00BD137F" w:rsidRPr="006F235D" w:rsidRDefault="00BD137F" w:rsidP="00BD137F">
      <w:pPr>
        <w:rPr>
          <w:u w:val="single"/>
          <w:lang w:val="vi-VN"/>
        </w:rPr>
      </w:pPr>
      <w:r w:rsidRPr="006F235D">
        <w:rPr>
          <w:u w:val="single"/>
          <w:lang w:val="vi-VN"/>
        </w:rPr>
        <w:t>機    能</w:t>
      </w:r>
    </w:p>
    <w:p w14:paraId="372BF6EE" w14:textId="54D31D07" w:rsidR="00BD137F" w:rsidRPr="000E4BC4" w:rsidRDefault="00BD137F" w:rsidP="00BD137F">
      <w:pPr>
        <w:ind w:left="851"/>
        <w:rPr>
          <w:rFonts w:cs="Consolas"/>
          <w:szCs w:val="19"/>
        </w:rPr>
      </w:pPr>
      <w:r w:rsidRPr="00BD137F">
        <w:rPr>
          <w:rFonts w:cs="Consolas"/>
          <w:szCs w:val="19"/>
        </w:rPr>
        <w:t>Re-position buttons on dialog if dialog has been resized.</w:t>
      </w:r>
    </w:p>
    <w:p w14:paraId="2CACCFB8" w14:textId="77777777" w:rsidR="00BD137F" w:rsidRPr="006F235D" w:rsidRDefault="00BD137F" w:rsidP="00BD137F">
      <w:pPr>
        <w:ind w:left="851"/>
        <w:rPr>
          <w:szCs w:val="21"/>
          <w:lang w:val="vi-VN"/>
        </w:rPr>
      </w:pPr>
    </w:p>
    <w:p w14:paraId="7CA995B7" w14:textId="77777777" w:rsidR="00BD137F" w:rsidRPr="006F235D" w:rsidRDefault="00BD137F" w:rsidP="00BD137F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呼出形式</w:t>
      </w:r>
    </w:p>
    <w:p w14:paraId="10E17F73" w14:textId="37BC3494" w:rsidR="00BD137F" w:rsidRPr="006F235D" w:rsidRDefault="00BD137F" w:rsidP="00BD137F">
      <w:pPr>
        <w:ind w:left="851"/>
        <w:rPr>
          <w:szCs w:val="21"/>
          <w:lang w:val="vi-VN"/>
        </w:rPr>
      </w:pPr>
      <w:proofErr w:type="gramStart"/>
      <w:r w:rsidRPr="00BD137F">
        <w:rPr>
          <w:rFonts w:cs="Consolas"/>
          <w:szCs w:val="21"/>
        </w:rPr>
        <w:t>void</w:t>
      </w:r>
      <w:proofErr w:type="gramEnd"/>
      <w:r w:rsidRPr="00BD137F">
        <w:rPr>
          <w:rFonts w:cs="Consolas"/>
          <w:szCs w:val="21"/>
        </w:rPr>
        <w:t xml:space="preserve"> </w:t>
      </w:r>
      <w:proofErr w:type="spellStart"/>
      <w:r w:rsidRPr="00BD137F">
        <w:rPr>
          <w:rFonts w:cs="Consolas"/>
          <w:szCs w:val="21"/>
        </w:rPr>
        <w:t>btn_disp_position</w:t>
      </w:r>
      <w:proofErr w:type="spellEnd"/>
      <w:r w:rsidRPr="00BD137F">
        <w:rPr>
          <w:rFonts w:cs="Consolas"/>
          <w:szCs w:val="21"/>
        </w:rPr>
        <w:t xml:space="preserve">(HWND </w:t>
      </w:r>
      <w:proofErr w:type="spellStart"/>
      <w:r w:rsidRPr="00BD137F">
        <w:rPr>
          <w:rFonts w:cs="Consolas"/>
          <w:szCs w:val="21"/>
        </w:rPr>
        <w:t>P_hWnd</w:t>
      </w:r>
      <w:proofErr w:type="spellEnd"/>
      <w:r w:rsidRPr="00BD137F">
        <w:rPr>
          <w:rFonts w:cs="Consolas"/>
          <w:szCs w:val="21"/>
        </w:rPr>
        <w:t>)</w:t>
      </w:r>
    </w:p>
    <w:p w14:paraId="35E31CE5" w14:textId="77777777" w:rsidR="00BD137F" w:rsidRPr="006F235D" w:rsidRDefault="00BD137F" w:rsidP="00BD137F">
      <w:pPr>
        <w:ind w:left="851"/>
        <w:rPr>
          <w:szCs w:val="21"/>
          <w:lang w:val="vi-VN"/>
        </w:rPr>
      </w:pPr>
    </w:p>
    <w:p w14:paraId="64D846EB" w14:textId="77777777" w:rsidR="00BD137F" w:rsidRPr="006F235D" w:rsidRDefault="00BD137F" w:rsidP="00BD137F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引    数</w:t>
      </w:r>
    </w:p>
    <w:p w14:paraId="58259B62" w14:textId="77777777" w:rsidR="00BD137F" w:rsidRPr="006F235D" w:rsidRDefault="00BD137F" w:rsidP="00BD137F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[入力]</w:t>
      </w:r>
    </w:p>
    <w:p w14:paraId="35C6DBAA" w14:textId="4873120C" w:rsidR="00BD137F" w:rsidRDefault="00BD137F" w:rsidP="00BD137F">
      <w:pPr>
        <w:ind w:left="851"/>
        <w:rPr>
          <w:szCs w:val="21"/>
          <w:lang w:val="vi-VN"/>
        </w:rPr>
      </w:pPr>
      <w:r w:rsidRPr="00BD137F">
        <w:rPr>
          <w:szCs w:val="21"/>
          <w:lang w:val="vi-VN"/>
        </w:rPr>
        <w:t>HWND</w:t>
      </w:r>
      <w:r w:rsidRPr="00BD137F">
        <w:rPr>
          <w:szCs w:val="21"/>
          <w:lang w:val="vi-VN"/>
        </w:rPr>
        <w:tab/>
        <w:t>P_hWnd</w:t>
      </w:r>
      <w:r w:rsidRPr="00BD137F">
        <w:rPr>
          <w:szCs w:val="21"/>
          <w:lang w:val="vi-VN"/>
        </w:rPr>
        <w:tab/>
      </w:r>
      <w:r w:rsidRPr="00BD137F">
        <w:rPr>
          <w:szCs w:val="21"/>
          <w:lang w:val="vi-VN"/>
        </w:rPr>
        <w:tab/>
        <w:t>: Dialog handle</w:t>
      </w:r>
    </w:p>
    <w:p w14:paraId="28E5D32A" w14:textId="77777777" w:rsidR="00BD137F" w:rsidRPr="006F235D" w:rsidRDefault="00BD137F" w:rsidP="00BD137F">
      <w:pPr>
        <w:ind w:left="851"/>
        <w:rPr>
          <w:rFonts w:hint="eastAsia"/>
          <w:szCs w:val="21"/>
          <w:lang w:val="vi-VN"/>
        </w:rPr>
      </w:pPr>
    </w:p>
    <w:p w14:paraId="13E2B3E6" w14:textId="77777777" w:rsidR="00BD137F" w:rsidRPr="006F235D" w:rsidRDefault="00BD137F" w:rsidP="00BD137F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[出力]</w:t>
      </w:r>
    </w:p>
    <w:p w14:paraId="7B1C3686" w14:textId="77777777" w:rsidR="00BD137F" w:rsidRPr="006F235D" w:rsidRDefault="00BD137F" w:rsidP="00BD137F">
      <w:pPr>
        <w:ind w:left="851"/>
        <w:rPr>
          <w:rFonts w:cs="Consolas"/>
          <w:szCs w:val="21"/>
        </w:rPr>
      </w:pPr>
      <w:r w:rsidRPr="006F235D">
        <w:rPr>
          <w:szCs w:val="21"/>
          <w:lang w:val="vi-VN"/>
        </w:rPr>
        <w:t>なし</w:t>
      </w:r>
    </w:p>
    <w:p w14:paraId="0464A6D3" w14:textId="77777777" w:rsidR="00BD137F" w:rsidRPr="006F235D" w:rsidRDefault="00BD137F" w:rsidP="00BD137F">
      <w:pPr>
        <w:rPr>
          <w:szCs w:val="21"/>
          <w:lang w:val="vi-VN"/>
        </w:rPr>
      </w:pPr>
    </w:p>
    <w:p w14:paraId="24608EBF" w14:textId="77777777" w:rsidR="00BD137F" w:rsidRPr="006F235D" w:rsidRDefault="00BD137F" w:rsidP="00BD137F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戻 り 値</w:t>
      </w:r>
    </w:p>
    <w:p w14:paraId="275101AA" w14:textId="77777777" w:rsidR="00BD137F" w:rsidRPr="006F235D" w:rsidRDefault="00BD137F" w:rsidP="00BD137F">
      <w:pPr>
        <w:ind w:left="851"/>
        <w:rPr>
          <w:szCs w:val="21"/>
          <w:lang w:val="vi-VN"/>
        </w:rPr>
      </w:pPr>
      <w:r w:rsidRPr="006F235D">
        <w:rPr>
          <w:szCs w:val="21"/>
          <w:lang w:val="vi-VN"/>
        </w:rPr>
        <w:t>なし</w:t>
      </w:r>
    </w:p>
    <w:p w14:paraId="69B9AD26" w14:textId="77777777" w:rsidR="00BD137F" w:rsidRPr="006F235D" w:rsidRDefault="00BD137F" w:rsidP="00BD137F">
      <w:pPr>
        <w:ind w:left="851"/>
        <w:rPr>
          <w:lang w:val="vi-VN"/>
        </w:rPr>
      </w:pPr>
    </w:p>
    <w:p w14:paraId="13347535" w14:textId="77777777" w:rsidR="00BD137F" w:rsidRPr="006F235D" w:rsidRDefault="00BD137F" w:rsidP="00BD137F">
      <w:pPr>
        <w:rPr>
          <w:u w:val="single"/>
          <w:lang w:val="vi-VN"/>
        </w:rPr>
      </w:pPr>
      <w:r w:rsidRPr="006F235D">
        <w:rPr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BD137F" w:rsidRPr="006F235D" w14:paraId="6C341014" w14:textId="77777777" w:rsidTr="00A00435">
        <w:trPr>
          <w:jc w:val="right"/>
        </w:trPr>
        <w:tc>
          <w:tcPr>
            <w:tcW w:w="454" w:type="dxa"/>
          </w:tcPr>
          <w:p w14:paraId="5E812308" w14:textId="77777777" w:rsidR="00BD137F" w:rsidRPr="00BD137F" w:rsidRDefault="00BD137F" w:rsidP="00BD137F">
            <w:pPr>
              <w:numPr>
                <w:ilvl w:val="0"/>
                <w:numId w:val="2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1B29CD44" w14:textId="77777777" w:rsidR="00BD137F" w:rsidRPr="00BD137F" w:rsidRDefault="00BD137F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 xml:space="preserve">Add case for Quit/Retry type, </w:t>
            </w:r>
          </w:p>
        </w:tc>
        <w:tc>
          <w:tcPr>
            <w:tcW w:w="218" w:type="dxa"/>
          </w:tcPr>
          <w:p w14:paraId="2DB457A3" w14:textId="77777777" w:rsidR="00BD137F" w:rsidRPr="00BD137F" w:rsidRDefault="00BD137F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7A92C8F3" w14:textId="07D4254D" w:rsidR="00BD137F" w:rsidRPr="00BD137F" w:rsidRDefault="00BD137F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>case MSG_QUITRETRY:</w:t>
            </w:r>
          </w:p>
        </w:tc>
      </w:tr>
      <w:tr w:rsidR="00BD137F" w:rsidRPr="006F235D" w14:paraId="0EE22F72" w14:textId="77777777" w:rsidTr="00A00435">
        <w:trPr>
          <w:jc w:val="right"/>
        </w:trPr>
        <w:tc>
          <w:tcPr>
            <w:tcW w:w="454" w:type="dxa"/>
          </w:tcPr>
          <w:p w14:paraId="2459CE92" w14:textId="77777777" w:rsidR="00BD137F" w:rsidRPr="00BD137F" w:rsidRDefault="00BD137F" w:rsidP="00BD137F">
            <w:pPr>
              <w:numPr>
                <w:ilvl w:val="0"/>
                <w:numId w:val="2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245681E5" w14:textId="273196D3" w:rsidR="00BD137F" w:rsidRPr="00BD137F" w:rsidRDefault="00BD137F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>Set number of button</w:t>
            </w:r>
          </w:p>
        </w:tc>
        <w:tc>
          <w:tcPr>
            <w:tcW w:w="218" w:type="dxa"/>
          </w:tcPr>
          <w:p w14:paraId="25C1F347" w14:textId="77777777" w:rsidR="00BD137F" w:rsidRPr="00BD137F" w:rsidRDefault="00BD137F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1C9EB067" w14:textId="09286974" w:rsidR="00BD137F" w:rsidRPr="00BD137F" w:rsidRDefault="00BD137F" w:rsidP="00A00435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TWO_BUTTON</w:t>
            </w:r>
          </w:p>
        </w:tc>
      </w:tr>
      <w:tr w:rsidR="00BD137F" w:rsidRPr="006F235D" w14:paraId="28E214CC" w14:textId="77777777" w:rsidTr="00A00435">
        <w:trPr>
          <w:jc w:val="right"/>
        </w:trPr>
        <w:tc>
          <w:tcPr>
            <w:tcW w:w="454" w:type="dxa"/>
          </w:tcPr>
          <w:p w14:paraId="17F96301" w14:textId="77777777" w:rsidR="00BD137F" w:rsidRPr="00BD137F" w:rsidRDefault="00BD137F" w:rsidP="00BD137F">
            <w:pPr>
              <w:numPr>
                <w:ilvl w:val="0"/>
                <w:numId w:val="2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5557DB8E" w14:textId="04449CFF" w:rsidR="00BD137F" w:rsidRPr="00BD137F" w:rsidRDefault="00BD137F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>Allocate memory for buttons</w:t>
            </w:r>
          </w:p>
        </w:tc>
        <w:tc>
          <w:tcPr>
            <w:tcW w:w="218" w:type="dxa"/>
          </w:tcPr>
          <w:p w14:paraId="268EA749" w14:textId="77777777" w:rsidR="00BD137F" w:rsidRPr="00BD137F" w:rsidRDefault="00BD137F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49B4670C" w14:textId="3BD8400C" w:rsidR="00BD137F" w:rsidRPr="00BD137F" w:rsidRDefault="00BD137F" w:rsidP="00A00435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malloc(sizeof(int) * nNumberOfButton);</w:t>
            </w:r>
          </w:p>
        </w:tc>
      </w:tr>
      <w:tr w:rsidR="00BD137F" w:rsidRPr="006F235D" w14:paraId="7486FE07" w14:textId="77777777" w:rsidTr="00A00435">
        <w:trPr>
          <w:jc w:val="right"/>
        </w:trPr>
        <w:tc>
          <w:tcPr>
            <w:tcW w:w="454" w:type="dxa"/>
          </w:tcPr>
          <w:p w14:paraId="798EE46A" w14:textId="77777777" w:rsidR="00BD137F" w:rsidRPr="00BD137F" w:rsidRDefault="00BD137F" w:rsidP="00BD137F">
            <w:pPr>
              <w:numPr>
                <w:ilvl w:val="0"/>
                <w:numId w:val="2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79DDBF40" w14:textId="49C34BD9" w:rsidR="00BD137F" w:rsidRPr="00BD137F" w:rsidRDefault="00BD137F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>Assign first button is Retry button</w:t>
            </w:r>
          </w:p>
        </w:tc>
        <w:tc>
          <w:tcPr>
            <w:tcW w:w="218" w:type="dxa"/>
          </w:tcPr>
          <w:p w14:paraId="4AFEE71F" w14:textId="77777777" w:rsidR="00BD137F" w:rsidRPr="00BD137F" w:rsidRDefault="00BD137F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2FF56741" w14:textId="0ACE77C7" w:rsidR="00BD137F" w:rsidRPr="00BD137F" w:rsidRDefault="00BD137F" w:rsidP="00A00435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pButtonID[FIRST_BUTTON] = IDC_BUTTON1</w:t>
            </w:r>
          </w:p>
        </w:tc>
      </w:tr>
      <w:tr w:rsidR="00BD137F" w:rsidRPr="006F235D" w14:paraId="19D958E4" w14:textId="77777777" w:rsidTr="00A00435">
        <w:trPr>
          <w:jc w:val="right"/>
        </w:trPr>
        <w:tc>
          <w:tcPr>
            <w:tcW w:w="454" w:type="dxa"/>
          </w:tcPr>
          <w:p w14:paraId="45F14412" w14:textId="77777777" w:rsidR="00BD137F" w:rsidRPr="00BD137F" w:rsidRDefault="00BD137F" w:rsidP="00BD137F">
            <w:pPr>
              <w:numPr>
                <w:ilvl w:val="0"/>
                <w:numId w:val="2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53CD2FE5" w14:textId="562DFC2C" w:rsidR="00BD137F" w:rsidRPr="00BD137F" w:rsidRDefault="00BD137F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>Assign first button is Retry button</w:t>
            </w:r>
          </w:p>
        </w:tc>
        <w:tc>
          <w:tcPr>
            <w:tcW w:w="218" w:type="dxa"/>
          </w:tcPr>
          <w:p w14:paraId="01B3375E" w14:textId="77777777" w:rsidR="00BD137F" w:rsidRPr="00BD137F" w:rsidRDefault="00BD137F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535FB616" w14:textId="1F39DFBA" w:rsidR="00BD137F" w:rsidRPr="00BD137F" w:rsidRDefault="00BD137F" w:rsidP="00A00435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pButtonID[SECOND_BUTTON] = IDOK</w:t>
            </w:r>
          </w:p>
        </w:tc>
      </w:tr>
      <w:tr w:rsidR="00BD137F" w:rsidRPr="006F235D" w14:paraId="15C612DE" w14:textId="77777777" w:rsidTr="00A00435">
        <w:trPr>
          <w:jc w:val="right"/>
        </w:trPr>
        <w:tc>
          <w:tcPr>
            <w:tcW w:w="454" w:type="dxa"/>
          </w:tcPr>
          <w:p w14:paraId="4830368B" w14:textId="77777777" w:rsidR="00BD137F" w:rsidRPr="00BD137F" w:rsidRDefault="00BD137F" w:rsidP="00BD137F">
            <w:pPr>
              <w:numPr>
                <w:ilvl w:val="0"/>
                <w:numId w:val="20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7CA94A02" w14:textId="420D8869" w:rsidR="00BD137F" w:rsidRPr="00BD137F" w:rsidRDefault="00BD137F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>Re</w:t>
            </w:r>
            <w:r w:rsidR="00546981">
              <w:rPr>
                <w:szCs w:val="21"/>
              </w:rPr>
              <w:t>-</w:t>
            </w:r>
            <w:r w:rsidRPr="00BD137F">
              <w:rPr>
                <w:szCs w:val="21"/>
              </w:rPr>
              <w:t>position for 2 button</w:t>
            </w:r>
          </w:p>
        </w:tc>
        <w:tc>
          <w:tcPr>
            <w:tcW w:w="218" w:type="dxa"/>
          </w:tcPr>
          <w:p w14:paraId="058934ED" w14:textId="77777777" w:rsidR="00BD137F" w:rsidRPr="00BD137F" w:rsidRDefault="00BD137F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7BC027DC" w14:textId="7B80ACE5" w:rsidR="00BD137F" w:rsidRPr="00BD137F" w:rsidRDefault="00BD137F" w:rsidP="00A00435">
            <w:pPr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set_array_button_pos</w:t>
            </w:r>
          </w:p>
        </w:tc>
      </w:tr>
    </w:tbl>
    <w:p w14:paraId="720452E1" w14:textId="77777777" w:rsidR="00BD137F" w:rsidRDefault="00BD137F" w:rsidP="00F60973">
      <w:pPr>
        <w:widowControl/>
        <w:adjustRightInd/>
        <w:jc w:val="left"/>
        <w:textAlignment w:val="auto"/>
      </w:pPr>
    </w:p>
    <w:p w14:paraId="72FD1D87" w14:textId="7362B15C" w:rsidR="00546981" w:rsidRDefault="00546981">
      <w:pPr>
        <w:widowControl/>
        <w:adjustRightInd/>
        <w:jc w:val="left"/>
        <w:textAlignment w:val="auto"/>
      </w:pPr>
      <w:r>
        <w:br w:type="page"/>
      </w:r>
    </w:p>
    <w:p w14:paraId="71F6C8D6" w14:textId="0726DA0B" w:rsidR="00546981" w:rsidRPr="00BD137F" w:rsidRDefault="00546981" w:rsidP="00546981">
      <w:pPr>
        <w:pStyle w:val="Heading2"/>
        <w:rPr>
          <w:rFonts w:ascii="ＭＳ 明朝" w:eastAsia="ＭＳ 明朝" w:hAnsi="ＭＳ 明朝"/>
          <w:sz w:val="36"/>
          <w:szCs w:val="28"/>
          <w:lang w:val="vi-VN"/>
        </w:rPr>
      </w:pPr>
      <w:proofErr w:type="spellStart"/>
      <w:r w:rsidRPr="00546981">
        <w:rPr>
          <w:rFonts w:ascii="ＭＳ 明朝" w:eastAsia="ＭＳ 明朝" w:hAnsi="ＭＳ 明朝" w:cs="Consolas"/>
          <w:szCs w:val="19"/>
        </w:rPr>
        <w:lastRenderedPageBreak/>
        <w:t>btn_disp_msg</w:t>
      </w:r>
      <w:proofErr w:type="spellEnd"/>
    </w:p>
    <w:tbl>
      <w:tblPr>
        <w:tblW w:w="0" w:type="auto"/>
        <w:jc w:val="center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07"/>
        <w:gridCol w:w="8732"/>
      </w:tblGrid>
      <w:tr w:rsidR="00546981" w:rsidRPr="00BD137F" w14:paraId="5F04F238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839F7F" w14:textId="77777777" w:rsidR="00546981" w:rsidRPr="00BD137F" w:rsidRDefault="00546981" w:rsidP="00A00435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関数名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8A9864" w14:textId="07567E90" w:rsidR="00546981" w:rsidRPr="00BD137F" w:rsidRDefault="00546981" w:rsidP="00A00435">
            <w:pPr>
              <w:spacing w:line="240" w:lineRule="exact"/>
              <w:rPr>
                <w:szCs w:val="21"/>
                <w:lang w:val="vi-VN"/>
              </w:rPr>
            </w:pPr>
            <w:proofErr w:type="spellStart"/>
            <w:r w:rsidRPr="00546981">
              <w:rPr>
                <w:rFonts w:cs="Consolas"/>
                <w:szCs w:val="21"/>
              </w:rPr>
              <w:t>btn_disp_msg</w:t>
            </w:r>
            <w:proofErr w:type="spellEnd"/>
          </w:p>
        </w:tc>
      </w:tr>
      <w:tr w:rsidR="00546981" w:rsidRPr="00BD137F" w14:paraId="07983ED0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CD2988" w14:textId="77777777" w:rsidR="00546981" w:rsidRPr="00BD137F" w:rsidRDefault="00546981" w:rsidP="00A00435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機能名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BF226B" w14:textId="77777777" w:rsidR="00546981" w:rsidRPr="00BD137F" w:rsidRDefault="00546981" w:rsidP="00A00435">
            <w:pPr>
              <w:spacing w:line="240" w:lineRule="exact"/>
              <w:jc w:val="left"/>
              <w:rPr>
                <w:szCs w:val="21"/>
              </w:rPr>
            </w:pPr>
            <w:r w:rsidRPr="00BD137F">
              <w:rPr>
                <w:szCs w:val="21"/>
              </w:rPr>
              <w:t>message</w:t>
            </w:r>
          </w:p>
        </w:tc>
      </w:tr>
      <w:tr w:rsidR="00546981" w:rsidRPr="00BD137F" w14:paraId="59EF60E8" w14:textId="77777777" w:rsidTr="00A00435">
        <w:trPr>
          <w:cantSplit/>
          <w:jc w:val="center"/>
        </w:trPr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AE602A" w14:textId="77777777" w:rsidR="00546981" w:rsidRPr="00BD137F" w:rsidRDefault="00546981" w:rsidP="00A00435">
            <w:pPr>
              <w:spacing w:line="240" w:lineRule="exact"/>
              <w:jc w:val="distribute"/>
              <w:rPr>
                <w:lang w:val="vi-VN"/>
              </w:rPr>
            </w:pPr>
            <w:r w:rsidRPr="00BD137F">
              <w:rPr>
                <w:lang w:val="vi-VN"/>
              </w:rPr>
              <w:t>ﾌｧｲﾙ名</w:t>
            </w:r>
          </w:p>
        </w:tc>
        <w:tc>
          <w:tcPr>
            <w:tcW w:w="873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AC2AB7" w14:textId="77777777" w:rsidR="00546981" w:rsidRPr="00BD137F" w:rsidRDefault="00546981" w:rsidP="00A00435">
            <w:pPr>
              <w:spacing w:line="240" w:lineRule="exact"/>
              <w:jc w:val="left"/>
              <w:rPr>
                <w:szCs w:val="21"/>
                <w:lang w:val="vi-VN"/>
              </w:rPr>
            </w:pPr>
            <w:r w:rsidRPr="00BD137F">
              <w:rPr>
                <w:szCs w:val="21"/>
                <w:lang w:val="vi-VN"/>
              </w:rPr>
              <w:t>message_dialog.c</w:t>
            </w:r>
          </w:p>
        </w:tc>
      </w:tr>
    </w:tbl>
    <w:p w14:paraId="4F65877C" w14:textId="77777777" w:rsidR="00546981" w:rsidRPr="006F235D" w:rsidRDefault="00546981" w:rsidP="00546981">
      <w:pPr>
        <w:rPr>
          <w:u w:val="single"/>
          <w:lang w:val="vi-VN"/>
        </w:rPr>
      </w:pPr>
    </w:p>
    <w:p w14:paraId="050B8CC6" w14:textId="77777777" w:rsidR="00546981" w:rsidRPr="006F235D" w:rsidRDefault="00546981" w:rsidP="00546981">
      <w:pPr>
        <w:rPr>
          <w:u w:val="single"/>
          <w:lang w:val="vi-VN"/>
        </w:rPr>
      </w:pPr>
      <w:r w:rsidRPr="006F235D">
        <w:rPr>
          <w:u w:val="single"/>
          <w:lang w:val="vi-VN"/>
        </w:rPr>
        <w:t>機    能</w:t>
      </w:r>
    </w:p>
    <w:p w14:paraId="27242A8C" w14:textId="16F2046B" w:rsidR="00546981" w:rsidRPr="000E4BC4" w:rsidRDefault="00546981" w:rsidP="00546981">
      <w:pPr>
        <w:ind w:left="851"/>
        <w:rPr>
          <w:rFonts w:cs="Consolas"/>
          <w:szCs w:val="19"/>
        </w:rPr>
      </w:pPr>
      <w:r w:rsidRPr="00546981">
        <w:rPr>
          <w:rFonts w:cs="Consolas" w:hint="eastAsia"/>
          <w:szCs w:val="19"/>
        </w:rPr>
        <w:t>メッセージのボタンに文字列を表示する。</w:t>
      </w:r>
    </w:p>
    <w:p w14:paraId="3181138D" w14:textId="77777777" w:rsidR="00546981" w:rsidRPr="006F235D" w:rsidRDefault="00546981" w:rsidP="00546981">
      <w:pPr>
        <w:ind w:left="851"/>
        <w:rPr>
          <w:szCs w:val="21"/>
          <w:lang w:val="vi-VN"/>
        </w:rPr>
      </w:pPr>
    </w:p>
    <w:p w14:paraId="3FD7E822" w14:textId="77777777" w:rsidR="00546981" w:rsidRPr="006F235D" w:rsidRDefault="00546981" w:rsidP="00546981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呼出形式</w:t>
      </w:r>
    </w:p>
    <w:p w14:paraId="58F12702" w14:textId="3FFD0310" w:rsidR="00546981" w:rsidRPr="006F235D" w:rsidRDefault="00546981" w:rsidP="00546981">
      <w:pPr>
        <w:ind w:left="851"/>
        <w:rPr>
          <w:szCs w:val="21"/>
          <w:lang w:val="vi-VN"/>
        </w:rPr>
      </w:pPr>
      <w:proofErr w:type="gramStart"/>
      <w:r w:rsidRPr="00546981">
        <w:rPr>
          <w:rFonts w:cs="Consolas"/>
          <w:szCs w:val="21"/>
        </w:rPr>
        <w:t>void</w:t>
      </w:r>
      <w:proofErr w:type="gramEnd"/>
      <w:r w:rsidRPr="00546981">
        <w:rPr>
          <w:rFonts w:cs="Consolas"/>
          <w:szCs w:val="21"/>
        </w:rPr>
        <w:tab/>
      </w:r>
      <w:proofErr w:type="spellStart"/>
      <w:r w:rsidRPr="00546981">
        <w:rPr>
          <w:rFonts w:cs="Consolas"/>
          <w:szCs w:val="21"/>
        </w:rPr>
        <w:t>btn_disp_msg</w:t>
      </w:r>
      <w:proofErr w:type="spellEnd"/>
      <w:r w:rsidRPr="00546981">
        <w:rPr>
          <w:rFonts w:cs="Consolas"/>
          <w:szCs w:val="21"/>
        </w:rPr>
        <w:t xml:space="preserve">(HWND </w:t>
      </w:r>
      <w:proofErr w:type="spellStart"/>
      <w:r w:rsidRPr="00546981">
        <w:rPr>
          <w:rFonts w:cs="Consolas"/>
          <w:szCs w:val="21"/>
        </w:rPr>
        <w:t>P_hWnd</w:t>
      </w:r>
      <w:proofErr w:type="spellEnd"/>
      <w:r w:rsidRPr="00546981">
        <w:rPr>
          <w:rFonts w:cs="Consolas"/>
          <w:szCs w:val="21"/>
        </w:rPr>
        <w:t xml:space="preserve">, </w:t>
      </w:r>
      <w:proofErr w:type="spellStart"/>
      <w:r w:rsidRPr="00546981">
        <w:rPr>
          <w:rFonts w:cs="Consolas"/>
          <w:szCs w:val="21"/>
        </w:rPr>
        <w:t>int</w:t>
      </w:r>
      <w:proofErr w:type="spellEnd"/>
      <w:r w:rsidRPr="00546981">
        <w:rPr>
          <w:rFonts w:cs="Consolas"/>
          <w:szCs w:val="21"/>
        </w:rPr>
        <w:t xml:space="preserve"> </w:t>
      </w:r>
      <w:proofErr w:type="spellStart"/>
      <w:r w:rsidRPr="00546981">
        <w:rPr>
          <w:rFonts w:cs="Consolas"/>
          <w:szCs w:val="21"/>
        </w:rPr>
        <w:t>disp_kind</w:t>
      </w:r>
      <w:proofErr w:type="spellEnd"/>
      <w:r w:rsidRPr="00546981">
        <w:rPr>
          <w:rFonts w:cs="Consolas"/>
          <w:szCs w:val="21"/>
        </w:rPr>
        <w:t xml:space="preserve">, </w:t>
      </w:r>
      <w:proofErr w:type="spellStart"/>
      <w:r w:rsidRPr="00546981">
        <w:rPr>
          <w:rFonts w:cs="Consolas"/>
          <w:szCs w:val="21"/>
        </w:rPr>
        <w:t>int</w:t>
      </w:r>
      <w:proofErr w:type="spellEnd"/>
      <w:r w:rsidRPr="00546981">
        <w:rPr>
          <w:rFonts w:cs="Consolas"/>
          <w:szCs w:val="21"/>
        </w:rPr>
        <w:t xml:space="preserve"> </w:t>
      </w:r>
      <w:proofErr w:type="spellStart"/>
      <w:r w:rsidRPr="00546981">
        <w:rPr>
          <w:rFonts w:cs="Consolas"/>
          <w:szCs w:val="21"/>
        </w:rPr>
        <w:t>msg_kind</w:t>
      </w:r>
      <w:proofErr w:type="spellEnd"/>
      <w:r w:rsidRPr="00546981">
        <w:rPr>
          <w:rFonts w:cs="Consolas"/>
          <w:szCs w:val="21"/>
        </w:rPr>
        <w:t>)</w:t>
      </w:r>
    </w:p>
    <w:p w14:paraId="36725C95" w14:textId="77777777" w:rsidR="00546981" w:rsidRPr="006F235D" w:rsidRDefault="00546981" w:rsidP="00546981">
      <w:pPr>
        <w:ind w:left="851"/>
        <w:rPr>
          <w:szCs w:val="21"/>
          <w:lang w:val="vi-VN"/>
        </w:rPr>
      </w:pPr>
    </w:p>
    <w:p w14:paraId="5C568656" w14:textId="77777777" w:rsidR="00546981" w:rsidRPr="006F235D" w:rsidRDefault="00546981" w:rsidP="00546981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引    数</w:t>
      </w:r>
    </w:p>
    <w:p w14:paraId="7E6C72A5" w14:textId="77777777" w:rsidR="00546981" w:rsidRPr="006F235D" w:rsidRDefault="00546981" w:rsidP="00546981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[入力]</w:t>
      </w:r>
    </w:p>
    <w:p w14:paraId="55E146E6" w14:textId="77777777" w:rsidR="00546981" w:rsidRPr="00546981" w:rsidRDefault="00546981" w:rsidP="00546981">
      <w:pPr>
        <w:ind w:left="851"/>
        <w:rPr>
          <w:szCs w:val="21"/>
          <w:lang w:val="vi-VN"/>
        </w:rPr>
      </w:pPr>
      <w:r w:rsidRPr="00546981">
        <w:rPr>
          <w:szCs w:val="21"/>
          <w:lang w:val="vi-VN"/>
        </w:rPr>
        <w:t>HWND P_hWnd</w:t>
      </w:r>
      <w:r w:rsidRPr="00546981">
        <w:rPr>
          <w:szCs w:val="21"/>
          <w:lang w:val="vi-VN"/>
        </w:rPr>
        <w:tab/>
        <w:t>：ダイアログボックスのウィンドウハンドル</w:t>
      </w:r>
    </w:p>
    <w:p w14:paraId="3E69C34A" w14:textId="14D1E67E" w:rsidR="00546981" w:rsidRPr="00546981" w:rsidRDefault="00546981" w:rsidP="00546981">
      <w:pPr>
        <w:ind w:left="851"/>
        <w:rPr>
          <w:szCs w:val="21"/>
          <w:lang w:val="vi-VN"/>
        </w:rPr>
      </w:pPr>
      <w:r w:rsidRPr="00546981">
        <w:rPr>
          <w:szCs w:val="21"/>
          <w:lang w:val="vi-VN"/>
        </w:rPr>
        <w:t>int disp_kind</w:t>
      </w:r>
      <w:r w:rsidRPr="00546981">
        <w:rPr>
          <w:szCs w:val="21"/>
          <w:lang w:val="vi-VN"/>
        </w:rPr>
        <w:tab/>
        <w:t>：ダイアログ種別</w:t>
      </w:r>
    </w:p>
    <w:p w14:paraId="2177293E" w14:textId="53842B31" w:rsidR="00546981" w:rsidRDefault="00546981" w:rsidP="00546981">
      <w:pPr>
        <w:ind w:left="851"/>
        <w:rPr>
          <w:szCs w:val="21"/>
          <w:lang w:val="vi-VN"/>
        </w:rPr>
      </w:pPr>
      <w:r w:rsidRPr="00546981">
        <w:rPr>
          <w:szCs w:val="21"/>
          <w:lang w:val="vi-VN"/>
        </w:rPr>
        <w:t>int msg_kind</w:t>
      </w:r>
      <w:r w:rsidRPr="00546981">
        <w:rPr>
          <w:szCs w:val="21"/>
          <w:lang w:val="vi-VN"/>
        </w:rPr>
        <w:tab/>
        <w:t>：メッセージ種別</w:t>
      </w:r>
    </w:p>
    <w:p w14:paraId="7375E864" w14:textId="77777777" w:rsidR="00546981" w:rsidRPr="006F235D" w:rsidRDefault="00546981" w:rsidP="00546981">
      <w:pPr>
        <w:ind w:left="851"/>
        <w:rPr>
          <w:rFonts w:hint="eastAsia"/>
          <w:szCs w:val="21"/>
          <w:lang w:val="vi-VN"/>
        </w:rPr>
      </w:pPr>
    </w:p>
    <w:p w14:paraId="0D613F5D" w14:textId="77777777" w:rsidR="00546981" w:rsidRPr="006F235D" w:rsidRDefault="00546981" w:rsidP="00546981">
      <w:pPr>
        <w:rPr>
          <w:szCs w:val="21"/>
          <w:lang w:val="vi-VN"/>
        </w:rPr>
      </w:pPr>
      <w:r w:rsidRPr="006F235D">
        <w:rPr>
          <w:szCs w:val="21"/>
          <w:lang w:val="vi-VN"/>
        </w:rPr>
        <w:t xml:space="preserve">　　[出力]</w:t>
      </w:r>
    </w:p>
    <w:p w14:paraId="66C89026" w14:textId="77777777" w:rsidR="00546981" w:rsidRPr="006F235D" w:rsidRDefault="00546981" w:rsidP="00546981">
      <w:pPr>
        <w:ind w:left="851"/>
        <w:rPr>
          <w:rFonts w:cs="Consolas"/>
          <w:szCs w:val="21"/>
        </w:rPr>
      </w:pPr>
      <w:r w:rsidRPr="006F235D">
        <w:rPr>
          <w:szCs w:val="21"/>
          <w:lang w:val="vi-VN"/>
        </w:rPr>
        <w:t>なし</w:t>
      </w:r>
    </w:p>
    <w:p w14:paraId="374EF8F1" w14:textId="77777777" w:rsidR="00546981" w:rsidRPr="006F235D" w:rsidRDefault="00546981" w:rsidP="00546981">
      <w:pPr>
        <w:rPr>
          <w:szCs w:val="21"/>
          <w:lang w:val="vi-VN"/>
        </w:rPr>
      </w:pPr>
    </w:p>
    <w:p w14:paraId="6BB1080B" w14:textId="77777777" w:rsidR="00546981" w:rsidRPr="006F235D" w:rsidRDefault="00546981" w:rsidP="00546981">
      <w:pPr>
        <w:rPr>
          <w:szCs w:val="21"/>
          <w:u w:val="single"/>
          <w:lang w:val="vi-VN"/>
        </w:rPr>
      </w:pPr>
      <w:r w:rsidRPr="006F235D">
        <w:rPr>
          <w:szCs w:val="21"/>
          <w:u w:val="single"/>
          <w:lang w:val="vi-VN"/>
        </w:rPr>
        <w:t>戻 り 値</w:t>
      </w:r>
    </w:p>
    <w:p w14:paraId="018E8DAE" w14:textId="77777777" w:rsidR="00546981" w:rsidRPr="006F235D" w:rsidRDefault="00546981" w:rsidP="00546981">
      <w:pPr>
        <w:ind w:left="851"/>
        <w:rPr>
          <w:szCs w:val="21"/>
          <w:lang w:val="vi-VN"/>
        </w:rPr>
      </w:pPr>
      <w:r w:rsidRPr="006F235D">
        <w:rPr>
          <w:szCs w:val="21"/>
          <w:lang w:val="vi-VN"/>
        </w:rPr>
        <w:t>なし</w:t>
      </w:r>
    </w:p>
    <w:p w14:paraId="54DDED1B" w14:textId="77777777" w:rsidR="00546981" w:rsidRPr="006F235D" w:rsidRDefault="00546981" w:rsidP="00546981">
      <w:pPr>
        <w:ind w:left="851"/>
        <w:rPr>
          <w:lang w:val="vi-VN"/>
        </w:rPr>
      </w:pPr>
    </w:p>
    <w:p w14:paraId="60DDF4AF" w14:textId="77777777" w:rsidR="00546981" w:rsidRPr="006F235D" w:rsidRDefault="00546981" w:rsidP="00546981">
      <w:pPr>
        <w:rPr>
          <w:u w:val="single"/>
          <w:lang w:val="vi-VN"/>
        </w:rPr>
      </w:pPr>
      <w:r w:rsidRPr="006F235D">
        <w:rPr>
          <w:u w:val="single"/>
          <w:lang w:val="vi-VN"/>
        </w:rPr>
        <w:t>処理内容</w:t>
      </w:r>
    </w:p>
    <w:tbl>
      <w:tblPr>
        <w:tblW w:w="0" w:type="auto"/>
        <w:jc w:val="righ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54"/>
        <w:gridCol w:w="3326"/>
        <w:gridCol w:w="218"/>
        <w:gridCol w:w="4962"/>
      </w:tblGrid>
      <w:tr w:rsidR="00546981" w:rsidRPr="006F235D" w14:paraId="25B69196" w14:textId="77777777" w:rsidTr="00A00435">
        <w:trPr>
          <w:jc w:val="right"/>
        </w:trPr>
        <w:tc>
          <w:tcPr>
            <w:tcW w:w="454" w:type="dxa"/>
          </w:tcPr>
          <w:p w14:paraId="3E00B4A4" w14:textId="77777777" w:rsidR="00546981" w:rsidRPr="00BD137F" w:rsidRDefault="00546981" w:rsidP="00612D4D">
            <w:pPr>
              <w:numPr>
                <w:ilvl w:val="0"/>
                <w:numId w:val="2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3C1ED3F7" w14:textId="77777777" w:rsidR="00546981" w:rsidRPr="00BD137F" w:rsidRDefault="00546981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 xml:space="preserve">Add case for Quit/Retry type, </w:t>
            </w:r>
          </w:p>
        </w:tc>
        <w:tc>
          <w:tcPr>
            <w:tcW w:w="218" w:type="dxa"/>
          </w:tcPr>
          <w:p w14:paraId="05B68326" w14:textId="77777777" w:rsidR="00546981" w:rsidRPr="00BD137F" w:rsidRDefault="00546981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45D2092B" w14:textId="77777777" w:rsidR="00546981" w:rsidRPr="00BD137F" w:rsidRDefault="00546981" w:rsidP="00A00435">
            <w:pPr>
              <w:rPr>
                <w:szCs w:val="21"/>
              </w:rPr>
            </w:pPr>
            <w:r w:rsidRPr="00BD137F">
              <w:rPr>
                <w:szCs w:val="21"/>
              </w:rPr>
              <w:t>case MSG_QUITRETRY:</w:t>
            </w:r>
          </w:p>
        </w:tc>
      </w:tr>
      <w:tr w:rsidR="00546981" w:rsidRPr="006F235D" w14:paraId="3DA845FE" w14:textId="77777777" w:rsidTr="00A00435">
        <w:trPr>
          <w:jc w:val="right"/>
        </w:trPr>
        <w:tc>
          <w:tcPr>
            <w:tcW w:w="454" w:type="dxa"/>
          </w:tcPr>
          <w:p w14:paraId="67FBEE99" w14:textId="77777777" w:rsidR="00546981" w:rsidRPr="00BD137F" w:rsidRDefault="00546981" w:rsidP="00612D4D">
            <w:pPr>
              <w:numPr>
                <w:ilvl w:val="0"/>
                <w:numId w:val="2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46FD4BE2" w14:textId="7BD37CDC" w:rsidR="00546981" w:rsidRPr="00BD137F" w:rsidRDefault="00612D4D" w:rsidP="00612D4D">
            <w:pPr>
              <w:rPr>
                <w:szCs w:val="21"/>
              </w:rPr>
            </w:pPr>
            <w:r>
              <w:rPr>
                <w:szCs w:val="21"/>
              </w:rPr>
              <w:t>Get name of QUIT button.</w:t>
            </w:r>
          </w:p>
        </w:tc>
        <w:tc>
          <w:tcPr>
            <w:tcW w:w="218" w:type="dxa"/>
          </w:tcPr>
          <w:p w14:paraId="7E54F0F1" w14:textId="77777777" w:rsidR="00546981" w:rsidRPr="00BD137F" w:rsidRDefault="00546981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1BAC5792" w14:textId="275231B6" w:rsidR="00546981" w:rsidRPr="00BD137F" w:rsidRDefault="00612D4D" w:rsidP="00612D4D">
            <w:pPr>
              <w:rPr>
                <w:szCs w:val="21"/>
                <w:lang w:val="vi-VN"/>
              </w:rPr>
            </w:pPr>
            <w:r w:rsidRPr="00612D4D">
              <w:rPr>
                <w:szCs w:val="21"/>
                <w:lang w:val="vi-VN"/>
              </w:rPr>
              <w:t>make_btn_msg(STR_MSG_BTN_</w:t>
            </w:r>
            <w:r>
              <w:rPr>
                <w:szCs w:val="21"/>
              </w:rPr>
              <w:t>QUIT</w:t>
            </w:r>
            <w:r w:rsidRPr="00612D4D">
              <w:rPr>
                <w:szCs w:val="21"/>
                <w:lang w:val="vi-VN"/>
              </w:rPr>
              <w:t>, str, sizeof(str) / sizeof(str[0]))</w:t>
            </w:r>
          </w:p>
        </w:tc>
      </w:tr>
      <w:tr w:rsidR="00546981" w:rsidRPr="006F235D" w14:paraId="0AC9B409" w14:textId="77777777" w:rsidTr="00A00435">
        <w:trPr>
          <w:jc w:val="right"/>
        </w:trPr>
        <w:tc>
          <w:tcPr>
            <w:tcW w:w="454" w:type="dxa"/>
          </w:tcPr>
          <w:p w14:paraId="7B9205D3" w14:textId="77777777" w:rsidR="00546981" w:rsidRPr="00BD137F" w:rsidRDefault="00546981" w:rsidP="00612D4D">
            <w:pPr>
              <w:numPr>
                <w:ilvl w:val="0"/>
                <w:numId w:val="2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2BF666B7" w14:textId="76034B0E" w:rsidR="00546981" w:rsidRPr="00BD137F" w:rsidRDefault="00612D4D" w:rsidP="00A00435">
            <w:pPr>
              <w:rPr>
                <w:szCs w:val="21"/>
              </w:rPr>
            </w:pPr>
            <w:r>
              <w:rPr>
                <w:szCs w:val="21"/>
              </w:rPr>
              <w:t>Set name for button</w:t>
            </w:r>
          </w:p>
        </w:tc>
        <w:tc>
          <w:tcPr>
            <w:tcW w:w="218" w:type="dxa"/>
          </w:tcPr>
          <w:p w14:paraId="26CF4616" w14:textId="77777777" w:rsidR="00546981" w:rsidRPr="00BD137F" w:rsidRDefault="00546981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78C07808" w14:textId="0B40B0CD" w:rsidR="00546981" w:rsidRPr="00BD137F" w:rsidRDefault="00612D4D" w:rsidP="00A00435">
            <w:pPr>
              <w:rPr>
                <w:szCs w:val="21"/>
                <w:lang w:val="vi-VN"/>
              </w:rPr>
            </w:pPr>
            <w:r w:rsidRPr="00612D4D">
              <w:rPr>
                <w:szCs w:val="21"/>
                <w:lang w:val="vi-VN"/>
              </w:rPr>
              <w:t>SetDlgItemText(P_hWnd, IDC_BUTTON1, str)</w:t>
            </w:r>
          </w:p>
        </w:tc>
      </w:tr>
      <w:tr w:rsidR="00546981" w:rsidRPr="006F235D" w14:paraId="7C82B9E4" w14:textId="77777777" w:rsidTr="00A00435">
        <w:trPr>
          <w:jc w:val="right"/>
        </w:trPr>
        <w:tc>
          <w:tcPr>
            <w:tcW w:w="454" w:type="dxa"/>
          </w:tcPr>
          <w:p w14:paraId="770C6ABF" w14:textId="77777777" w:rsidR="00546981" w:rsidRPr="00BD137F" w:rsidRDefault="00546981" w:rsidP="00612D4D">
            <w:pPr>
              <w:numPr>
                <w:ilvl w:val="0"/>
                <w:numId w:val="2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32682B68" w14:textId="6AA6A0D4" w:rsidR="00546981" w:rsidRPr="00BD137F" w:rsidRDefault="00612D4D" w:rsidP="00612D4D">
            <w:pPr>
              <w:rPr>
                <w:szCs w:val="21"/>
              </w:rPr>
            </w:pPr>
            <w:r>
              <w:rPr>
                <w:szCs w:val="21"/>
              </w:rPr>
              <w:t xml:space="preserve">Get name of </w:t>
            </w:r>
            <w:r>
              <w:rPr>
                <w:szCs w:val="21"/>
              </w:rPr>
              <w:t>RETRY</w:t>
            </w:r>
            <w:r>
              <w:rPr>
                <w:szCs w:val="21"/>
              </w:rPr>
              <w:t xml:space="preserve"> button.</w:t>
            </w:r>
          </w:p>
        </w:tc>
        <w:tc>
          <w:tcPr>
            <w:tcW w:w="218" w:type="dxa"/>
          </w:tcPr>
          <w:p w14:paraId="6155FEBC" w14:textId="77777777" w:rsidR="00546981" w:rsidRPr="00BD137F" w:rsidRDefault="00546981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3B1A56DA" w14:textId="1576DE1F" w:rsidR="00546981" w:rsidRPr="00BD137F" w:rsidRDefault="00612D4D" w:rsidP="00A00435">
            <w:pPr>
              <w:rPr>
                <w:szCs w:val="21"/>
                <w:lang w:val="vi-VN"/>
              </w:rPr>
            </w:pPr>
            <w:r w:rsidRPr="00612D4D">
              <w:rPr>
                <w:szCs w:val="21"/>
                <w:lang w:val="vi-VN"/>
              </w:rPr>
              <w:t>make_btn_msg(STR_MSG_BTN_RETRY, str, sizeof(str) / sizeof(str[0]))</w:t>
            </w:r>
          </w:p>
        </w:tc>
      </w:tr>
      <w:tr w:rsidR="00612D4D" w:rsidRPr="006F235D" w14:paraId="298DE957" w14:textId="77777777" w:rsidTr="00A00435">
        <w:trPr>
          <w:jc w:val="right"/>
        </w:trPr>
        <w:tc>
          <w:tcPr>
            <w:tcW w:w="454" w:type="dxa"/>
          </w:tcPr>
          <w:p w14:paraId="6E554E02" w14:textId="77777777" w:rsidR="00612D4D" w:rsidRPr="00BD137F" w:rsidRDefault="00612D4D" w:rsidP="00612D4D">
            <w:pPr>
              <w:numPr>
                <w:ilvl w:val="0"/>
                <w:numId w:val="21"/>
              </w:numPr>
              <w:rPr>
                <w:szCs w:val="21"/>
                <w:lang w:val="vi-VN"/>
              </w:rPr>
            </w:pPr>
          </w:p>
        </w:tc>
        <w:tc>
          <w:tcPr>
            <w:tcW w:w="3326" w:type="dxa"/>
          </w:tcPr>
          <w:p w14:paraId="599E8D33" w14:textId="793CE799" w:rsidR="00612D4D" w:rsidRDefault="00612D4D" w:rsidP="00612D4D">
            <w:pPr>
              <w:rPr>
                <w:szCs w:val="21"/>
              </w:rPr>
            </w:pPr>
            <w:r>
              <w:rPr>
                <w:szCs w:val="21"/>
              </w:rPr>
              <w:t>Set name for button</w:t>
            </w:r>
          </w:p>
        </w:tc>
        <w:tc>
          <w:tcPr>
            <w:tcW w:w="218" w:type="dxa"/>
          </w:tcPr>
          <w:p w14:paraId="329BBBB7" w14:textId="77777777" w:rsidR="00612D4D" w:rsidRPr="00BD137F" w:rsidRDefault="00612D4D" w:rsidP="00A00435">
            <w:pPr>
              <w:rPr>
                <w:szCs w:val="21"/>
                <w:lang w:val="vi-VN"/>
              </w:rPr>
            </w:pPr>
          </w:p>
        </w:tc>
        <w:tc>
          <w:tcPr>
            <w:tcW w:w="4962" w:type="dxa"/>
          </w:tcPr>
          <w:p w14:paraId="1B7D1B52" w14:textId="4B6D56B0" w:rsidR="00612D4D" w:rsidRPr="00612D4D" w:rsidRDefault="00612D4D" w:rsidP="00A00435">
            <w:pPr>
              <w:rPr>
                <w:szCs w:val="21"/>
                <w:lang w:val="vi-VN"/>
              </w:rPr>
            </w:pPr>
            <w:r w:rsidRPr="00612D4D">
              <w:rPr>
                <w:szCs w:val="21"/>
                <w:lang w:val="vi-VN"/>
              </w:rPr>
              <w:t>SetDlgItemText(P_hWnd, IDOK, str)</w:t>
            </w:r>
          </w:p>
        </w:tc>
      </w:tr>
    </w:tbl>
    <w:p w14:paraId="2C3B173A" w14:textId="77777777" w:rsidR="00546981" w:rsidRPr="002A56E6" w:rsidRDefault="00546981" w:rsidP="00F60973">
      <w:pPr>
        <w:widowControl/>
        <w:adjustRightInd/>
        <w:jc w:val="left"/>
        <w:textAlignment w:val="auto"/>
      </w:pPr>
    </w:p>
    <w:p w14:paraId="03186704" w14:textId="13CDB124" w:rsidR="00AF430D" w:rsidRPr="006F235D" w:rsidRDefault="00AF430D">
      <w:pPr>
        <w:widowControl/>
        <w:adjustRightInd/>
        <w:jc w:val="left"/>
        <w:textAlignment w:val="auto"/>
        <w:rPr>
          <w:szCs w:val="21"/>
          <w:lang w:val="vi-VN"/>
        </w:rPr>
      </w:pPr>
      <w:r w:rsidRPr="006F235D">
        <w:rPr>
          <w:szCs w:val="21"/>
          <w:lang w:val="vi-VN"/>
        </w:rPr>
        <w:br w:type="page"/>
      </w:r>
    </w:p>
    <w:p w14:paraId="3AB3A527" w14:textId="77777777" w:rsidR="00F60973" w:rsidRPr="006F235D" w:rsidRDefault="00F60973" w:rsidP="00F60973">
      <w:pPr>
        <w:pStyle w:val="Heading1"/>
        <w:pageBreakBefore/>
        <w:rPr>
          <w:rFonts w:ascii="ＭＳ 明朝" w:eastAsia="ＭＳ 明朝" w:hAnsi="ＭＳ 明朝"/>
          <w:lang w:val="vi-VN"/>
        </w:rPr>
      </w:pPr>
      <w:bookmarkStart w:id="14" w:name="_Toc418517213"/>
      <w:r w:rsidRPr="006F235D">
        <w:rPr>
          <w:rFonts w:ascii="ＭＳ 明朝" w:eastAsia="ＭＳ 明朝" w:hAnsi="ＭＳ 明朝"/>
          <w:lang w:val="vi-VN"/>
        </w:rPr>
        <w:lastRenderedPageBreak/>
        <w:t>付録</w:t>
      </w:r>
      <w:bookmarkEnd w:id="14"/>
    </w:p>
    <w:p w14:paraId="18D3A4CF" w14:textId="77777777" w:rsidR="00F60973" w:rsidRPr="006F235D" w:rsidRDefault="00F60973" w:rsidP="00F60973">
      <w:pPr>
        <w:pStyle w:val="NormalIndent"/>
        <w:rPr>
          <w:lang w:val="vi-VN"/>
        </w:rPr>
      </w:pPr>
      <w:r w:rsidRPr="006F235D">
        <w:rPr>
          <w:lang w:val="vi-VN"/>
        </w:rPr>
        <w:t>なし</w:t>
      </w:r>
    </w:p>
    <w:p w14:paraId="29D3E32D" w14:textId="72DE56A8" w:rsidR="003356E2" w:rsidRPr="006F235D" w:rsidRDefault="003356E2" w:rsidP="00F60973">
      <w:pPr>
        <w:rPr>
          <w:lang w:val="vi-VN"/>
        </w:rPr>
      </w:pPr>
    </w:p>
    <w:sectPr w:rsidR="003356E2" w:rsidRPr="006F235D">
      <w:headerReference w:type="default" r:id="rId12"/>
      <w:footerReference w:type="default" r:id="rId13"/>
      <w:pgSz w:w="11906" w:h="16838" w:code="9"/>
      <w:pgMar w:top="1418" w:right="1134" w:bottom="1418" w:left="1134" w:header="567" w:footer="567" w:gutter="0"/>
      <w:cols w:space="425"/>
      <w:docGrid w:linePitch="28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B6B2C" w14:textId="77777777" w:rsidR="00723DA6" w:rsidRDefault="00723DA6" w:rsidP="00D73BA7">
      <w:pPr>
        <w:pStyle w:val="NormalIndent"/>
      </w:pPr>
      <w:r>
        <w:separator/>
      </w:r>
    </w:p>
  </w:endnote>
  <w:endnote w:type="continuationSeparator" w:id="0">
    <w:p w14:paraId="60EC9F6B" w14:textId="77777777" w:rsidR="00723DA6" w:rsidRDefault="00723DA6" w:rsidP="00D73BA7">
      <w:pPr>
        <w:pStyle w:val="NormalInd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F19BAF" w14:textId="77777777" w:rsidR="006F235D" w:rsidRDefault="006F235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EE7704" w14:textId="77777777" w:rsidR="006F235D" w:rsidRDefault="006F235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61D408" w14:textId="77777777" w:rsidR="006F235D" w:rsidRDefault="006F235D" w:rsidP="00957988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941D9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6941D9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－</w:t>
    </w:r>
  </w:p>
  <w:p w14:paraId="0E101F6F" w14:textId="77777777" w:rsidR="006F235D" w:rsidRDefault="006F235D" w:rsidP="00957988">
    <w:pPr>
      <w:pStyle w:val="Footer"/>
      <w:ind w:rightChars="3" w:right="6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14:paraId="1B92A7B7" w14:textId="77777777" w:rsidR="006F235D" w:rsidRDefault="006F235D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71DD77" w14:textId="77777777" w:rsidR="006F235D" w:rsidRDefault="006F235D" w:rsidP="008250F8">
    <w:pPr>
      <w:pStyle w:val="Footer"/>
      <w:jc w:val="right"/>
      <w:rPr>
        <w:rStyle w:val="PageNumber"/>
      </w:rPr>
    </w:pPr>
    <w:r>
      <w:rPr>
        <w:rStyle w:val="PageNumber"/>
        <w:rFonts w:hint="eastAsia"/>
      </w:rPr>
      <w:tab/>
    </w:r>
    <w:r>
      <w:rPr>
        <w:rFonts w:hint="eastAsia"/>
      </w:rPr>
      <w:t xml:space="preserve">－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62E2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/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C62E2B">
      <w:rPr>
        <w:rStyle w:val="PageNumber"/>
        <w:noProof/>
      </w:rPr>
      <w:t>18</w:t>
    </w:r>
    <w:r>
      <w:rPr>
        <w:rStyle w:val="PageNumber"/>
      </w:rPr>
      <w:fldChar w:fldCharType="end"/>
    </w:r>
    <w:r>
      <w:rPr>
        <w:rStyle w:val="PageNumber"/>
        <w:rFonts w:hint="eastAsia"/>
      </w:rPr>
      <w:t xml:space="preserve"> －</w:t>
    </w:r>
    <w:r>
      <w:rPr>
        <w:rStyle w:val="PageNumber"/>
        <w:rFonts w:hint="eastAsia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TITLE  \* MERGEFORMAT </w:instrText>
    </w:r>
    <w:r>
      <w:rPr>
        <w:rStyle w:val="PageNumber"/>
      </w:rPr>
      <w:fldChar w:fldCharType="separate"/>
    </w:r>
    <w:r>
      <w:rPr>
        <w:rStyle w:val="PageNumber"/>
      </w:rPr>
      <w:t>プログラム設計書</w:t>
    </w:r>
    <w:r>
      <w:rPr>
        <w:rStyle w:val="PageNumber"/>
      </w:rPr>
      <w:fldChar w:fldCharType="end"/>
    </w:r>
  </w:p>
  <w:p w14:paraId="6D49F79E" w14:textId="77777777" w:rsidR="006F235D" w:rsidRDefault="006F235D" w:rsidP="008250F8">
    <w:pPr>
      <w:pStyle w:val="Footer"/>
      <w:ind w:rightChars="3" w:right="6"/>
      <w:jc w:val="right"/>
      <w:rPr>
        <w:rStyle w:val="PageNumber"/>
      </w:rPr>
    </w:pPr>
    <w:r>
      <w:rPr>
        <w:rFonts w:hint="eastAsia"/>
      </w:rPr>
      <w:t xml:space="preserve">　　　　　　　　　　　　　　　　　　　　　　　　　　　　　　    　　　　　　　S-037-090930　</w:t>
    </w:r>
  </w:p>
  <w:p w14:paraId="49AD5CFD" w14:textId="77777777" w:rsidR="006F235D" w:rsidRDefault="006F235D">
    <w:pPr>
      <w:pStyle w:val="Footer"/>
    </w:pPr>
    <w:r>
      <w:rPr>
        <w:rStyle w:val="PageNumber"/>
        <w:rFonts w:hint="eastAsia"/>
      </w:rPr>
      <w:t>日立アロカメディカル株式会社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BAFA9B" w14:textId="77777777" w:rsidR="00723DA6" w:rsidRDefault="00723DA6" w:rsidP="00D73BA7">
      <w:pPr>
        <w:pStyle w:val="NormalIndent"/>
      </w:pPr>
      <w:r>
        <w:separator/>
      </w:r>
    </w:p>
  </w:footnote>
  <w:footnote w:type="continuationSeparator" w:id="0">
    <w:p w14:paraId="6A74A6BD" w14:textId="77777777" w:rsidR="00723DA6" w:rsidRDefault="00723DA6" w:rsidP="00D73BA7">
      <w:pPr>
        <w:pStyle w:val="NormalInd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DA130" w14:textId="77777777" w:rsidR="006F235D" w:rsidRDefault="006F235D">
    <w:pPr>
      <w:pStyle w:val="Header"/>
      <w:jc w:val="left"/>
    </w:pPr>
    <w:r>
      <w:rPr>
        <w:rFonts w:hint="eastAsia"/>
      </w:rPr>
      <w:tab/>
    </w:r>
    <w:r>
      <w:fldChar w:fldCharType="begin"/>
    </w:r>
    <w:r>
      <w:instrText xml:space="preserve"> SUBJECT  \* MERGEFORMAT </w:instrText>
    </w:r>
    <w:r>
      <w:fldChar w:fldCharType="separate"/>
    </w:r>
    <w:r>
      <w:t>[</w:t>
    </w:r>
    <w:proofErr w:type="spellStart"/>
    <w:r>
      <w:t>Worklist</w:t>
    </w:r>
    <w:proofErr w:type="spellEnd"/>
    <w:r>
      <w:t>]</w:t>
    </w:r>
    <w:proofErr w:type="gramStart"/>
    <w:r>
      <w:t>ID画面対応(</w:t>
    </w:r>
    <w:proofErr w:type="gramEnd"/>
    <w:r>
      <w:t>4)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939BC"/>
    <w:multiLevelType w:val="hybridMultilevel"/>
    <w:tmpl w:val="F1781580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8109B4"/>
    <w:multiLevelType w:val="hybridMultilevel"/>
    <w:tmpl w:val="0362FEE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 w15:restartNumberingAfterBreak="0">
    <w:nsid w:val="1CC67FBF"/>
    <w:multiLevelType w:val="hybridMultilevel"/>
    <w:tmpl w:val="4ACA9C98"/>
    <w:lvl w:ilvl="0" w:tplc="040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" w15:restartNumberingAfterBreak="0">
    <w:nsid w:val="1F2A494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4" w15:restartNumberingAfterBreak="0">
    <w:nsid w:val="20E52B3D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5" w15:restartNumberingAfterBreak="0">
    <w:nsid w:val="34FF6B09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6" w15:restartNumberingAfterBreak="0">
    <w:nsid w:val="3D99580F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7" w15:restartNumberingAfterBreak="0">
    <w:nsid w:val="4410640B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8" w15:restartNumberingAfterBreak="0">
    <w:nsid w:val="4A39290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9" w15:restartNumberingAfterBreak="0">
    <w:nsid w:val="4A90319A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0" w15:restartNumberingAfterBreak="0">
    <w:nsid w:val="4BD902E1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1" w15:restartNumberingAfterBreak="0">
    <w:nsid w:val="4DBB49A2"/>
    <w:multiLevelType w:val="singleLevel"/>
    <w:tmpl w:val="0B18EDD0"/>
    <w:lvl w:ilvl="0">
      <w:start w:val="1"/>
      <w:numFmt w:val="decimal"/>
      <w:lvlText w:val="%1)"/>
      <w:legacy w:legacy="1" w:legacySpace="0" w:legacyIndent="0"/>
      <w:lvlJc w:val="left"/>
      <w:pPr>
        <w:ind w:left="0" w:firstLine="0"/>
      </w:pPr>
    </w:lvl>
  </w:abstractNum>
  <w:abstractNum w:abstractNumId="12" w15:restartNumberingAfterBreak="0">
    <w:nsid w:val="4E677917"/>
    <w:multiLevelType w:val="multilevel"/>
    <w:tmpl w:val="4002F512"/>
    <w:lvl w:ilvl="0">
      <w:start w:val="1"/>
      <w:numFmt w:val="decimal"/>
      <w:pStyle w:val="Heading1"/>
      <w:suff w:val="space"/>
      <w:lvlText w:val="%1"/>
      <w:lvlJc w:val="left"/>
      <w:pPr>
        <w:ind w:left="0" w:firstLine="0"/>
      </w:pPr>
      <w:rPr>
        <w:rFonts w:hint="eastAsia"/>
        <w:sz w:val="32"/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170"/>
      </w:pPr>
      <w:rPr>
        <w:rFonts w:ascii="ＭＳ 明朝" w:eastAsia="ＭＳ 明朝" w:hAnsi="ＭＳ 明朝" w:hint="eastAsia"/>
        <w:sz w:val="28"/>
      </w:r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340"/>
      </w:pPr>
      <w:rPr>
        <w:rFonts w:ascii="ＭＳ 明朝" w:eastAsia="ＭＳ 明朝" w:hAnsi="ＭＳ 明朝" w:hint="eastAsia"/>
        <w:sz w:val="24"/>
      </w:rPr>
    </w:lvl>
    <w:lvl w:ilvl="3">
      <w:start w:val="1"/>
      <w:numFmt w:val="decimal"/>
      <w:pStyle w:val="Heading4"/>
      <w:suff w:val="space"/>
      <w:lvlText w:val="%1-%2-%3-%4"/>
      <w:lvlJc w:val="left"/>
      <w:pPr>
        <w:ind w:left="0" w:firstLine="510"/>
      </w:pPr>
      <w:rPr>
        <w:rFonts w:hint="eastAsia"/>
        <w:sz w:val="24"/>
      </w:rPr>
    </w:lvl>
    <w:lvl w:ilvl="4">
      <w:start w:val="1"/>
      <w:numFmt w:val="decimal"/>
      <w:pStyle w:val="Heading5"/>
      <w:suff w:val="space"/>
      <w:lvlText w:val="%1-%2-%3-%4-%5"/>
      <w:lvlJc w:val="left"/>
      <w:pPr>
        <w:ind w:left="0" w:firstLine="680"/>
      </w:pPr>
      <w:rPr>
        <w:rFonts w:ascii="ＭＳ 明朝" w:eastAsia="ＭＳ 明朝" w:hAnsi="ＭＳ 明朝" w:hint="eastAsia"/>
        <w:sz w:val="24"/>
      </w:rPr>
    </w:lvl>
    <w:lvl w:ilvl="5">
      <w:start w:val="1"/>
      <w:numFmt w:val="decimal"/>
      <w:pStyle w:val="Heading6"/>
      <w:suff w:val="space"/>
      <w:lvlText w:val="%1-%2-%3-%4-%5-%6"/>
      <w:lvlJc w:val="left"/>
      <w:pPr>
        <w:ind w:left="0" w:firstLine="851"/>
      </w:pPr>
      <w:rPr>
        <w:rFonts w:ascii="ＭＳ Ｐゴシック" w:eastAsia="ＭＳ Ｐゴシック" w:hint="eastAsia"/>
        <w:sz w:val="24"/>
      </w:rPr>
    </w:lvl>
    <w:lvl w:ilvl="6">
      <w:start w:val="1"/>
      <w:numFmt w:val="decimalFullWidth"/>
      <w:suff w:val="nothing"/>
      <w:lvlText w:val="%1-%2-%3-%4-%5-%6-%7"/>
      <w:lvlJc w:val="left"/>
      <w:pPr>
        <w:ind w:left="0" w:firstLine="0"/>
      </w:pPr>
      <w:rPr>
        <w:rFonts w:hint="eastAsia"/>
      </w:rPr>
    </w:lvl>
    <w:lvl w:ilvl="7">
      <w:start w:val="1"/>
      <w:numFmt w:val="decimalFullWidth"/>
      <w:suff w:val="nothing"/>
      <w:lvlText w:val="%1-%2-%3-%4-%5-%6-%7-%8"/>
      <w:lvlJc w:val="left"/>
      <w:pPr>
        <w:ind w:left="0" w:firstLine="0"/>
      </w:pPr>
      <w:rPr>
        <w:rFonts w:hint="eastAsia"/>
      </w:rPr>
    </w:lvl>
    <w:lvl w:ilvl="8">
      <w:start w:val="1"/>
      <w:numFmt w:val="decimalFullWidth"/>
      <w:suff w:val="nothing"/>
      <w:lvlText w:val="%1-%2-%3-%4-%5-%6-%7-%8-%9"/>
      <w:lvlJc w:val="left"/>
      <w:pPr>
        <w:ind w:left="0" w:firstLine="0"/>
      </w:pPr>
      <w:rPr>
        <w:rFonts w:hint="eastAsia"/>
      </w:rPr>
    </w:lvl>
  </w:abstractNum>
  <w:abstractNum w:abstractNumId="13" w15:restartNumberingAfterBreak="0">
    <w:nsid w:val="55486707"/>
    <w:multiLevelType w:val="hybridMultilevel"/>
    <w:tmpl w:val="182EF854"/>
    <w:lvl w:ilvl="0" w:tplc="443AE94C">
      <w:numFmt w:val="bullet"/>
      <w:lvlText w:val="-"/>
      <w:lvlJc w:val="left"/>
      <w:pPr>
        <w:ind w:left="1211" w:hanging="360"/>
      </w:pPr>
      <w:rPr>
        <w:rFonts w:ascii="Century" w:eastAsia="ＭＳ 明朝" w:hAnsi="Century" w:cs="Times New Roman" w:hint="default"/>
      </w:rPr>
    </w:lvl>
    <w:lvl w:ilvl="1" w:tplc="362C962E">
      <w:start w:val="1"/>
      <w:numFmt w:val="decimal"/>
      <w:lvlText w:val="(%2)"/>
      <w:lvlJc w:val="left"/>
      <w:pPr>
        <w:ind w:left="1931" w:hanging="360"/>
      </w:pPr>
      <w:rPr>
        <w:rFonts w:asciiTheme="minorEastAsia" w:eastAsiaTheme="minorEastAsia" w:hAnsiTheme="minorEastAsia" w:cs="Times New Roman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5FF6155"/>
    <w:multiLevelType w:val="hybridMultilevel"/>
    <w:tmpl w:val="B8062F1A"/>
    <w:lvl w:ilvl="0" w:tplc="4240E326">
      <w:numFmt w:val="bullet"/>
      <w:lvlText w:val="-"/>
      <w:lvlJc w:val="left"/>
      <w:pPr>
        <w:ind w:left="720" w:hanging="360"/>
      </w:pPr>
      <w:rPr>
        <w:rFonts w:ascii="Times New Roman" w:eastAsia="ＭＳ 明朝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2F0A31"/>
    <w:multiLevelType w:val="hybridMultilevel"/>
    <w:tmpl w:val="A68851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15"/>
  </w:num>
  <w:num w:numId="9">
    <w:abstractNumId w:val="14"/>
  </w:num>
  <w:num w:numId="10">
    <w:abstractNumId w:val="2"/>
  </w:num>
  <w:num w:numId="11">
    <w:abstractNumId w:val="1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0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</w:num>
  <w:num w:numId="20">
    <w:abstractNumId w:val="8"/>
  </w:num>
  <w:num w:numId="2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20"/>
  <w:drawingGridVerticalSpacing w:val="120"/>
  <w:displayHorizontalDrawingGridEvery w:val="0"/>
  <w:displayVerticalDrawingGridEvery w:val="3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Lay" w:val="YES"/>
    <w:docVar w:name="ValidCPLLPP" w:val="0"/>
    <w:docVar w:name="ViewGrid" w:val="0"/>
  </w:docVars>
  <w:rsids>
    <w:rsidRoot w:val="00B75B28"/>
    <w:rsid w:val="00001052"/>
    <w:rsid w:val="00005B3B"/>
    <w:rsid w:val="00006FB6"/>
    <w:rsid w:val="0000783D"/>
    <w:rsid w:val="00010F07"/>
    <w:rsid w:val="000116FF"/>
    <w:rsid w:val="00013A45"/>
    <w:rsid w:val="00016CAE"/>
    <w:rsid w:val="000216A0"/>
    <w:rsid w:val="00021CBA"/>
    <w:rsid w:val="0002345F"/>
    <w:rsid w:val="000237BE"/>
    <w:rsid w:val="0002560C"/>
    <w:rsid w:val="0002574E"/>
    <w:rsid w:val="00025FB1"/>
    <w:rsid w:val="000317F1"/>
    <w:rsid w:val="0003194C"/>
    <w:rsid w:val="00033F54"/>
    <w:rsid w:val="00036ACD"/>
    <w:rsid w:val="0003751F"/>
    <w:rsid w:val="000400D5"/>
    <w:rsid w:val="00040B04"/>
    <w:rsid w:val="00040E6E"/>
    <w:rsid w:val="000410E7"/>
    <w:rsid w:val="00041D0B"/>
    <w:rsid w:val="000442E8"/>
    <w:rsid w:val="00044858"/>
    <w:rsid w:val="0004757B"/>
    <w:rsid w:val="000501D5"/>
    <w:rsid w:val="00051D0A"/>
    <w:rsid w:val="00053564"/>
    <w:rsid w:val="00053C09"/>
    <w:rsid w:val="00055891"/>
    <w:rsid w:val="00057494"/>
    <w:rsid w:val="0006017A"/>
    <w:rsid w:val="000638C0"/>
    <w:rsid w:val="00063AE6"/>
    <w:rsid w:val="00065411"/>
    <w:rsid w:val="000662C1"/>
    <w:rsid w:val="000663C9"/>
    <w:rsid w:val="00066FFB"/>
    <w:rsid w:val="00067911"/>
    <w:rsid w:val="00075189"/>
    <w:rsid w:val="0007539D"/>
    <w:rsid w:val="00076934"/>
    <w:rsid w:val="00077E5C"/>
    <w:rsid w:val="0008205F"/>
    <w:rsid w:val="00084D8D"/>
    <w:rsid w:val="0008518E"/>
    <w:rsid w:val="00086F8A"/>
    <w:rsid w:val="000879E0"/>
    <w:rsid w:val="00090F3A"/>
    <w:rsid w:val="0009158B"/>
    <w:rsid w:val="00092C23"/>
    <w:rsid w:val="00094904"/>
    <w:rsid w:val="000957F9"/>
    <w:rsid w:val="00095CCB"/>
    <w:rsid w:val="00097322"/>
    <w:rsid w:val="000A0E76"/>
    <w:rsid w:val="000A659B"/>
    <w:rsid w:val="000A701F"/>
    <w:rsid w:val="000A7BE7"/>
    <w:rsid w:val="000B00AA"/>
    <w:rsid w:val="000B11B6"/>
    <w:rsid w:val="000B1FE8"/>
    <w:rsid w:val="000B204A"/>
    <w:rsid w:val="000B2A20"/>
    <w:rsid w:val="000B7BD3"/>
    <w:rsid w:val="000C27C5"/>
    <w:rsid w:val="000C460B"/>
    <w:rsid w:val="000C64A6"/>
    <w:rsid w:val="000D0A47"/>
    <w:rsid w:val="000D670E"/>
    <w:rsid w:val="000D7592"/>
    <w:rsid w:val="000D7E0A"/>
    <w:rsid w:val="000E0A68"/>
    <w:rsid w:val="000E1E3F"/>
    <w:rsid w:val="000E1F12"/>
    <w:rsid w:val="000E244E"/>
    <w:rsid w:val="000E4824"/>
    <w:rsid w:val="000E4BC4"/>
    <w:rsid w:val="000E5322"/>
    <w:rsid w:val="000E72F0"/>
    <w:rsid w:val="000F00A4"/>
    <w:rsid w:val="000F22A9"/>
    <w:rsid w:val="000F2DC3"/>
    <w:rsid w:val="000F3C05"/>
    <w:rsid w:val="000F4041"/>
    <w:rsid w:val="000F4307"/>
    <w:rsid w:val="000F5579"/>
    <w:rsid w:val="000F5B5D"/>
    <w:rsid w:val="000F5EB4"/>
    <w:rsid w:val="000F692B"/>
    <w:rsid w:val="000F6B0D"/>
    <w:rsid w:val="000F6E94"/>
    <w:rsid w:val="000F76E8"/>
    <w:rsid w:val="00102A04"/>
    <w:rsid w:val="00105A45"/>
    <w:rsid w:val="00112638"/>
    <w:rsid w:val="001129B6"/>
    <w:rsid w:val="001143AC"/>
    <w:rsid w:val="0011453D"/>
    <w:rsid w:val="001202FD"/>
    <w:rsid w:val="0012511D"/>
    <w:rsid w:val="001256C7"/>
    <w:rsid w:val="00125DC6"/>
    <w:rsid w:val="00125E4E"/>
    <w:rsid w:val="00127CFC"/>
    <w:rsid w:val="00130589"/>
    <w:rsid w:val="001313A5"/>
    <w:rsid w:val="00131426"/>
    <w:rsid w:val="00132419"/>
    <w:rsid w:val="001325A4"/>
    <w:rsid w:val="00132CF2"/>
    <w:rsid w:val="00134209"/>
    <w:rsid w:val="00134EB4"/>
    <w:rsid w:val="00135EB1"/>
    <w:rsid w:val="001362F5"/>
    <w:rsid w:val="00136757"/>
    <w:rsid w:val="0014141A"/>
    <w:rsid w:val="0014155A"/>
    <w:rsid w:val="00141A28"/>
    <w:rsid w:val="00142C95"/>
    <w:rsid w:val="0014305A"/>
    <w:rsid w:val="0014320D"/>
    <w:rsid w:val="0014373B"/>
    <w:rsid w:val="0014412C"/>
    <w:rsid w:val="001451F8"/>
    <w:rsid w:val="00146302"/>
    <w:rsid w:val="00146E1E"/>
    <w:rsid w:val="00146E8F"/>
    <w:rsid w:val="001471E6"/>
    <w:rsid w:val="00150DC5"/>
    <w:rsid w:val="001515F7"/>
    <w:rsid w:val="00152388"/>
    <w:rsid w:val="001526A1"/>
    <w:rsid w:val="001532D5"/>
    <w:rsid w:val="0015388A"/>
    <w:rsid w:val="001549E3"/>
    <w:rsid w:val="00154D70"/>
    <w:rsid w:val="00160712"/>
    <w:rsid w:val="0016187A"/>
    <w:rsid w:val="00162F27"/>
    <w:rsid w:val="0016310A"/>
    <w:rsid w:val="00163B68"/>
    <w:rsid w:val="00163C0A"/>
    <w:rsid w:val="0016443E"/>
    <w:rsid w:val="00164F2A"/>
    <w:rsid w:val="00164FDA"/>
    <w:rsid w:val="00165735"/>
    <w:rsid w:val="0016785E"/>
    <w:rsid w:val="001708CE"/>
    <w:rsid w:val="00172486"/>
    <w:rsid w:val="001724FA"/>
    <w:rsid w:val="0017284E"/>
    <w:rsid w:val="001737AC"/>
    <w:rsid w:val="00173A90"/>
    <w:rsid w:val="0017652F"/>
    <w:rsid w:val="001776F7"/>
    <w:rsid w:val="00177D48"/>
    <w:rsid w:val="001803AD"/>
    <w:rsid w:val="001842A2"/>
    <w:rsid w:val="00185702"/>
    <w:rsid w:val="00185B4A"/>
    <w:rsid w:val="00187E5B"/>
    <w:rsid w:val="0019061C"/>
    <w:rsid w:val="0019117D"/>
    <w:rsid w:val="0019398B"/>
    <w:rsid w:val="00193A30"/>
    <w:rsid w:val="00193C6D"/>
    <w:rsid w:val="001950D3"/>
    <w:rsid w:val="00196A52"/>
    <w:rsid w:val="00196BE8"/>
    <w:rsid w:val="001A2CBF"/>
    <w:rsid w:val="001A32C7"/>
    <w:rsid w:val="001A3A38"/>
    <w:rsid w:val="001A3C78"/>
    <w:rsid w:val="001A49AF"/>
    <w:rsid w:val="001A4ABD"/>
    <w:rsid w:val="001B112D"/>
    <w:rsid w:val="001B1F8B"/>
    <w:rsid w:val="001B234A"/>
    <w:rsid w:val="001B2498"/>
    <w:rsid w:val="001B3BC6"/>
    <w:rsid w:val="001B3FD4"/>
    <w:rsid w:val="001B4BC9"/>
    <w:rsid w:val="001B5CB9"/>
    <w:rsid w:val="001C0B71"/>
    <w:rsid w:val="001C4255"/>
    <w:rsid w:val="001C42F4"/>
    <w:rsid w:val="001C5EA2"/>
    <w:rsid w:val="001C6EFD"/>
    <w:rsid w:val="001D0139"/>
    <w:rsid w:val="001D0A10"/>
    <w:rsid w:val="001D2F46"/>
    <w:rsid w:val="001D3C2B"/>
    <w:rsid w:val="001D7BEB"/>
    <w:rsid w:val="001E1166"/>
    <w:rsid w:val="001F0F30"/>
    <w:rsid w:val="001F1C43"/>
    <w:rsid w:val="001F2BF0"/>
    <w:rsid w:val="001F39E7"/>
    <w:rsid w:val="001F6893"/>
    <w:rsid w:val="00200316"/>
    <w:rsid w:val="00201823"/>
    <w:rsid w:val="00202DDB"/>
    <w:rsid w:val="00204BDF"/>
    <w:rsid w:val="00215204"/>
    <w:rsid w:val="002213A7"/>
    <w:rsid w:val="00221CB7"/>
    <w:rsid w:val="00221D06"/>
    <w:rsid w:val="00222A31"/>
    <w:rsid w:val="0022379C"/>
    <w:rsid w:val="00223903"/>
    <w:rsid w:val="0022479D"/>
    <w:rsid w:val="0022484C"/>
    <w:rsid w:val="002264FA"/>
    <w:rsid w:val="002272CA"/>
    <w:rsid w:val="0023048B"/>
    <w:rsid w:val="00230E8D"/>
    <w:rsid w:val="002310BA"/>
    <w:rsid w:val="00232253"/>
    <w:rsid w:val="0023245F"/>
    <w:rsid w:val="00232DAD"/>
    <w:rsid w:val="00233115"/>
    <w:rsid w:val="002336F7"/>
    <w:rsid w:val="002355B9"/>
    <w:rsid w:val="00241FCD"/>
    <w:rsid w:val="0024614F"/>
    <w:rsid w:val="00247C63"/>
    <w:rsid w:val="00247D0B"/>
    <w:rsid w:val="00250AD3"/>
    <w:rsid w:val="00250FC0"/>
    <w:rsid w:val="00251B90"/>
    <w:rsid w:val="002522E8"/>
    <w:rsid w:val="00252F24"/>
    <w:rsid w:val="002573FD"/>
    <w:rsid w:val="00257957"/>
    <w:rsid w:val="0026415E"/>
    <w:rsid w:val="0026533C"/>
    <w:rsid w:val="002663D4"/>
    <w:rsid w:val="002672FA"/>
    <w:rsid w:val="002701A4"/>
    <w:rsid w:val="00271032"/>
    <w:rsid w:val="00272245"/>
    <w:rsid w:val="00272C8A"/>
    <w:rsid w:val="00272DE3"/>
    <w:rsid w:val="002778FE"/>
    <w:rsid w:val="00280D33"/>
    <w:rsid w:val="00281495"/>
    <w:rsid w:val="002814F1"/>
    <w:rsid w:val="002836EA"/>
    <w:rsid w:val="002874F3"/>
    <w:rsid w:val="00290311"/>
    <w:rsid w:val="00290331"/>
    <w:rsid w:val="00290AAD"/>
    <w:rsid w:val="00290F6B"/>
    <w:rsid w:val="00291D4B"/>
    <w:rsid w:val="002937BD"/>
    <w:rsid w:val="00294065"/>
    <w:rsid w:val="00294153"/>
    <w:rsid w:val="002958C5"/>
    <w:rsid w:val="002A39B3"/>
    <w:rsid w:val="002A3E71"/>
    <w:rsid w:val="002A46CC"/>
    <w:rsid w:val="002A56E6"/>
    <w:rsid w:val="002A5BD8"/>
    <w:rsid w:val="002B1904"/>
    <w:rsid w:val="002B19B7"/>
    <w:rsid w:val="002B3935"/>
    <w:rsid w:val="002C335C"/>
    <w:rsid w:val="002C33CD"/>
    <w:rsid w:val="002D4FA6"/>
    <w:rsid w:val="002D5ABA"/>
    <w:rsid w:val="002D6B59"/>
    <w:rsid w:val="002E3E8C"/>
    <w:rsid w:val="002E632C"/>
    <w:rsid w:val="002E6BFA"/>
    <w:rsid w:val="002F1DAF"/>
    <w:rsid w:val="002F2515"/>
    <w:rsid w:val="002F3133"/>
    <w:rsid w:val="002F349D"/>
    <w:rsid w:val="002F3847"/>
    <w:rsid w:val="002F603A"/>
    <w:rsid w:val="002F7C10"/>
    <w:rsid w:val="00300E0E"/>
    <w:rsid w:val="00303FC5"/>
    <w:rsid w:val="0030437F"/>
    <w:rsid w:val="0030545A"/>
    <w:rsid w:val="00310215"/>
    <w:rsid w:val="00310234"/>
    <w:rsid w:val="00312D44"/>
    <w:rsid w:val="00313848"/>
    <w:rsid w:val="00314111"/>
    <w:rsid w:val="00314510"/>
    <w:rsid w:val="00315523"/>
    <w:rsid w:val="00316540"/>
    <w:rsid w:val="00316F8D"/>
    <w:rsid w:val="00317F8D"/>
    <w:rsid w:val="00322BB2"/>
    <w:rsid w:val="00323514"/>
    <w:rsid w:val="00323C46"/>
    <w:rsid w:val="00324626"/>
    <w:rsid w:val="00324EF3"/>
    <w:rsid w:val="0032596F"/>
    <w:rsid w:val="00326837"/>
    <w:rsid w:val="003321B4"/>
    <w:rsid w:val="003322C2"/>
    <w:rsid w:val="00333273"/>
    <w:rsid w:val="003356E2"/>
    <w:rsid w:val="003372E6"/>
    <w:rsid w:val="00337837"/>
    <w:rsid w:val="0034138D"/>
    <w:rsid w:val="003418FA"/>
    <w:rsid w:val="00341C5B"/>
    <w:rsid w:val="0034230A"/>
    <w:rsid w:val="0034464B"/>
    <w:rsid w:val="00345044"/>
    <w:rsid w:val="00350061"/>
    <w:rsid w:val="003507B2"/>
    <w:rsid w:val="003516F7"/>
    <w:rsid w:val="00351775"/>
    <w:rsid w:val="00351856"/>
    <w:rsid w:val="00351AC9"/>
    <w:rsid w:val="00352C5A"/>
    <w:rsid w:val="00352E83"/>
    <w:rsid w:val="00353FF3"/>
    <w:rsid w:val="00353FFC"/>
    <w:rsid w:val="003548B4"/>
    <w:rsid w:val="00355235"/>
    <w:rsid w:val="003553B8"/>
    <w:rsid w:val="003559E7"/>
    <w:rsid w:val="00357429"/>
    <w:rsid w:val="00363604"/>
    <w:rsid w:val="003637F5"/>
    <w:rsid w:val="00365A84"/>
    <w:rsid w:val="003660BA"/>
    <w:rsid w:val="00371D2B"/>
    <w:rsid w:val="00372074"/>
    <w:rsid w:val="00376F63"/>
    <w:rsid w:val="00377B96"/>
    <w:rsid w:val="00377DBF"/>
    <w:rsid w:val="00380E30"/>
    <w:rsid w:val="00382607"/>
    <w:rsid w:val="0038472C"/>
    <w:rsid w:val="003848D1"/>
    <w:rsid w:val="0038532F"/>
    <w:rsid w:val="00392286"/>
    <w:rsid w:val="003928A3"/>
    <w:rsid w:val="00393147"/>
    <w:rsid w:val="00393857"/>
    <w:rsid w:val="00393E76"/>
    <w:rsid w:val="0039407F"/>
    <w:rsid w:val="00395281"/>
    <w:rsid w:val="0039647A"/>
    <w:rsid w:val="0039781A"/>
    <w:rsid w:val="00397A40"/>
    <w:rsid w:val="003A0803"/>
    <w:rsid w:val="003A3DFC"/>
    <w:rsid w:val="003B05D7"/>
    <w:rsid w:val="003B0ACC"/>
    <w:rsid w:val="003B0B25"/>
    <w:rsid w:val="003B1596"/>
    <w:rsid w:val="003B486F"/>
    <w:rsid w:val="003B67F3"/>
    <w:rsid w:val="003B6C69"/>
    <w:rsid w:val="003C0B74"/>
    <w:rsid w:val="003C1EDF"/>
    <w:rsid w:val="003C25A5"/>
    <w:rsid w:val="003C27DF"/>
    <w:rsid w:val="003C2C68"/>
    <w:rsid w:val="003C4A7B"/>
    <w:rsid w:val="003C4E73"/>
    <w:rsid w:val="003C5036"/>
    <w:rsid w:val="003C644F"/>
    <w:rsid w:val="003C72CA"/>
    <w:rsid w:val="003D05AF"/>
    <w:rsid w:val="003D23A8"/>
    <w:rsid w:val="003D24B9"/>
    <w:rsid w:val="003D5F60"/>
    <w:rsid w:val="003D7F03"/>
    <w:rsid w:val="003E1CA4"/>
    <w:rsid w:val="003E21B0"/>
    <w:rsid w:val="003E2283"/>
    <w:rsid w:val="003E2A6C"/>
    <w:rsid w:val="003E30B3"/>
    <w:rsid w:val="003E3F42"/>
    <w:rsid w:val="003E45FE"/>
    <w:rsid w:val="003E5E85"/>
    <w:rsid w:val="003E6853"/>
    <w:rsid w:val="003E7D63"/>
    <w:rsid w:val="003F0EB4"/>
    <w:rsid w:val="003F15BE"/>
    <w:rsid w:val="003F1C8F"/>
    <w:rsid w:val="003F2A16"/>
    <w:rsid w:val="003F2EC9"/>
    <w:rsid w:val="003F36E8"/>
    <w:rsid w:val="003F3D24"/>
    <w:rsid w:val="003F4609"/>
    <w:rsid w:val="003F4D1E"/>
    <w:rsid w:val="003F545B"/>
    <w:rsid w:val="003F603E"/>
    <w:rsid w:val="003F7379"/>
    <w:rsid w:val="003F7850"/>
    <w:rsid w:val="00403334"/>
    <w:rsid w:val="004034D7"/>
    <w:rsid w:val="004035E6"/>
    <w:rsid w:val="00403BE7"/>
    <w:rsid w:val="004040CD"/>
    <w:rsid w:val="00405157"/>
    <w:rsid w:val="00405E61"/>
    <w:rsid w:val="00405EBF"/>
    <w:rsid w:val="00407B17"/>
    <w:rsid w:val="00411F51"/>
    <w:rsid w:val="0041484E"/>
    <w:rsid w:val="004159E7"/>
    <w:rsid w:val="00420D50"/>
    <w:rsid w:val="004229CE"/>
    <w:rsid w:val="00425605"/>
    <w:rsid w:val="00425A6C"/>
    <w:rsid w:val="0042646D"/>
    <w:rsid w:val="00430728"/>
    <w:rsid w:val="00430BD7"/>
    <w:rsid w:val="0043173C"/>
    <w:rsid w:val="00432DFD"/>
    <w:rsid w:val="00433362"/>
    <w:rsid w:val="004346F7"/>
    <w:rsid w:val="004374EF"/>
    <w:rsid w:val="00442538"/>
    <w:rsid w:val="00443691"/>
    <w:rsid w:val="00443AB1"/>
    <w:rsid w:val="004441A5"/>
    <w:rsid w:val="00445099"/>
    <w:rsid w:val="004466E4"/>
    <w:rsid w:val="00446F03"/>
    <w:rsid w:val="00451C61"/>
    <w:rsid w:val="00452697"/>
    <w:rsid w:val="0045378B"/>
    <w:rsid w:val="00455267"/>
    <w:rsid w:val="00460DE7"/>
    <w:rsid w:val="0046267D"/>
    <w:rsid w:val="0046554D"/>
    <w:rsid w:val="004656FD"/>
    <w:rsid w:val="00465FB2"/>
    <w:rsid w:val="00466CBD"/>
    <w:rsid w:val="00467810"/>
    <w:rsid w:val="004703C7"/>
    <w:rsid w:val="00471293"/>
    <w:rsid w:val="004723C6"/>
    <w:rsid w:val="004761C6"/>
    <w:rsid w:val="00476224"/>
    <w:rsid w:val="004765C5"/>
    <w:rsid w:val="00480A4F"/>
    <w:rsid w:val="00482063"/>
    <w:rsid w:val="00486359"/>
    <w:rsid w:val="00486504"/>
    <w:rsid w:val="00486D76"/>
    <w:rsid w:val="004876FD"/>
    <w:rsid w:val="00487B5D"/>
    <w:rsid w:val="004906A5"/>
    <w:rsid w:val="00490BA6"/>
    <w:rsid w:val="00490D07"/>
    <w:rsid w:val="00491099"/>
    <w:rsid w:val="00491EE0"/>
    <w:rsid w:val="00493C8C"/>
    <w:rsid w:val="00497046"/>
    <w:rsid w:val="004A0308"/>
    <w:rsid w:val="004A0792"/>
    <w:rsid w:val="004A3F24"/>
    <w:rsid w:val="004A5C91"/>
    <w:rsid w:val="004A6FD2"/>
    <w:rsid w:val="004A70F1"/>
    <w:rsid w:val="004A7690"/>
    <w:rsid w:val="004A7AF6"/>
    <w:rsid w:val="004A7B0C"/>
    <w:rsid w:val="004B07A4"/>
    <w:rsid w:val="004B2D90"/>
    <w:rsid w:val="004B3B5A"/>
    <w:rsid w:val="004B487A"/>
    <w:rsid w:val="004B6501"/>
    <w:rsid w:val="004C04E4"/>
    <w:rsid w:val="004C0E76"/>
    <w:rsid w:val="004C10B7"/>
    <w:rsid w:val="004C15B1"/>
    <w:rsid w:val="004C177D"/>
    <w:rsid w:val="004C17EA"/>
    <w:rsid w:val="004C197A"/>
    <w:rsid w:val="004C379D"/>
    <w:rsid w:val="004C4648"/>
    <w:rsid w:val="004C7199"/>
    <w:rsid w:val="004C78E6"/>
    <w:rsid w:val="004D0140"/>
    <w:rsid w:val="004D0983"/>
    <w:rsid w:val="004D12D5"/>
    <w:rsid w:val="004D19D7"/>
    <w:rsid w:val="004D245E"/>
    <w:rsid w:val="004D287A"/>
    <w:rsid w:val="004D3858"/>
    <w:rsid w:val="004D464C"/>
    <w:rsid w:val="004D4A2A"/>
    <w:rsid w:val="004D5EE7"/>
    <w:rsid w:val="004D7101"/>
    <w:rsid w:val="004E03E7"/>
    <w:rsid w:val="004E2CDD"/>
    <w:rsid w:val="004E4339"/>
    <w:rsid w:val="004E5716"/>
    <w:rsid w:val="004E6619"/>
    <w:rsid w:val="004E6951"/>
    <w:rsid w:val="004F2B6C"/>
    <w:rsid w:val="004F2F48"/>
    <w:rsid w:val="004F2F6F"/>
    <w:rsid w:val="004F445A"/>
    <w:rsid w:val="004F4F3D"/>
    <w:rsid w:val="004F6232"/>
    <w:rsid w:val="004F6533"/>
    <w:rsid w:val="004F6AC7"/>
    <w:rsid w:val="004F73FC"/>
    <w:rsid w:val="00500B0E"/>
    <w:rsid w:val="0050108A"/>
    <w:rsid w:val="005018F1"/>
    <w:rsid w:val="00503571"/>
    <w:rsid w:val="00503C37"/>
    <w:rsid w:val="005047EB"/>
    <w:rsid w:val="005049EA"/>
    <w:rsid w:val="00504BB6"/>
    <w:rsid w:val="0050660C"/>
    <w:rsid w:val="00506DD9"/>
    <w:rsid w:val="00510C7A"/>
    <w:rsid w:val="00512247"/>
    <w:rsid w:val="00512953"/>
    <w:rsid w:val="00512B16"/>
    <w:rsid w:val="00512F7F"/>
    <w:rsid w:val="00514002"/>
    <w:rsid w:val="005150AF"/>
    <w:rsid w:val="00515608"/>
    <w:rsid w:val="00520592"/>
    <w:rsid w:val="00521513"/>
    <w:rsid w:val="00521B43"/>
    <w:rsid w:val="00522CE5"/>
    <w:rsid w:val="00523BD4"/>
    <w:rsid w:val="005308A8"/>
    <w:rsid w:val="00532070"/>
    <w:rsid w:val="0053279E"/>
    <w:rsid w:val="00533213"/>
    <w:rsid w:val="0053473D"/>
    <w:rsid w:val="0053554A"/>
    <w:rsid w:val="00536788"/>
    <w:rsid w:val="005369D6"/>
    <w:rsid w:val="00536B05"/>
    <w:rsid w:val="00540977"/>
    <w:rsid w:val="005416BE"/>
    <w:rsid w:val="00541B6F"/>
    <w:rsid w:val="00541DFE"/>
    <w:rsid w:val="00541E7D"/>
    <w:rsid w:val="00542D79"/>
    <w:rsid w:val="00542F10"/>
    <w:rsid w:val="00545711"/>
    <w:rsid w:val="00545EBD"/>
    <w:rsid w:val="00546981"/>
    <w:rsid w:val="00552C32"/>
    <w:rsid w:val="00553045"/>
    <w:rsid w:val="0055347F"/>
    <w:rsid w:val="00557599"/>
    <w:rsid w:val="00561100"/>
    <w:rsid w:val="0056588E"/>
    <w:rsid w:val="00566FA1"/>
    <w:rsid w:val="00567B6E"/>
    <w:rsid w:val="00570918"/>
    <w:rsid w:val="00574ED1"/>
    <w:rsid w:val="00575E29"/>
    <w:rsid w:val="0057750D"/>
    <w:rsid w:val="0058242E"/>
    <w:rsid w:val="0058325E"/>
    <w:rsid w:val="0058604C"/>
    <w:rsid w:val="005874B1"/>
    <w:rsid w:val="005903E2"/>
    <w:rsid w:val="0059133D"/>
    <w:rsid w:val="005925D5"/>
    <w:rsid w:val="00592987"/>
    <w:rsid w:val="00593234"/>
    <w:rsid w:val="00593B40"/>
    <w:rsid w:val="0059574A"/>
    <w:rsid w:val="0059685F"/>
    <w:rsid w:val="0059688B"/>
    <w:rsid w:val="0059693D"/>
    <w:rsid w:val="00597475"/>
    <w:rsid w:val="005A12B4"/>
    <w:rsid w:val="005A275C"/>
    <w:rsid w:val="005A3AF2"/>
    <w:rsid w:val="005A75FF"/>
    <w:rsid w:val="005A7DF8"/>
    <w:rsid w:val="005B011C"/>
    <w:rsid w:val="005B09F0"/>
    <w:rsid w:val="005B106D"/>
    <w:rsid w:val="005B10DF"/>
    <w:rsid w:val="005B1282"/>
    <w:rsid w:val="005B1AB8"/>
    <w:rsid w:val="005B2533"/>
    <w:rsid w:val="005B29FD"/>
    <w:rsid w:val="005B4C63"/>
    <w:rsid w:val="005B5BA1"/>
    <w:rsid w:val="005B600C"/>
    <w:rsid w:val="005C1DD0"/>
    <w:rsid w:val="005C20FE"/>
    <w:rsid w:val="005C5B03"/>
    <w:rsid w:val="005C6E47"/>
    <w:rsid w:val="005D0257"/>
    <w:rsid w:val="005D04B9"/>
    <w:rsid w:val="005D0C2D"/>
    <w:rsid w:val="005D3093"/>
    <w:rsid w:val="005D6716"/>
    <w:rsid w:val="005D6BB8"/>
    <w:rsid w:val="005E273D"/>
    <w:rsid w:val="005E2A7A"/>
    <w:rsid w:val="005E53A4"/>
    <w:rsid w:val="005E6F6B"/>
    <w:rsid w:val="005F591F"/>
    <w:rsid w:val="005F6E37"/>
    <w:rsid w:val="005F789F"/>
    <w:rsid w:val="00600889"/>
    <w:rsid w:val="00600D70"/>
    <w:rsid w:val="006023C4"/>
    <w:rsid w:val="0060367B"/>
    <w:rsid w:val="0060373E"/>
    <w:rsid w:val="00603A84"/>
    <w:rsid w:val="00603BE7"/>
    <w:rsid w:val="00606615"/>
    <w:rsid w:val="00611971"/>
    <w:rsid w:val="00611D3E"/>
    <w:rsid w:val="00612D4D"/>
    <w:rsid w:val="0061500C"/>
    <w:rsid w:val="00617DE0"/>
    <w:rsid w:val="00621871"/>
    <w:rsid w:val="00621BE4"/>
    <w:rsid w:val="00622186"/>
    <w:rsid w:val="00622318"/>
    <w:rsid w:val="006229C8"/>
    <w:rsid w:val="006232A5"/>
    <w:rsid w:val="00623409"/>
    <w:rsid w:val="0062450F"/>
    <w:rsid w:val="00626C1C"/>
    <w:rsid w:val="00627334"/>
    <w:rsid w:val="0062745C"/>
    <w:rsid w:val="006317C4"/>
    <w:rsid w:val="00632203"/>
    <w:rsid w:val="00633339"/>
    <w:rsid w:val="00633EC0"/>
    <w:rsid w:val="00634E96"/>
    <w:rsid w:val="00635436"/>
    <w:rsid w:val="00635B20"/>
    <w:rsid w:val="00641617"/>
    <w:rsid w:val="0064322B"/>
    <w:rsid w:val="006433E5"/>
    <w:rsid w:val="00643D70"/>
    <w:rsid w:val="00644E8E"/>
    <w:rsid w:val="00651349"/>
    <w:rsid w:val="00652184"/>
    <w:rsid w:val="0065324A"/>
    <w:rsid w:val="006539DF"/>
    <w:rsid w:val="006541B4"/>
    <w:rsid w:val="00656EEA"/>
    <w:rsid w:val="00661A38"/>
    <w:rsid w:val="00662641"/>
    <w:rsid w:val="006633BB"/>
    <w:rsid w:val="006650B5"/>
    <w:rsid w:val="0066525A"/>
    <w:rsid w:val="00666B47"/>
    <w:rsid w:val="00666CA3"/>
    <w:rsid w:val="00667C71"/>
    <w:rsid w:val="00671203"/>
    <w:rsid w:val="00672A55"/>
    <w:rsid w:val="00672DA4"/>
    <w:rsid w:val="006731F9"/>
    <w:rsid w:val="006737B5"/>
    <w:rsid w:val="0067521B"/>
    <w:rsid w:val="00677435"/>
    <w:rsid w:val="0068253B"/>
    <w:rsid w:val="00683AC4"/>
    <w:rsid w:val="00684D66"/>
    <w:rsid w:val="00684D9E"/>
    <w:rsid w:val="00685978"/>
    <w:rsid w:val="00685F4D"/>
    <w:rsid w:val="00686B50"/>
    <w:rsid w:val="0068758B"/>
    <w:rsid w:val="006900F2"/>
    <w:rsid w:val="00690BD6"/>
    <w:rsid w:val="00692659"/>
    <w:rsid w:val="0069415D"/>
    <w:rsid w:val="006941D9"/>
    <w:rsid w:val="006942EE"/>
    <w:rsid w:val="0069454C"/>
    <w:rsid w:val="0069467C"/>
    <w:rsid w:val="00696447"/>
    <w:rsid w:val="00696BD3"/>
    <w:rsid w:val="00697C47"/>
    <w:rsid w:val="006A26D4"/>
    <w:rsid w:val="006A355F"/>
    <w:rsid w:val="006A5D0E"/>
    <w:rsid w:val="006B06C7"/>
    <w:rsid w:val="006B5DA3"/>
    <w:rsid w:val="006C00E3"/>
    <w:rsid w:val="006C23E0"/>
    <w:rsid w:val="006C37E5"/>
    <w:rsid w:val="006C4A6C"/>
    <w:rsid w:val="006D002A"/>
    <w:rsid w:val="006D12F8"/>
    <w:rsid w:val="006D19C2"/>
    <w:rsid w:val="006D2BCB"/>
    <w:rsid w:val="006D31C2"/>
    <w:rsid w:val="006D4CDC"/>
    <w:rsid w:val="006D64F5"/>
    <w:rsid w:val="006D7223"/>
    <w:rsid w:val="006E2D6F"/>
    <w:rsid w:val="006E307B"/>
    <w:rsid w:val="006E650B"/>
    <w:rsid w:val="006E6ED3"/>
    <w:rsid w:val="006E7625"/>
    <w:rsid w:val="006E7A47"/>
    <w:rsid w:val="006F0999"/>
    <w:rsid w:val="006F1AA1"/>
    <w:rsid w:val="006F1E16"/>
    <w:rsid w:val="006F235D"/>
    <w:rsid w:val="006F2883"/>
    <w:rsid w:val="006F3AE8"/>
    <w:rsid w:val="006F4BF5"/>
    <w:rsid w:val="006F515E"/>
    <w:rsid w:val="006F5FC1"/>
    <w:rsid w:val="006F72E9"/>
    <w:rsid w:val="007020CC"/>
    <w:rsid w:val="00702407"/>
    <w:rsid w:val="007025A4"/>
    <w:rsid w:val="00702A36"/>
    <w:rsid w:val="00703F22"/>
    <w:rsid w:val="00704659"/>
    <w:rsid w:val="00705DE9"/>
    <w:rsid w:val="00705F13"/>
    <w:rsid w:val="00706A1A"/>
    <w:rsid w:val="0070714C"/>
    <w:rsid w:val="0070759D"/>
    <w:rsid w:val="00707657"/>
    <w:rsid w:val="007129F5"/>
    <w:rsid w:val="00712E20"/>
    <w:rsid w:val="007136FA"/>
    <w:rsid w:val="00713BB7"/>
    <w:rsid w:val="00714479"/>
    <w:rsid w:val="0071706A"/>
    <w:rsid w:val="007171DD"/>
    <w:rsid w:val="00717282"/>
    <w:rsid w:val="00720D6C"/>
    <w:rsid w:val="00723DA6"/>
    <w:rsid w:val="0072441B"/>
    <w:rsid w:val="007268CE"/>
    <w:rsid w:val="00726DF0"/>
    <w:rsid w:val="00730517"/>
    <w:rsid w:val="0073060C"/>
    <w:rsid w:val="007359AD"/>
    <w:rsid w:val="007427BF"/>
    <w:rsid w:val="00742CE9"/>
    <w:rsid w:val="00743B0E"/>
    <w:rsid w:val="00744761"/>
    <w:rsid w:val="00745985"/>
    <w:rsid w:val="0074692A"/>
    <w:rsid w:val="00746F97"/>
    <w:rsid w:val="007471EE"/>
    <w:rsid w:val="0075393C"/>
    <w:rsid w:val="0075546B"/>
    <w:rsid w:val="0075640C"/>
    <w:rsid w:val="00757164"/>
    <w:rsid w:val="007578EA"/>
    <w:rsid w:val="00761D2E"/>
    <w:rsid w:val="00762EEF"/>
    <w:rsid w:val="00764BDA"/>
    <w:rsid w:val="00765C6A"/>
    <w:rsid w:val="0076625F"/>
    <w:rsid w:val="00766459"/>
    <w:rsid w:val="00770146"/>
    <w:rsid w:val="00773A6E"/>
    <w:rsid w:val="007740D2"/>
    <w:rsid w:val="00775C6C"/>
    <w:rsid w:val="00780322"/>
    <w:rsid w:val="0078160F"/>
    <w:rsid w:val="00782AB8"/>
    <w:rsid w:val="00783EF3"/>
    <w:rsid w:val="00785469"/>
    <w:rsid w:val="0078713F"/>
    <w:rsid w:val="007871E4"/>
    <w:rsid w:val="0079069E"/>
    <w:rsid w:val="0079098D"/>
    <w:rsid w:val="0079264F"/>
    <w:rsid w:val="007932E1"/>
    <w:rsid w:val="007933F9"/>
    <w:rsid w:val="00793C31"/>
    <w:rsid w:val="00794BE2"/>
    <w:rsid w:val="00795446"/>
    <w:rsid w:val="007A0600"/>
    <w:rsid w:val="007A2122"/>
    <w:rsid w:val="007A315A"/>
    <w:rsid w:val="007A5BC9"/>
    <w:rsid w:val="007A6C68"/>
    <w:rsid w:val="007B0F42"/>
    <w:rsid w:val="007B1485"/>
    <w:rsid w:val="007B24F8"/>
    <w:rsid w:val="007B32B3"/>
    <w:rsid w:val="007B5742"/>
    <w:rsid w:val="007C019D"/>
    <w:rsid w:val="007C0471"/>
    <w:rsid w:val="007C10E0"/>
    <w:rsid w:val="007C1990"/>
    <w:rsid w:val="007C247B"/>
    <w:rsid w:val="007C27C3"/>
    <w:rsid w:val="007C3575"/>
    <w:rsid w:val="007C376B"/>
    <w:rsid w:val="007C5A2E"/>
    <w:rsid w:val="007C7EEB"/>
    <w:rsid w:val="007D12AB"/>
    <w:rsid w:val="007D1679"/>
    <w:rsid w:val="007D172B"/>
    <w:rsid w:val="007D2223"/>
    <w:rsid w:val="007D46B8"/>
    <w:rsid w:val="007D4A45"/>
    <w:rsid w:val="007D4B54"/>
    <w:rsid w:val="007D4C0D"/>
    <w:rsid w:val="007E0E42"/>
    <w:rsid w:val="007E1A85"/>
    <w:rsid w:val="007E5C7C"/>
    <w:rsid w:val="007E6DE5"/>
    <w:rsid w:val="007F0760"/>
    <w:rsid w:val="007F08AD"/>
    <w:rsid w:val="007F16B4"/>
    <w:rsid w:val="007F1E62"/>
    <w:rsid w:val="007F244A"/>
    <w:rsid w:val="007F3D88"/>
    <w:rsid w:val="007F5AD1"/>
    <w:rsid w:val="007F7269"/>
    <w:rsid w:val="0080167B"/>
    <w:rsid w:val="008032B1"/>
    <w:rsid w:val="008038C1"/>
    <w:rsid w:val="00803A88"/>
    <w:rsid w:val="0080516B"/>
    <w:rsid w:val="00806B9B"/>
    <w:rsid w:val="00807AF8"/>
    <w:rsid w:val="00810229"/>
    <w:rsid w:val="00812485"/>
    <w:rsid w:val="00813633"/>
    <w:rsid w:val="00814347"/>
    <w:rsid w:val="008152DE"/>
    <w:rsid w:val="00817D03"/>
    <w:rsid w:val="0082019E"/>
    <w:rsid w:val="0082327B"/>
    <w:rsid w:val="0082364E"/>
    <w:rsid w:val="00824145"/>
    <w:rsid w:val="008250F8"/>
    <w:rsid w:val="00825186"/>
    <w:rsid w:val="00825AE4"/>
    <w:rsid w:val="00826154"/>
    <w:rsid w:val="008337BE"/>
    <w:rsid w:val="008342AD"/>
    <w:rsid w:val="00836519"/>
    <w:rsid w:val="00836B3C"/>
    <w:rsid w:val="00841DC6"/>
    <w:rsid w:val="008423DC"/>
    <w:rsid w:val="00843AD4"/>
    <w:rsid w:val="008458AA"/>
    <w:rsid w:val="00845B89"/>
    <w:rsid w:val="00845C22"/>
    <w:rsid w:val="00846D56"/>
    <w:rsid w:val="0085208E"/>
    <w:rsid w:val="00852CB7"/>
    <w:rsid w:val="00852F9C"/>
    <w:rsid w:val="0085427D"/>
    <w:rsid w:val="008550A8"/>
    <w:rsid w:val="00855B4D"/>
    <w:rsid w:val="00856287"/>
    <w:rsid w:val="0086008B"/>
    <w:rsid w:val="0086484F"/>
    <w:rsid w:val="00864E4B"/>
    <w:rsid w:val="00865812"/>
    <w:rsid w:val="00870FC0"/>
    <w:rsid w:val="00873AFD"/>
    <w:rsid w:val="008742A4"/>
    <w:rsid w:val="00875172"/>
    <w:rsid w:val="0087630A"/>
    <w:rsid w:val="0088006E"/>
    <w:rsid w:val="00884EB7"/>
    <w:rsid w:val="00886B66"/>
    <w:rsid w:val="00890BDB"/>
    <w:rsid w:val="0089102D"/>
    <w:rsid w:val="008921EB"/>
    <w:rsid w:val="00892E62"/>
    <w:rsid w:val="00897F1E"/>
    <w:rsid w:val="008A0551"/>
    <w:rsid w:val="008A0ACE"/>
    <w:rsid w:val="008A1F56"/>
    <w:rsid w:val="008A3742"/>
    <w:rsid w:val="008A3777"/>
    <w:rsid w:val="008B169E"/>
    <w:rsid w:val="008B1D92"/>
    <w:rsid w:val="008B29E0"/>
    <w:rsid w:val="008B336C"/>
    <w:rsid w:val="008B33CE"/>
    <w:rsid w:val="008B345B"/>
    <w:rsid w:val="008B3A45"/>
    <w:rsid w:val="008B5ACB"/>
    <w:rsid w:val="008B7B0D"/>
    <w:rsid w:val="008C0CDE"/>
    <w:rsid w:val="008C3012"/>
    <w:rsid w:val="008C47A9"/>
    <w:rsid w:val="008C4D5F"/>
    <w:rsid w:val="008D1577"/>
    <w:rsid w:val="008D4605"/>
    <w:rsid w:val="008D6754"/>
    <w:rsid w:val="008D677B"/>
    <w:rsid w:val="008E0133"/>
    <w:rsid w:val="008E0467"/>
    <w:rsid w:val="008E084B"/>
    <w:rsid w:val="008E2DF3"/>
    <w:rsid w:val="008E31E0"/>
    <w:rsid w:val="008E3576"/>
    <w:rsid w:val="008E422F"/>
    <w:rsid w:val="008E510E"/>
    <w:rsid w:val="008F0844"/>
    <w:rsid w:val="008F48F9"/>
    <w:rsid w:val="008F4C9B"/>
    <w:rsid w:val="008F5AC4"/>
    <w:rsid w:val="00900CEC"/>
    <w:rsid w:val="009032B6"/>
    <w:rsid w:val="009048E2"/>
    <w:rsid w:val="00907964"/>
    <w:rsid w:val="00907C04"/>
    <w:rsid w:val="00907F2A"/>
    <w:rsid w:val="00910CCC"/>
    <w:rsid w:val="0091162C"/>
    <w:rsid w:val="00912711"/>
    <w:rsid w:val="009169A6"/>
    <w:rsid w:val="00923055"/>
    <w:rsid w:val="00924549"/>
    <w:rsid w:val="00925E37"/>
    <w:rsid w:val="00925F63"/>
    <w:rsid w:val="00927642"/>
    <w:rsid w:val="00927BD7"/>
    <w:rsid w:val="0093048F"/>
    <w:rsid w:val="009358B7"/>
    <w:rsid w:val="009403FF"/>
    <w:rsid w:val="00941126"/>
    <w:rsid w:val="00945337"/>
    <w:rsid w:val="0094595E"/>
    <w:rsid w:val="00945DBC"/>
    <w:rsid w:val="009500AA"/>
    <w:rsid w:val="009519AB"/>
    <w:rsid w:val="00953243"/>
    <w:rsid w:val="00953727"/>
    <w:rsid w:val="009542F6"/>
    <w:rsid w:val="00956086"/>
    <w:rsid w:val="0095653B"/>
    <w:rsid w:val="009568AC"/>
    <w:rsid w:val="00957988"/>
    <w:rsid w:val="00961441"/>
    <w:rsid w:val="00965E0B"/>
    <w:rsid w:val="0096668A"/>
    <w:rsid w:val="009669CD"/>
    <w:rsid w:val="0097283E"/>
    <w:rsid w:val="0097288D"/>
    <w:rsid w:val="0097660E"/>
    <w:rsid w:val="00976B07"/>
    <w:rsid w:val="0098001B"/>
    <w:rsid w:val="0098035C"/>
    <w:rsid w:val="0098347B"/>
    <w:rsid w:val="00983F6A"/>
    <w:rsid w:val="009875E3"/>
    <w:rsid w:val="009945A8"/>
    <w:rsid w:val="009962B9"/>
    <w:rsid w:val="009966CC"/>
    <w:rsid w:val="00996EC2"/>
    <w:rsid w:val="009A1929"/>
    <w:rsid w:val="009A3B06"/>
    <w:rsid w:val="009A48E8"/>
    <w:rsid w:val="009A53C0"/>
    <w:rsid w:val="009A75B4"/>
    <w:rsid w:val="009B1506"/>
    <w:rsid w:val="009B26BD"/>
    <w:rsid w:val="009B3383"/>
    <w:rsid w:val="009B6C6E"/>
    <w:rsid w:val="009B72CD"/>
    <w:rsid w:val="009C1F9B"/>
    <w:rsid w:val="009C45E6"/>
    <w:rsid w:val="009C4EB4"/>
    <w:rsid w:val="009C54E0"/>
    <w:rsid w:val="009C649F"/>
    <w:rsid w:val="009C6545"/>
    <w:rsid w:val="009C714F"/>
    <w:rsid w:val="009C74CD"/>
    <w:rsid w:val="009C7BF3"/>
    <w:rsid w:val="009D1FCA"/>
    <w:rsid w:val="009D440A"/>
    <w:rsid w:val="009D4E2E"/>
    <w:rsid w:val="009D6FD0"/>
    <w:rsid w:val="009D702E"/>
    <w:rsid w:val="009E0C78"/>
    <w:rsid w:val="009E1742"/>
    <w:rsid w:val="009E1D11"/>
    <w:rsid w:val="009E2A09"/>
    <w:rsid w:val="009E42F8"/>
    <w:rsid w:val="009E4DA6"/>
    <w:rsid w:val="009E6BB4"/>
    <w:rsid w:val="009E7F01"/>
    <w:rsid w:val="009F092B"/>
    <w:rsid w:val="009F2809"/>
    <w:rsid w:val="009F2F3F"/>
    <w:rsid w:val="009F3C6D"/>
    <w:rsid w:val="009F4BAB"/>
    <w:rsid w:val="009F6467"/>
    <w:rsid w:val="009F6F90"/>
    <w:rsid w:val="009F7290"/>
    <w:rsid w:val="00A00541"/>
    <w:rsid w:val="00A02192"/>
    <w:rsid w:val="00A03463"/>
    <w:rsid w:val="00A04CCF"/>
    <w:rsid w:val="00A05CC1"/>
    <w:rsid w:val="00A102B5"/>
    <w:rsid w:val="00A10D25"/>
    <w:rsid w:val="00A12021"/>
    <w:rsid w:val="00A12D1D"/>
    <w:rsid w:val="00A13BC0"/>
    <w:rsid w:val="00A13C31"/>
    <w:rsid w:val="00A152CC"/>
    <w:rsid w:val="00A20DA4"/>
    <w:rsid w:val="00A21E81"/>
    <w:rsid w:val="00A24035"/>
    <w:rsid w:val="00A27489"/>
    <w:rsid w:val="00A30FD3"/>
    <w:rsid w:val="00A33489"/>
    <w:rsid w:val="00A37339"/>
    <w:rsid w:val="00A37DC1"/>
    <w:rsid w:val="00A41501"/>
    <w:rsid w:val="00A4262F"/>
    <w:rsid w:val="00A42741"/>
    <w:rsid w:val="00A42AE6"/>
    <w:rsid w:val="00A44003"/>
    <w:rsid w:val="00A45D10"/>
    <w:rsid w:val="00A47688"/>
    <w:rsid w:val="00A50526"/>
    <w:rsid w:val="00A51B09"/>
    <w:rsid w:val="00A55618"/>
    <w:rsid w:val="00A56813"/>
    <w:rsid w:val="00A56B83"/>
    <w:rsid w:val="00A57299"/>
    <w:rsid w:val="00A57F45"/>
    <w:rsid w:val="00A603AC"/>
    <w:rsid w:val="00A60CFF"/>
    <w:rsid w:val="00A633F2"/>
    <w:rsid w:val="00A642BA"/>
    <w:rsid w:val="00A648D4"/>
    <w:rsid w:val="00A64DC9"/>
    <w:rsid w:val="00A709C4"/>
    <w:rsid w:val="00A73510"/>
    <w:rsid w:val="00A73CC5"/>
    <w:rsid w:val="00A81FB7"/>
    <w:rsid w:val="00A822AC"/>
    <w:rsid w:val="00A8393A"/>
    <w:rsid w:val="00A839C5"/>
    <w:rsid w:val="00A8457F"/>
    <w:rsid w:val="00A84A49"/>
    <w:rsid w:val="00A85C18"/>
    <w:rsid w:val="00A9091F"/>
    <w:rsid w:val="00A90A27"/>
    <w:rsid w:val="00A92822"/>
    <w:rsid w:val="00A95DCC"/>
    <w:rsid w:val="00A97C23"/>
    <w:rsid w:val="00AA157C"/>
    <w:rsid w:val="00AA2319"/>
    <w:rsid w:val="00AA3170"/>
    <w:rsid w:val="00AA4042"/>
    <w:rsid w:val="00AA4471"/>
    <w:rsid w:val="00AA564B"/>
    <w:rsid w:val="00AA7057"/>
    <w:rsid w:val="00AB061F"/>
    <w:rsid w:val="00AB2474"/>
    <w:rsid w:val="00AB3D78"/>
    <w:rsid w:val="00AB4480"/>
    <w:rsid w:val="00AB4597"/>
    <w:rsid w:val="00AB4CEB"/>
    <w:rsid w:val="00AB58C2"/>
    <w:rsid w:val="00AB5FDA"/>
    <w:rsid w:val="00AB67E8"/>
    <w:rsid w:val="00AC0688"/>
    <w:rsid w:val="00AC0BE4"/>
    <w:rsid w:val="00AC12EB"/>
    <w:rsid w:val="00AC138B"/>
    <w:rsid w:val="00AC1CBF"/>
    <w:rsid w:val="00AC53AE"/>
    <w:rsid w:val="00AD1479"/>
    <w:rsid w:val="00AD1D13"/>
    <w:rsid w:val="00AD1D7F"/>
    <w:rsid w:val="00AD5BA1"/>
    <w:rsid w:val="00AD79D9"/>
    <w:rsid w:val="00AD7C25"/>
    <w:rsid w:val="00AE1C45"/>
    <w:rsid w:val="00AE1FD1"/>
    <w:rsid w:val="00AE5338"/>
    <w:rsid w:val="00AE5C7F"/>
    <w:rsid w:val="00AE61DF"/>
    <w:rsid w:val="00AE65B8"/>
    <w:rsid w:val="00AE71AF"/>
    <w:rsid w:val="00AE76BD"/>
    <w:rsid w:val="00AF0E21"/>
    <w:rsid w:val="00AF10BF"/>
    <w:rsid w:val="00AF2674"/>
    <w:rsid w:val="00AF3AB7"/>
    <w:rsid w:val="00AF430D"/>
    <w:rsid w:val="00AF465C"/>
    <w:rsid w:val="00AF5BA6"/>
    <w:rsid w:val="00AF5E94"/>
    <w:rsid w:val="00AF617F"/>
    <w:rsid w:val="00AF637A"/>
    <w:rsid w:val="00AF7888"/>
    <w:rsid w:val="00B00EB6"/>
    <w:rsid w:val="00B0159A"/>
    <w:rsid w:val="00B03B96"/>
    <w:rsid w:val="00B06ACB"/>
    <w:rsid w:val="00B07100"/>
    <w:rsid w:val="00B071BC"/>
    <w:rsid w:val="00B073C5"/>
    <w:rsid w:val="00B076C7"/>
    <w:rsid w:val="00B07B98"/>
    <w:rsid w:val="00B110AC"/>
    <w:rsid w:val="00B121F3"/>
    <w:rsid w:val="00B127E2"/>
    <w:rsid w:val="00B1287A"/>
    <w:rsid w:val="00B12C2A"/>
    <w:rsid w:val="00B12F79"/>
    <w:rsid w:val="00B1394D"/>
    <w:rsid w:val="00B1554B"/>
    <w:rsid w:val="00B16C19"/>
    <w:rsid w:val="00B17478"/>
    <w:rsid w:val="00B20C86"/>
    <w:rsid w:val="00B2214F"/>
    <w:rsid w:val="00B22595"/>
    <w:rsid w:val="00B240ED"/>
    <w:rsid w:val="00B24105"/>
    <w:rsid w:val="00B241BE"/>
    <w:rsid w:val="00B259AE"/>
    <w:rsid w:val="00B25F05"/>
    <w:rsid w:val="00B30534"/>
    <w:rsid w:val="00B310CD"/>
    <w:rsid w:val="00B32317"/>
    <w:rsid w:val="00B335D0"/>
    <w:rsid w:val="00B346E8"/>
    <w:rsid w:val="00B3480E"/>
    <w:rsid w:val="00B3500C"/>
    <w:rsid w:val="00B36912"/>
    <w:rsid w:val="00B401BA"/>
    <w:rsid w:val="00B437D7"/>
    <w:rsid w:val="00B43A9A"/>
    <w:rsid w:val="00B44295"/>
    <w:rsid w:val="00B50526"/>
    <w:rsid w:val="00B50EA1"/>
    <w:rsid w:val="00B57922"/>
    <w:rsid w:val="00B62C44"/>
    <w:rsid w:val="00B62E08"/>
    <w:rsid w:val="00B62F89"/>
    <w:rsid w:val="00B645C3"/>
    <w:rsid w:val="00B66562"/>
    <w:rsid w:val="00B70CC6"/>
    <w:rsid w:val="00B70F51"/>
    <w:rsid w:val="00B72D32"/>
    <w:rsid w:val="00B751DC"/>
    <w:rsid w:val="00B75987"/>
    <w:rsid w:val="00B75B28"/>
    <w:rsid w:val="00B81D14"/>
    <w:rsid w:val="00B83EF6"/>
    <w:rsid w:val="00B90316"/>
    <w:rsid w:val="00B91798"/>
    <w:rsid w:val="00B968F4"/>
    <w:rsid w:val="00BA3D70"/>
    <w:rsid w:val="00BA5D7A"/>
    <w:rsid w:val="00BA64E6"/>
    <w:rsid w:val="00BB0438"/>
    <w:rsid w:val="00BB0976"/>
    <w:rsid w:val="00BB1BDB"/>
    <w:rsid w:val="00BB1C93"/>
    <w:rsid w:val="00BB1D73"/>
    <w:rsid w:val="00BB2583"/>
    <w:rsid w:val="00BB29AF"/>
    <w:rsid w:val="00BB2C4D"/>
    <w:rsid w:val="00BB3DB3"/>
    <w:rsid w:val="00BB454E"/>
    <w:rsid w:val="00BB5F9E"/>
    <w:rsid w:val="00BB6721"/>
    <w:rsid w:val="00BB7421"/>
    <w:rsid w:val="00BC1893"/>
    <w:rsid w:val="00BC3EA5"/>
    <w:rsid w:val="00BC48FA"/>
    <w:rsid w:val="00BC4A7E"/>
    <w:rsid w:val="00BC5121"/>
    <w:rsid w:val="00BC6374"/>
    <w:rsid w:val="00BC6679"/>
    <w:rsid w:val="00BC6923"/>
    <w:rsid w:val="00BC7C4A"/>
    <w:rsid w:val="00BD137F"/>
    <w:rsid w:val="00BD28DC"/>
    <w:rsid w:val="00BD3004"/>
    <w:rsid w:val="00BD412F"/>
    <w:rsid w:val="00BD7D24"/>
    <w:rsid w:val="00BE087C"/>
    <w:rsid w:val="00BE1191"/>
    <w:rsid w:val="00BE25F2"/>
    <w:rsid w:val="00BE286C"/>
    <w:rsid w:val="00BE2C2C"/>
    <w:rsid w:val="00BE40CE"/>
    <w:rsid w:val="00BE7871"/>
    <w:rsid w:val="00BE7E57"/>
    <w:rsid w:val="00BE7EE4"/>
    <w:rsid w:val="00BF2A24"/>
    <w:rsid w:val="00BF3752"/>
    <w:rsid w:val="00BF3D6A"/>
    <w:rsid w:val="00BF68B4"/>
    <w:rsid w:val="00BF6A59"/>
    <w:rsid w:val="00BF7477"/>
    <w:rsid w:val="00BF7F80"/>
    <w:rsid w:val="00C00147"/>
    <w:rsid w:val="00C015C7"/>
    <w:rsid w:val="00C02F1D"/>
    <w:rsid w:val="00C0482D"/>
    <w:rsid w:val="00C10F68"/>
    <w:rsid w:val="00C1220C"/>
    <w:rsid w:val="00C1267A"/>
    <w:rsid w:val="00C1293A"/>
    <w:rsid w:val="00C12A4D"/>
    <w:rsid w:val="00C14788"/>
    <w:rsid w:val="00C1507C"/>
    <w:rsid w:val="00C15333"/>
    <w:rsid w:val="00C1565D"/>
    <w:rsid w:val="00C15B84"/>
    <w:rsid w:val="00C16250"/>
    <w:rsid w:val="00C16F17"/>
    <w:rsid w:val="00C175A9"/>
    <w:rsid w:val="00C17E81"/>
    <w:rsid w:val="00C2015A"/>
    <w:rsid w:val="00C2311A"/>
    <w:rsid w:val="00C233B7"/>
    <w:rsid w:val="00C247DD"/>
    <w:rsid w:val="00C25BA8"/>
    <w:rsid w:val="00C300DD"/>
    <w:rsid w:val="00C3093B"/>
    <w:rsid w:val="00C31E3F"/>
    <w:rsid w:val="00C32603"/>
    <w:rsid w:val="00C329BE"/>
    <w:rsid w:val="00C33571"/>
    <w:rsid w:val="00C33D48"/>
    <w:rsid w:val="00C3558E"/>
    <w:rsid w:val="00C36F88"/>
    <w:rsid w:val="00C37C0B"/>
    <w:rsid w:val="00C403E0"/>
    <w:rsid w:val="00C404DE"/>
    <w:rsid w:val="00C41B9D"/>
    <w:rsid w:val="00C427C6"/>
    <w:rsid w:val="00C431BF"/>
    <w:rsid w:val="00C43720"/>
    <w:rsid w:val="00C47161"/>
    <w:rsid w:val="00C47363"/>
    <w:rsid w:val="00C47AB3"/>
    <w:rsid w:val="00C47EAD"/>
    <w:rsid w:val="00C52AE8"/>
    <w:rsid w:val="00C52C01"/>
    <w:rsid w:val="00C52DC4"/>
    <w:rsid w:val="00C53C8F"/>
    <w:rsid w:val="00C56E82"/>
    <w:rsid w:val="00C5714C"/>
    <w:rsid w:val="00C57539"/>
    <w:rsid w:val="00C577D4"/>
    <w:rsid w:val="00C579F6"/>
    <w:rsid w:val="00C57E82"/>
    <w:rsid w:val="00C608F1"/>
    <w:rsid w:val="00C6228F"/>
    <w:rsid w:val="00C62E2B"/>
    <w:rsid w:val="00C658C0"/>
    <w:rsid w:val="00C664F1"/>
    <w:rsid w:val="00C66B1D"/>
    <w:rsid w:val="00C66CBA"/>
    <w:rsid w:val="00C67B55"/>
    <w:rsid w:val="00C67E47"/>
    <w:rsid w:val="00C67E86"/>
    <w:rsid w:val="00C701D7"/>
    <w:rsid w:val="00C718B5"/>
    <w:rsid w:val="00C71C0A"/>
    <w:rsid w:val="00C729E6"/>
    <w:rsid w:val="00C77396"/>
    <w:rsid w:val="00C77642"/>
    <w:rsid w:val="00C77933"/>
    <w:rsid w:val="00C8081E"/>
    <w:rsid w:val="00C83BBF"/>
    <w:rsid w:val="00C86F78"/>
    <w:rsid w:val="00C92CEF"/>
    <w:rsid w:val="00C93A25"/>
    <w:rsid w:val="00C93C81"/>
    <w:rsid w:val="00C942D1"/>
    <w:rsid w:val="00C96C75"/>
    <w:rsid w:val="00CA0D96"/>
    <w:rsid w:val="00CA2C11"/>
    <w:rsid w:val="00CA2C1D"/>
    <w:rsid w:val="00CA2EBA"/>
    <w:rsid w:val="00CA7A4C"/>
    <w:rsid w:val="00CB22BC"/>
    <w:rsid w:val="00CB2A16"/>
    <w:rsid w:val="00CB4E87"/>
    <w:rsid w:val="00CC5778"/>
    <w:rsid w:val="00CC6F12"/>
    <w:rsid w:val="00CD0244"/>
    <w:rsid w:val="00CD26D7"/>
    <w:rsid w:val="00CD2BD3"/>
    <w:rsid w:val="00CD3AA3"/>
    <w:rsid w:val="00CD4670"/>
    <w:rsid w:val="00CD4B2A"/>
    <w:rsid w:val="00CD4B33"/>
    <w:rsid w:val="00CD5FD1"/>
    <w:rsid w:val="00CD7E41"/>
    <w:rsid w:val="00CE118C"/>
    <w:rsid w:val="00CE213B"/>
    <w:rsid w:val="00CE268A"/>
    <w:rsid w:val="00CE2917"/>
    <w:rsid w:val="00CE476E"/>
    <w:rsid w:val="00CE699B"/>
    <w:rsid w:val="00CE7A7E"/>
    <w:rsid w:val="00CF0163"/>
    <w:rsid w:val="00CF2D19"/>
    <w:rsid w:val="00CF3486"/>
    <w:rsid w:val="00CF42D1"/>
    <w:rsid w:val="00CF4807"/>
    <w:rsid w:val="00D046B4"/>
    <w:rsid w:val="00D04D72"/>
    <w:rsid w:val="00D05D38"/>
    <w:rsid w:val="00D06B18"/>
    <w:rsid w:val="00D11868"/>
    <w:rsid w:val="00D15356"/>
    <w:rsid w:val="00D15397"/>
    <w:rsid w:val="00D154D9"/>
    <w:rsid w:val="00D15849"/>
    <w:rsid w:val="00D173AC"/>
    <w:rsid w:val="00D20F51"/>
    <w:rsid w:val="00D212B0"/>
    <w:rsid w:val="00D25C60"/>
    <w:rsid w:val="00D3016A"/>
    <w:rsid w:val="00D312CB"/>
    <w:rsid w:val="00D3199C"/>
    <w:rsid w:val="00D348EA"/>
    <w:rsid w:val="00D34FD3"/>
    <w:rsid w:val="00D3582C"/>
    <w:rsid w:val="00D35BBB"/>
    <w:rsid w:val="00D40100"/>
    <w:rsid w:val="00D40A99"/>
    <w:rsid w:val="00D4102F"/>
    <w:rsid w:val="00D41258"/>
    <w:rsid w:val="00D42140"/>
    <w:rsid w:val="00D4317C"/>
    <w:rsid w:val="00D44BD2"/>
    <w:rsid w:val="00D4572A"/>
    <w:rsid w:val="00D457E2"/>
    <w:rsid w:val="00D45EDA"/>
    <w:rsid w:val="00D46B63"/>
    <w:rsid w:val="00D46E76"/>
    <w:rsid w:val="00D53D7A"/>
    <w:rsid w:val="00D544D1"/>
    <w:rsid w:val="00D54D9B"/>
    <w:rsid w:val="00D55779"/>
    <w:rsid w:val="00D56953"/>
    <w:rsid w:val="00D56AD7"/>
    <w:rsid w:val="00D56EFF"/>
    <w:rsid w:val="00D575A6"/>
    <w:rsid w:val="00D63F15"/>
    <w:rsid w:val="00D64EBE"/>
    <w:rsid w:val="00D655CC"/>
    <w:rsid w:val="00D66106"/>
    <w:rsid w:val="00D6626E"/>
    <w:rsid w:val="00D66CF2"/>
    <w:rsid w:val="00D70D87"/>
    <w:rsid w:val="00D70FD6"/>
    <w:rsid w:val="00D7140F"/>
    <w:rsid w:val="00D715FE"/>
    <w:rsid w:val="00D71BAA"/>
    <w:rsid w:val="00D739AE"/>
    <w:rsid w:val="00D73BA7"/>
    <w:rsid w:val="00D73E65"/>
    <w:rsid w:val="00D815BD"/>
    <w:rsid w:val="00D824B8"/>
    <w:rsid w:val="00D82576"/>
    <w:rsid w:val="00D84E93"/>
    <w:rsid w:val="00D87D58"/>
    <w:rsid w:val="00D91A4B"/>
    <w:rsid w:val="00D923A1"/>
    <w:rsid w:val="00D95E74"/>
    <w:rsid w:val="00D96DF6"/>
    <w:rsid w:val="00DA0759"/>
    <w:rsid w:val="00DA07BA"/>
    <w:rsid w:val="00DA08DD"/>
    <w:rsid w:val="00DA3472"/>
    <w:rsid w:val="00DA5EC8"/>
    <w:rsid w:val="00DA60A0"/>
    <w:rsid w:val="00DA6837"/>
    <w:rsid w:val="00DA70B1"/>
    <w:rsid w:val="00DB000B"/>
    <w:rsid w:val="00DB0D40"/>
    <w:rsid w:val="00DB1664"/>
    <w:rsid w:val="00DB1902"/>
    <w:rsid w:val="00DB2196"/>
    <w:rsid w:val="00DB2411"/>
    <w:rsid w:val="00DB3230"/>
    <w:rsid w:val="00DB3FDD"/>
    <w:rsid w:val="00DB4E81"/>
    <w:rsid w:val="00DB4F7E"/>
    <w:rsid w:val="00DB7A4F"/>
    <w:rsid w:val="00DC15FD"/>
    <w:rsid w:val="00DC1DA3"/>
    <w:rsid w:val="00DC486F"/>
    <w:rsid w:val="00DC6F1F"/>
    <w:rsid w:val="00DC729A"/>
    <w:rsid w:val="00DD1063"/>
    <w:rsid w:val="00DD179A"/>
    <w:rsid w:val="00DD1CB2"/>
    <w:rsid w:val="00DD2D00"/>
    <w:rsid w:val="00DD32E6"/>
    <w:rsid w:val="00DD3414"/>
    <w:rsid w:val="00DD35C4"/>
    <w:rsid w:val="00DD4A4D"/>
    <w:rsid w:val="00DD588C"/>
    <w:rsid w:val="00DD734B"/>
    <w:rsid w:val="00DD79D3"/>
    <w:rsid w:val="00DD7D06"/>
    <w:rsid w:val="00DE0063"/>
    <w:rsid w:val="00DE00A0"/>
    <w:rsid w:val="00DE1A59"/>
    <w:rsid w:val="00DE21CB"/>
    <w:rsid w:val="00DE2DDF"/>
    <w:rsid w:val="00DF0CC9"/>
    <w:rsid w:val="00DF23BE"/>
    <w:rsid w:val="00DF2D4F"/>
    <w:rsid w:val="00DF5A18"/>
    <w:rsid w:val="00DF7414"/>
    <w:rsid w:val="00DF7E9B"/>
    <w:rsid w:val="00E00D04"/>
    <w:rsid w:val="00E01EF3"/>
    <w:rsid w:val="00E037B8"/>
    <w:rsid w:val="00E05D3D"/>
    <w:rsid w:val="00E0696D"/>
    <w:rsid w:val="00E06FF1"/>
    <w:rsid w:val="00E0772E"/>
    <w:rsid w:val="00E15A07"/>
    <w:rsid w:val="00E168DD"/>
    <w:rsid w:val="00E16DDC"/>
    <w:rsid w:val="00E1728D"/>
    <w:rsid w:val="00E17BE0"/>
    <w:rsid w:val="00E210A6"/>
    <w:rsid w:val="00E21A1A"/>
    <w:rsid w:val="00E23F74"/>
    <w:rsid w:val="00E24623"/>
    <w:rsid w:val="00E25467"/>
    <w:rsid w:val="00E258FA"/>
    <w:rsid w:val="00E27163"/>
    <w:rsid w:val="00E27C4C"/>
    <w:rsid w:val="00E304AA"/>
    <w:rsid w:val="00E31530"/>
    <w:rsid w:val="00E31789"/>
    <w:rsid w:val="00E33ADF"/>
    <w:rsid w:val="00E33D3D"/>
    <w:rsid w:val="00E340CA"/>
    <w:rsid w:val="00E344A1"/>
    <w:rsid w:val="00E367AD"/>
    <w:rsid w:val="00E37301"/>
    <w:rsid w:val="00E3754F"/>
    <w:rsid w:val="00E37E3E"/>
    <w:rsid w:val="00E40654"/>
    <w:rsid w:val="00E41D8F"/>
    <w:rsid w:val="00E425FF"/>
    <w:rsid w:val="00E45AC5"/>
    <w:rsid w:val="00E45F91"/>
    <w:rsid w:val="00E47A42"/>
    <w:rsid w:val="00E50059"/>
    <w:rsid w:val="00E51DBE"/>
    <w:rsid w:val="00E529D6"/>
    <w:rsid w:val="00E53D1F"/>
    <w:rsid w:val="00E54DD1"/>
    <w:rsid w:val="00E56147"/>
    <w:rsid w:val="00E561F4"/>
    <w:rsid w:val="00E63B5A"/>
    <w:rsid w:val="00E6757D"/>
    <w:rsid w:val="00E728D6"/>
    <w:rsid w:val="00E736ED"/>
    <w:rsid w:val="00E73C55"/>
    <w:rsid w:val="00E763A2"/>
    <w:rsid w:val="00E7672A"/>
    <w:rsid w:val="00E76B0F"/>
    <w:rsid w:val="00E830D8"/>
    <w:rsid w:val="00E83247"/>
    <w:rsid w:val="00E83623"/>
    <w:rsid w:val="00E84818"/>
    <w:rsid w:val="00E8491E"/>
    <w:rsid w:val="00E870A0"/>
    <w:rsid w:val="00E87A9D"/>
    <w:rsid w:val="00E9089B"/>
    <w:rsid w:val="00E9225D"/>
    <w:rsid w:val="00E927B2"/>
    <w:rsid w:val="00E96E68"/>
    <w:rsid w:val="00EA0E14"/>
    <w:rsid w:val="00EA4174"/>
    <w:rsid w:val="00EA5751"/>
    <w:rsid w:val="00EA780A"/>
    <w:rsid w:val="00EA7AAA"/>
    <w:rsid w:val="00EB0223"/>
    <w:rsid w:val="00EB0490"/>
    <w:rsid w:val="00EB2663"/>
    <w:rsid w:val="00EB28F4"/>
    <w:rsid w:val="00EB3562"/>
    <w:rsid w:val="00EB4893"/>
    <w:rsid w:val="00EB4B3B"/>
    <w:rsid w:val="00EC3F8D"/>
    <w:rsid w:val="00EC4301"/>
    <w:rsid w:val="00EC581E"/>
    <w:rsid w:val="00EC7F80"/>
    <w:rsid w:val="00ED0669"/>
    <w:rsid w:val="00ED0D2A"/>
    <w:rsid w:val="00ED2262"/>
    <w:rsid w:val="00ED2888"/>
    <w:rsid w:val="00ED32B5"/>
    <w:rsid w:val="00ED40FA"/>
    <w:rsid w:val="00ED557A"/>
    <w:rsid w:val="00ED7189"/>
    <w:rsid w:val="00EE306A"/>
    <w:rsid w:val="00EE5D38"/>
    <w:rsid w:val="00EF1F17"/>
    <w:rsid w:val="00EF2B2F"/>
    <w:rsid w:val="00EF2CDA"/>
    <w:rsid w:val="00EF68B1"/>
    <w:rsid w:val="00EF6901"/>
    <w:rsid w:val="00F02840"/>
    <w:rsid w:val="00F046C9"/>
    <w:rsid w:val="00F04F9C"/>
    <w:rsid w:val="00F050B9"/>
    <w:rsid w:val="00F0718A"/>
    <w:rsid w:val="00F14A17"/>
    <w:rsid w:val="00F157DD"/>
    <w:rsid w:val="00F203BE"/>
    <w:rsid w:val="00F23AD7"/>
    <w:rsid w:val="00F2446C"/>
    <w:rsid w:val="00F2448E"/>
    <w:rsid w:val="00F250E0"/>
    <w:rsid w:val="00F265C5"/>
    <w:rsid w:val="00F26869"/>
    <w:rsid w:val="00F27D8E"/>
    <w:rsid w:val="00F27FE1"/>
    <w:rsid w:val="00F34551"/>
    <w:rsid w:val="00F34B70"/>
    <w:rsid w:val="00F34E61"/>
    <w:rsid w:val="00F40254"/>
    <w:rsid w:val="00F41386"/>
    <w:rsid w:val="00F4272C"/>
    <w:rsid w:val="00F42BD7"/>
    <w:rsid w:val="00F434F2"/>
    <w:rsid w:val="00F46452"/>
    <w:rsid w:val="00F46D40"/>
    <w:rsid w:val="00F50158"/>
    <w:rsid w:val="00F5027B"/>
    <w:rsid w:val="00F50940"/>
    <w:rsid w:val="00F50D7E"/>
    <w:rsid w:val="00F54015"/>
    <w:rsid w:val="00F5507C"/>
    <w:rsid w:val="00F551B3"/>
    <w:rsid w:val="00F554C5"/>
    <w:rsid w:val="00F561D8"/>
    <w:rsid w:val="00F56F37"/>
    <w:rsid w:val="00F60973"/>
    <w:rsid w:val="00F610D1"/>
    <w:rsid w:val="00F61BD8"/>
    <w:rsid w:val="00F6405D"/>
    <w:rsid w:val="00F64901"/>
    <w:rsid w:val="00F66815"/>
    <w:rsid w:val="00F67170"/>
    <w:rsid w:val="00F6748C"/>
    <w:rsid w:val="00F675A5"/>
    <w:rsid w:val="00F7008D"/>
    <w:rsid w:val="00F71E46"/>
    <w:rsid w:val="00F72138"/>
    <w:rsid w:val="00F721E8"/>
    <w:rsid w:val="00F724DC"/>
    <w:rsid w:val="00F738DA"/>
    <w:rsid w:val="00F73913"/>
    <w:rsid w:val="00F74EBA"/>
    <w:rsid w:val="00F80148"/>
    <w:rsid w:val="00F80B2E"/>
    <w:rsid w:val="00F8259A"/>
    <w:rsid w:val="00F85F36"/>
    <w:rsid w:val="00F8611F"/>
    <w:rsid w:val="00F8661C"/>
    <w:rsid w:val="00F86B3F"/>
    <w:rsid w:val="00F90CE8"/>
    <w:rsid w:val="00F93F9E"/>
    <w:rsid w:val="00F942DE"/>
    <w:rsid w:val="00F94E51"/>
    <w:rsid w:val="00F94E83"/>
    <w:rsid w:val="00FA182C"/>
    <w:rsid w:val="00FA35C7"/>
    <w:rsid w:val="00FA6A70"/>
    <w:rsid w:val="00FA7275"/>
    <w:rsid w:val="00FB0C90"/>
    <w:rsid w:val="00FB1281"/>
    <w:rsid w:val="00FB1A37"/>
    <w:rsid w:val="00FB2681"/>
    <w:rsid w:val="00FB3ED9"/>
    <w:rsid w:val="00FB436B"/>
    <w:rsid w:val="00FB6A38"/>
    <w:rsid w:val="00FC0C13"/>
    <w:rsid w:val="00FC30F9"/>
    <w:rsid w:val="00FC37DC"/>
    <w:rsid w:val="00FC527D"/>
    <w:rsid w:val="00FC5D3A"/>
    <w:rsid w:val="00FD488B"/>
    <w:rsid w:val="00FD4EE3"/>
    <w:rsid w:val="00FD6332"/>
    <w:rsid w:val="00FD7655"/>
    <w:rsid w:val="00FE1B9A"/>
    <w:rsid w:val="00FE2640"/>
    <w:rsid w:val="00FE2D68"/>
    <w:rsid w:val="00FE2DD1"/>
    <w:rsid w:val="00FE3316"/>
    <w:rsid w:val="00FE38CA"/>
    <w:rsid w:val="00FE5458"/>
    <w:rsid w:val="00FF1009"/>
    <w:rsid w:val="00FF3413"/>
    <w:rsid w:val="00FF3B11"/>
    <w:rsid w:val="00FF43E7"/>
    <w:rsid w:val="00FF58B8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835F042"/>
  <w15:docId w15:val="{28DDD226-CE61-4717-8EC5-B78F1068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sz w:val="21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2138"/>
    <w:pPr>
      <w:widowControl w:val="0"/>
      <w:adjustRightInd w:val="0"/>
      <w:jc w:val="both"/>
      <w:textAlignment w:val="baseline"/>
    </w:pPr>
    <w:rPr>
      <w:rFonts w:ascii="ＭＳ 明朝" w:hAnsi="ＭＳ 明朝"/>
    </w:rPr>
  </w:style>
  <w:style w:type="paragraph" w:styleId="Heading1">
    <w:name w:val="heading 1"/>
    <w:basedOn w:val="Normal"/>
    <w:next w:val="NormalIndent"/>
    <w:qFormat/>
    <w:pPr>
      <w:keepNext/>
      <w:numPr>
        <w:numId w:val="1"/>
      </w:numPr>
      <w:spacing w:line="360" w:lineRule="auto"/>
      <w:outlineLvl w:val="0"/>
    </w:pPr>
    <w:rPr>
      <w:rFonts w:ascii="ＭＳ Ｐゴシック" w:eastAsia="ＭＳ Ｐゴシック" w:hAnsi="Arial"/>
      <w:kern w:val="24"/>
      <w:sz w:val="32"/>
    </w:rPr>
  </w:style>
  <w:style w:type="paragraph" w:styleId="Heading2">
    <w:name w:val="heading 2"/>
    <w:basedOn w:val="Normal"/>
    <w:next w:val="NormalIndent"/>
    <w:qFormat/>
    <w:pPr>
      <w:keepNext/>
      <w:numPr>
        <w:ilvl w:val="1"/>
        <w:numId w:val="1"/>
      </w:numPr>
      <w:spacing w:line="360" w:lineRule="auto"/>
      <w:outlineLvl w:val="1"/>
    </w:pPr>
    <w:rPr>
      <w:rFonts w:ascii="ＭＳ Ｐゴシック" w:eastAsia="ＭＳ Ｐゴシック" w:hAnsi="Arial"/>
      <w:sz w:val="28"/>
    </w:rPr>
  </w:style>
  <w:style w:type="paragraph" w:styleId="Heading3">
    <w:name w:val="heading 3"/>
    <w:basedOn w:val="Normal"/>
    <w:next w:val="NormalIndent"/>
    <w:autoRedefine/>
    <w:qFormat/>
    <w:rsid w:val="005A275C"/>
    <w:pPr>
      <w:keepNext/>
      <w:numPr>
        <w:ilvl w:val="2"/>
        <w:numId w:val="1"/>
      </w:numPr>
      <w:spacing w:line="360" w:lineRule="auto"/>
      <w:outlineLvl w:val="2"/>
    </w:pPr>
    <w:rPr>
      <w:sz w:val="24"/>
      <w:szCs w:val="24"/>
      <w:lang w:val="vi-VN"/>
    </w:rPr>
  </w:style>
  <w:style w:type="paragraph" w:styleId="Heading4">
    <w:name w:val="heading 4"/>
    <w:basedOn w:val="Normal"/>
    <w:next w:val="NormalIndent"/>
    <w:qFormat/>
    <w:pPr>
      <w:keepNext/>
      <w:numPr>
        <w:ilvl w:val="3"/>
        <w:numId w:val="1"/>
      </w:numPr>
      <w:spacing w:line="360" w:lineRule="auto"/>
      <w:outlineLvl w:val="3"/>
    </w:pPr>
    <w:rPr>
      <w:rFonts w:ascii="ＭＳ Ｐゴシック" w:eastAsia="ＭＳ Ｐゴシック" w:hAnsi="Arial"/>
      <w:sz w:val="24"/>
    </w:rPr>
  </w:style>
  <w:style w:type="paragraph" w:styleId="Heading5">
    <w:name w:val="heading 5"/>
    <w:basedOn w:val="Normal"/>
    <w:next w:val="NormalIndent"/>
    <w:qFormat/>
    <w:pPr>
      <w:keepNext/>
      <w:numPr>
        <w:ilvl w:val="4"/>
        <w:numId w:val="1"/>
      </w:numPr>
      <w:spacing w:line="360" w:lineRule="auto"/>
      <w:outlineLvl w:val="4"/>
    </w:pPr>
    <w:rPr>
      <w:rFonts w:ascii="ＭＳ Ｐゴシック" w:eastAsia="ＭＳ Ｐゴシック" w:hAnsi="Arial"/>
      <w:sz w:val="24"/>
    </w:rPr>
  </w:style>
  <w:style w:type="paragraph" w:styleId="Heading6">
    <w:name w:val="heading 6"/>
    <w:basedOn w:val="Normal"/>
    <w:next w:val="NormalIndent"/>
    <w:qFormat/>
    <w:pPr>
      <w:keepNext/>
      <w:numPr>
        <w:ilvl w:val="5"/>
        <w:numId w:val="1"/>
      </w:numPr>
      <w:spacing w:line="360" w:lineRule="auto"/>
      <w:outlineLvl w:val="5"/>
    </w:pPr>
    <w:rPr>
      <w:rFonts w:ascii="ＭＳ Ｐゴシック" w:eastAsia="ＭＳ Ｐゴシック"/>
      <w:sz w:val="24"/>
    </w:rPr>
  </w:style>
  <w:style w:type="paragraph" w:styleId="Heading7">
    <w:name w:val="heading 7"/>
    <w:basedOn w:val="Normal"/>
    <w:next w:val="NormalIndent"/>
    <w:qFormat/>
    <w:pPr>
      <w:keepNext/>
      <w:outlineLvl w:val="6"/>
    </w:pPr>
  </w:style>
  <w:style w:type="paragraph" w:styleId="Heading8">
    <w:name w:val="heading 8"/>
    <w:basedOn w:val="Normal"/>
    <w:next w:val="NormalIndent"/>
    <w:qFormat/>
    <w:pPr>
      <w:keepNext/>
      <w:outlineLvl w:val="7"/>
    </w:pPr>
  </w:style>
  <w:style w:type="paragraph" w:styleId="Heading9">
    <w:name w:val="heading 9"/>
    <w:basedOn w:val="Normal"/>
    <w:next w:val="NormalIndent"/>
    <w:qFormat/>
    <w:pPr>
      <w:keepNext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2">
    <w:name w:val="toc 2"/>
    <w:basedOn w:val="Normal"/>
    <w:next w:val="Normal"/>
    <w:uiPriority w:val="39"/>
    <w:pPr>
      <w:tabs>
        <w:tab w:val="right" w:leader="dot" w:pos="9639"/>
      </w:tabs>
      <w:ind w:left="227"/>
      <w:jc w:val="left"/>
    </w:pPr>
  </w:style>
  <w:style w:type="paragraph" w:styleId="NormalIndent">
    <w:name w:val="Normal Indent"/>
    <w:basedOn w:val="Normal"/>
    <w:link w:val="NormalIndentChar"/>
    <w:pPr>
      <w:ind w:left="851"/>
    </w:pPr>
  </w:style>
  <w:style w:type="paragraph" w:styleId="Header">
    <w:name w:val="header"/>
    <w:basedOn w:val="Normal"/>
    <w:pPr>
      <w:tabs>
        <w:tab w:val="center" w:pos="4820"/>
        <w:tab w:val="right" w:pos="9639"/>
      </w:tabs>
      <w:snapToGrid w:val="0"/>
      <w:jc w:val="center"/>
    </w:pPr>
    <w:rPr>
      <w:sz w:val="16"/>
    </w:rPr>
  </w:style>
  <w:style w:type="paragraph" w:styleId="Footer">
    <w:name w:val="footer"/>
    <w:basedOn w:val="Normal"/>
    <w:pPr>
      <w:tabs>
        <w:tab w:val="center" w:pos="4820"/>
        <w:tab w:val="right" w:pos="9639"/>
      </w:tabs>
      <w:snapToGrid w:val="0"/>
      <w:jc w:val="center"/>
    </w:pPr>
  </w:style>
  <w:style w:type="paragraph" w:styleId="TOC1">
    <w:name w:val="toc 1"/>
    <w:basedOn w:val="Normal"/>
    <w:next w:val="Normal"/>
    <w:autoRedefine/>
    <w:uiPriority w:val="39"/>
    <w:pPr>
      <w:spacing w:before="120" w:after="120"/>
    </w:pPr>
    <w:rPr>
      <w:sz w:val="24"/>
    </w:rPr>
  </w:style>
  <w:style w:type="paragraph" w:styleId="TOC3">
    <w:name w:val="toc 3"/>
    <w:basedOn w:val="Normal"/>
    <w:next w:val="Normal"/>
    <w:autoRedefine/>
    <w:uiPriority w:val="39"/>
    <w:pPr>
      <w:ind w:left="420"/>
    </w:pPr>
  </w:style>
  <w:style w:type="paragraph" w:styleId="TOC4">
    <w:name w:val="toc 4"/>
    <w:basedOn w:val="Normal"/>
    <w:next w:val="Normal"/>
    <w:autoRedefine/>
    <w:semiHidden/>
    <w:pPr>
      <w:ind w:left="630"/>
    </w:pPr>
  </w:style>
  <w:style w:type="paragraph" w:styleId="TOC5">
    <w:name w:val="toc 5"/>
    <w:basedOn w:val="Normal"/>
    <w:next w:val="Normal"/>
    <w:autoRedefine/>
    <w:semiHidden/>
    <w:pPr>
      <w:ind w:left="840"/>
    </w:pPr>
  </w:style>
  <w:style w:type="paragraph" w:styleId="TOC6">
    <w:name w:val="toc 6"/>
    <w:basedOn w:val="Normal"/>
    <w:next w:val="Normal"/>
    <w:autoRedefine/>
    <w:semiHidden/>
    <w:pPr>
      <w:ind w:left="1050"/>
    </w:pPr>
  </w:style>
  <w:style w:type="paragraph" w:styleId="TOC7">
    <w:name w:val="toc 7"/>
    <w:basedOn w:val="Normal"/>
    <w:next w:val="Normal"/>
    <w:autoRedefine/>
    <w:semiHidden/>
    <w:pPr>
      <w:ind w:left="1260"/>
    </w:pPr>
  </w:style>
  <w:style w:type="paragraph" w:styleId="TOC8">
    <w:name w:val="toc 8"/>
    <w:basedOn w:val="Normal"/>
    <w:next w:val="Normal"/>
    <w:autoRedefine/>
    <w:semiHidden/>
    <w:pPr>
      <w:ind w:left="1470"/>
    </w:pPr>
  </w:style>
  <w:style w:type="paragraph" w:styleId="TOC9">
    <w:name w:val="toc 9"/>
    <w:basedOn w:val="Normal"/>
    <w:next w:val="Normal"/>
    <w:autoRedefine/>
    <w:semiHidden/>
    <w:pPr>
      <w:ind w:left="1680"/>
    </w:p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rsid w:val="00E51DBE"/>
    <w:pPr>
      <w:shd w:val="clear" w:color="auto" w:fill="000080"/>
    </w:pPr>
    <w:rPr>
      <w:rFonts w:ascii="Arial" w:eastAsia="ＭＳ ゴシック" w:hAnsi="Arial"/>
    </w:rPr>
  </w:style>
  <w:style w:type="table" w:styleId="TableGrid">
    <w:name w:val="Table Grid"/>
    <w:basedOn w:val="TableNormal"/>
    <w:rsid w:val="00B75B28"/>
    <w:rPr>
      <w:rFonts w:asciiTheme="minorHAnsi" w:eastAsiaTheme="minorEastAsia" w:hAnsiTheme="minorHAnsi" w:cstheme="minorBid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nhideWhenUsed/>
    <w:qFormat/>
    <w:rsid w:val="003516F7"/>
    <w:pPr>
      <w:keepNext/>
      <w:spacing w:before="120" w:after="120"/>
      <w:jc w:val="center"/>
    </w:pPr>
    <w:rPr>
      <w:iCs/>
      <w:szCs w:val="21"/>
    </w:rPr>
  </w:style>
  <w:style w:type="character" w:styleId="CommentReference">
    <w:name w:val="annotation reference"/>
    <w:basedOn w:val="DefaultParagraphFont"/>
    <w:rsid w:val="007D172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D172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7D172B"/>
    <w:rPr>
      <w:rFonts w:eastAsia="ＭＳ 明朝"/>
    </w:rPr>
  </w:style>
  <w:style w:type="paragraph" w:styleId="CommentSubject">
    <w:name w:val="annotation subject"/>
    <w:basedOn w:val="CommentText"/>
    <w:next w:val="CommentText"/>
    <w:link w:val="CommentSubjectChar"/>
    <w:rsid w:val="007D1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D172B"/>
    <w:rPr>
      <w:rFonts w:eastAsia="ＭＳ 明朝"/>
      <w:b/>
      <w:bCs/>
    </w:rPr>
  </w:style>
  <w:style w:type="paragraph" w:styleId="BalloonText">
    <w:name w:val="Balloon Text"/>
    <w:basedOn w:val="Normal"/>
    <w:link w:val="BalloonTextChar"/>
    <w:rsid w:val="007D17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D172B"/>
    <w:rPr>
      <w:rFonts w:ascii="Segoe UI" w:eastAsia="ＭＳ 明朝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D287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63A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63AE6"/>
    <w:rPr>
      <w:rFonts w:ascii="Courier New" w:eastAsia="Times New Roman" w:hAnsi="Courier New" w:cs="Courier New"/>
      <w:sz w:val="20"/>
    </w:rPr>
  </w:style>
  <w:style w:type="character" w:customStyle="1" w:styleId="NormalIndentChar">
    <w:name w:val="Normal Indent Char"/>
    <w:link w:val="NormalIndent"/>
    <w:rsid w:val="00F60973"/>
  </w:style>
  <w:style w:type="character" w:customStyle="1" w:styleId="shorttext">
    <w:name w:val="short_text"/>
    <w:basedOn w:val="DefaultParagraphFont"/>
    <w:rsid w:val="000410E7"/>
  </w:style>
  <w:style w:type="character" w:customStyle="1" w:styleId="attr">
    <w:name w:val="attr"/>
    <w:basedOn w:val="DefaultParagraphFont"/>
    <w:rsid w:val="00041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9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76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86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32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2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5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5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uocmt\Documents\Custom%20Office%20Templates\T2000_S-037-090930-&#12503;&#12525;&#12464;&#12521;&#12512;&#35373;&#35336;&#26360;_JP_v0.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EC34B-D66F-469E-A19D-3709A5174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T2000_S-037-090930-プログラム設計書_JP_v0.2</Template>
  <TotalTime>5097</TotalTime>
  <Pages>18</Pages>
  <Words>1752</Words>
  <Characters>9989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プログラム設計書</vt:lpstr>
    </vt:vector>
  </TitlesOfParts>
  <Company/>
  <LinksUpToDate>false</LinksUpToDate>
  <CharactersWithSpaces>11718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プログラム設計書</dc:title>
  <dc:subject>Stress17セグメント対応</dc:subject>
  <dc:creator>Truong Ngoc Huy (FSU15.BU1)</dc:creator>
  <cp:keywords/>
  <dc:description/>
  <cp:lastModifiedBy>Truong Ngoc Huy (FSU15.BU1)</cp:lastModifiedBy>
  <cp:revision>33</cp:revision>
  <cp:lastPrinted>2000-08-28T07:06:00Z</cp:lastPrinted>
  <dcterms:created xsi:type="dcterms:W3CDTF">2015-05-28T07:14:00Z</dcterms:created>
  <dcterms:modified xsi:type="dcterms:W3CDTF">2015-06-01T03:46:00Z</dcterms:modified>
</cp:coreProperties>
</file>